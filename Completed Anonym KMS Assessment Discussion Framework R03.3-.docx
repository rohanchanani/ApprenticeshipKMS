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4192691"/>
        <w:docPartObj>
          <w:docPartGallery w:val="Cover Pages"/>
          <w:docPartUnique/>
        </w:docPartObj>
      </w:sdtPr>
      <w:sdtEndPr/>
      <w:sdtContent>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324"/>
          </w:tblGrid>
          <w:tr w:rsidR="0026758F" w14:paraId="32F57967" w14:textId="77777777" w:rsidTr="00FC3179">
            <w:sdt>
              <w:sdtPr>
                <w:alias w:val="Company"/>
                <w:tag w:val="Company"/>
                <w:id w:val="13406915"/>
                <w:lock w:val="sdtContentLocked"/>
                <w:placeholder>
                  <w:docPart w:val="7F66E9A061324DA49F5918F165B976BF"/>
                </w:placeholder>
                <w:dataBinding w:prefixMappings="xmlns:ns0='http://schemas.openxmlformats.org/officeDocument/2006/extended-properties'" w:xpath="/ns0:Properties[1]/ns0:Company[1]" w:storeItemID="{6668398D-A668-4E3E-A5EB-62B293D839F1}"/>
                <w:text/>
              </w:sdtPr>
              <w:sdtEndPr>
                <w:rPr>
                  <w:color w:val="2F5496" w:themeColor="accent1" w:themeShade="BF"/>
                  <w:sz w:val="40"/>
                  <w:szCs w:val="40"/>
                </w:rPr>
              </w:sdtEndPr>
              <w:sdtContent>
                <w:tc>
                  <w:tcPr>
                    <w:tcW w:w="6324" w:type="dxa"/>
                    <w:tcMar>
                      <w:top w:w="216" w:type="dxa"/>
                      <w:left w:w="115" w:type="dxa"/>
                      <w:bottom w:w="216" w:type="dxa"/>
                      <w:right w:w="115" w:type="dxa"/>
                    </w:tcMar>
                  </w:tcPr>
                  <w:p w14:paraId="57E623BA" w14:textId="77777777" w:rsidR="0026758F" w:rsidRDefault="00DC0BC4">
                    <w:pPr>
                      <w:pStyle w:val="NoSpacing"/>
                      <w:rPr>
                        <w:color w:val="2F5496" w:themeColor="accent1" w:themeShade="BF"/>
                        <w:sz w:val="24"/>
                      </w:rPr>
                    </w:pPr>
                    <w:r w:rsidRPr="002A2F29">
                      <w:rPr>
                        <w:color w:val="2F5496" w:themeColor="accent1" w:themeShade="BF"/>
                        <w:sz w:val="40"/>
                        <w:szCs w:val="40"/>
                      </w:rPr>
                      <w:t>KMS Technology</w:t>
                    </w:r>
                  </w:p>
                </w:tc>
              </w:sdtContent>
            </w:sdt>
          </w:tr>
          <w:tr w:rsidR="0026758F" w14:paraId="28DFF732" w14:textId="77777777" w:rsidTr="008406AD">
            <w:trPr>
              <w:trHeight w:val="2052"/>
            </w:trPr>
            <w:tc>
              <w:tcPr>
                <w:tcW w:w="6324" w:type="dxa"/>
              </w:tcPr>
              <w:sdt>
                <w:sdtPr>
                  <w:rPr>
                    <w:rFonts w:asciiTheme="majorHAnsi" w:eastAsiaTheme="majorEastAsia" w:hAnsiTheme="majorHAnsi" w:cstheme="majorBidi"/>
                    <w:color w:val="4472C4" w:themeColor="accent1"/>
                    <w:sz w:val="88"/>
                    <w:szCs w:val="88"/>
                  </w:rPr>
                  <w:alias w:val="Title"/>
                  <w:tag w:val="Title"/>
                  <w:id w:val="13406919"/>
                  <w:lock w:val="sdtContentLocked"/>
                  <w:placeholder>
                    <w:docPart w:val="99E2F2C6890D4E2AB6917D79CD48D155"/>
                  </w:placeholder>
                  <w:dataBinding w:prefixMappings="xmlns:ns0='http://schemas.openxmlformats.org/package/2006/metadata/core-properties' xmlns:ns1='http://purl.org/dc/elements/1.1/'" w:xpath="/ns0:coreProperties[1]/ns1:title[1]" w:storeItemID="{6C3C8BC8-F283-45AE-878A-BAB7291924A1}"/>
                  <w:text/>
                </w:sdtPr>
                <w:sdtEndPr/>
                <w:sdtContent>
                  <w:p w14:paraId="0E3F2E4D" w14:textId="77777777" w:rsidR="0026758F" w:rsidRDefault="008406A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Technology Assessment</w:t>
                    </w:r>
                  </w:p>
                </w:sdtContent>
              </w:sdt>
            </w:tc>
          </w:tr>
          <w:tr w:rsidR="0026758F" w14:paraId="2FF447B4" w14:textId="77777777" w:rsidTr="00FC3179">
            <w:sdt>
              <w:sdtPr>
                <w:rPr>
                  <w:color w:val="2F5496" w:themeColor="accent1" w:themeShade="BF"/>
                  <w:sz w:val="40"/>
                  <w:szCs w:val="40"/>
                </w:rPr>
                <w:alias w:val="Subtitle"/>
                <w:tag w:val="Subtitle"/>
                <w:id w:val="13406923"/>
                <w:lock w:val="sdtContentLocked"/>
                <w:placeholder>
                  <w:docPart w:val="AC1291E8A6824120BA3D55F307076401"/>
                </w:placeholder>
                <w:dataBinding w:prefixMappings="xmlns:ns0='http://schemas.openxmlformats.org/package/2006/metadata/core-properties' xmlns:ns1='http://purl.org/dc/elements/1.1/'" w:xpath="/ns0:coreProperties[1]/ns1:subject[1]" w:storeItemID="{6C3C8BC8-F283-45AE-878A-BAB7291924A1}"/>
                <w:text/>
              </w:sdtPr>
              <w:sdtEndPr/>
              <w:sdtContent>
                <w:tc>
                  <w:tcPr>
                    <w:tcW w:w="6324" w:type="dxa"/>
                    <w:tcMar>
                      <w:top w:w="216" w:type="dxa"/>
                      <w:left w:w="115" w:type="dxa"/>
                      <w:bottom w:w="216" w:type="dxa"/>
                      <w:right w:w="115" w:type="dxa"/>
                    </w:tcMar>
                  </w:tcPr>
                  <w:p w14:paraId="331B0DFC" w14:textId="77777777" w:rsidR="0026758F" w:rsidRDefault="0041456C">
                    <w:pPr>
                      <w:pStyle w:val="NoSpacing"/>
                      <w:rPr>
                        <w:color w:val="2F5496" w:themeColor="accent1" w:themeShade="BF"/>
                        <w:sz w:val="24"/>
                      </w:rPr>
                    </w:pPr>
                    <w:r w:rsidRPr="00501192">
                      <w:rPr>
                        <w:color w:val="2F5496" w:themeColor="accent1" w:themeShade="BF"/>
                        <w:sz w:val="40"/>
                        <w:szCs w:val="40"/>
                      </w:rPr>
                      <w:t>Discussion Framework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109"/>
          </w:tblGrid>
          <w:tr w:rsidR="0026758F" w:rsidRPr="001C269F" w14:paraId="484BC633" w14:textId="77777777">
            <w:tc>
              <w:tcPr>
                <w:tcW w:w="7221" w:type="dxa"/>
                <w:tcMar>
                  <w:top w:w="216" w:type="dxa"/>
                  <w:left w:w="115" w:type="dxa"/>
                  <w:bottom w:w="216" w:type="dxa"/>
                  <w:right w:w="115" w:type="dxa"/>
                </w:tcMar>
              </w:tcPr>
              <w:sdt>
                <w:sdtPr>
                  <w:rPr>
                    <w:color w:val="4472C4" w:themeColor="accent1"/>
                    <w:sz w:val="22"/>
                    <w:szCs w:val="22"/>
                  </w:rPr>
                  <w:alias w:val="Doc Version"/>
                  <w:tag w:val=""/>
                  <w:id w:val="-775399835"/>
                  <w:lock w:val="sdtContentLocked"/>
                  <w:placeholder>
                    <w:docPart w:val="4EEFF795EBBA41E69B33110749F95B9C"/>
                  </w:placeholder>
                  <w:dataBinding w:prefixMappings="xmlns:ns0='http://purl.org/dc/elements/1.1/' xmlns:ns1='http://schemas.openxmlformats.org/package/2006/metadata/core-properties' " w:xpath="/ns1:coreProperties[1]/ns1:contentStatus[1]" w:storeItemID="{6C3C8BC8-F283-45AE-878A-BAB7291924A1}"/>
                  <w:text w:multiLine="1"/>
                </w:sdtPr>
                <w:sdtEndPr/>
                <w:sdtContent>
                  <w:p w14:paraId="496F7EFC" w14:textId="39B0C40F" w:rsidR="0026758F" w:rsidRPr="001C269F" w:rsidRDefault="004F024A">
                    <w:pPr>
                      <w:pStyle w:val="NoSpacing"/>
                      <w:rPr>
                        <w:color w:val="4472C4" w:themeColor="accent1"/>
                        <w:sz w:val="22"/>
                        <w:szCs w:val="22"/>
                      </w:rPr>
                    </w:pPr>
                    <w:r>
                      <w:rPr>
                        <w:color w:val="4472C4" w:themeColor="accent1"/>
                        <w:sz w:val="22"/>
                        <w:szCs w:val="22"/>
                      </w:rPr>
                      <w:t>Document Version R03.3</w:t>
                    </w:r>
                  </w:p>
                </w:sdtContent>
              </w:sdt>
              <w:sdt>
                <w:sdtPr>
                  <w:rPr>
                    <w:color w:val="4472C4" w:themeColor="accent1"/>
                    <w:sz w:val="22"/>
                    <w:szCs w:val="22"/>
                  </w:rPr>
                  <w:alias w:val="Publish Date"/>
                  <w:tag w:val=""/>
                  <w:id w:val="470401365"/>
                  <w:lock w:val="sdtContentLocked"/>
                  <w:placeholder>
                    <w:docPart w:val="625FABA0458B45979E6EC56E5DAFB73F"/>
                  </w:placeholder>
                  <w:dataBinding w:prefixMappings="xmlns:ns0='http://schemas.microsoft.com/office/2006/coverPageProps' " w:xpath="/ns0:CoverPageProperties[1]/ns0:PublishDate[1]" w:storeItemID="{55AF091B-3C7A-41E3-B477-F2FDAA23CFDA}"/>
                  <w:date w:fullDate="2022-03-01T00:00:00Z">
                    <w:dateFormat w:val="M/d/yyyy"/>
                    <w:lid w:val="en-US"/>
                    <w:storeMappedDataAs w:val="dateTime"/>
                    <w:calendar w:val="gregorian"/>
                  </w:date>
                </w:sdtPr>
                <w:sdtEndPr/>
                <w:sdtContent>
                  <w:p w14:paraId="55676509" w14:textId="308776A7" w:rsidR="0026758F" w:rsidRPr="001C269F" w:rsidRDefault="004F024A">
                    <w:pPr>
                      <w:pStyle w:val="NoSpacing"/>
                      <w:rPr>
                        <w:color w:val="4472C4" w:themeColor="accent1"/>
                        <w:sz w:val="22"/>
                        <w:szCs w:val="22"/>
                      </w:rPr>
                    </w:pPr>
                    <w:r>
                      <w:rPr>
                        <w:color w:val="4472C4" w:themeColor="accent1"/>
                        <w:sz w:val="22"/>
                        <w:szCs w:val="22"/>
                      </w:rPr>
                      <w:t>3</w:t>
                    </w:r>
                    <w:r w:rsidR="00CD5B3D">
                      <w:rPr>
                        <w:color w:val="4472C4" w:themeColor="accent1"/>
                        <w:sz w:val="22"/>
                        <w:szCs w:val="22"/>
                      </w:rPr>
                      <w:t>/1/2022</w:t>
                    </w:r>
                  </w:p>
                </w:sdtContent>
              </w:sdt>
              <w:p w14:paraId="7A9BDBCA" w14:textId="77777777" w:rsidR="0026758F" w:rsidRPr="001C269F" w:rsidRDefault="0026758F">
                <w:pPr>
                  <w:pStyle w:val="NoSpacing"/>
                  <w:rPr>
                    <w:color w:val="4472C4" w:themeColor="accent1"/>
                    <w:sz w:val="22"/>
                    <w:szCs w:val="22"/>
                  </w:rPr>
                </w:pPr>
              </w:p>
            </w:tc>
          </w:tr>
        </w:tbl>
        <w:p w14:paraId="1DFF6912" w14:textId="77777777" w:rsidR="0026758F" w:rsidRDefault="0026758F">
          <w:pPr>
            <w:rPr>
              <w:rFonts w:asciiTheme="majorHAnsi" w:eastAsiaTheme="majorEastAsia" w:hAnsiTheme="majorHAnsi" w:cstheme="majorBidi"/>
              <w:caps/>
              <w:spacing w:val="10"/>
              <w:sz w:val="36"/>
              <w:szCs w:val="36"/>
            </w:rPr>
          </w:pPr>
          <w:r>
            <w:br w:type="page"/>
          </w:r>
        </w:p>
      </w:sdtContent>
    </w:sdt>
    <w:p w14:paraId="6A6EA982" w14:textId="77777777" w:rsidR="00B1748D" w:rsidRDefault="0063110A" w:rsidP="00547D51">
      <w:pPr>
        <w:ind w:left="0"/>
        <w:jc w:val="center"/>
        <w:rPr>
          <w:rStyle w:val="Strong"/>
        </w:rPr>
      </w:pPr>
      <w:r w:rsidRPr="00AE3C1D">
        <w:rPr>
          <w:rStyle w:val="Strong"/>
        </w:rPr>
        <w:lastRenderedPageBreak/>
        <w:t>Technology Assessment of</w:t>
      </w:r>
    </w:p>
    <w:sdt>
      <w:sdtPr>
        <w:rPr>
          <w:rStyle w:val="IntenseQuoteChar"/>
        </w:rPr>
        <w:alias w:val="Organizarion"/>
        <w:tag w:val="Organizarion"/>
        <w:id w:val="-817486274"/>
        <w:placeholder>
          <w:docPart w:val="BDD1A69821A54B75B666D2895B01C405"/>
        </w:placeholder>
        <w15:color w:val="0000FF"/>
      </w:sdtPr>
      <w:sdtEndPr>
        <w:rPr>
          <w:rStyle w:val="Strong"/>
          <w:rFonts w:asciiTheme="minorHAnsi" w:eastAsiaTheme="minorEastAsia" w:hAnsiTheme="minorHAnsi" w:cstheme="minorBidi"/>
          <w:b/>
          <w:bCs/>
          <w:caps/>
          <w:spacing w:val="0"/>
          <w:sz w:val="20"/>
          <w:szCs w:val="20"/>
        </w:rPr>
      </w:sdtEndPr>
      <w:sdtContent>
        <w:p w14:paraId="3269D57E" w14:textId="35CEF41C" w:rsidR="0004240F" w:rsidRPr="00EF640A" w:rsidRDefault="0078378F" w:rsidP="0078378F">
          <w:pPr>
            <w:pStyle w:val="IntenseQuote"/>
            <w:rPr>
              <w:rStyle w:val="Strong"/>
              <w:rFonts w:asciiTheme="majorHAnsi" w:eastAsiaTheme="majorEastAsia" w:hAnsiTheme="majorHAnsi" w:cstheme="majorBidi"/>
              <w:b w:val="0"/>
              <w:bCs w:val="0"/>
              <w:caps w:val="0"/>
              <w:spacing w:val="10"/>
              <w:sz w:val="36"/>
              <w:szCs w:val="36"/>
            </w:rPr>
          </w:pPr>
          <w:r>
            <w:fldChar w:fldCharType="begin">
              <w:ffData>
                <w:name w:val="Text1"/>
                <w:enabled/>
                <w:calcOnExit w:val="0"/>
                <w:textInput>
                  <w:default w:val="Click or tap here to enter Organization"/>
                </w:textInput>
              </w:ffData>
            </w:fldChar>
          </w:r>
          <w:r>
            <w:instrText xml:space="preserve"> FORMTEXT </w:instrText>
          </w:r>
          <w:r>
            <w:fldChar w:fldCharType="separate"/>
          </w:r>
          <w:r w:rsidR="00600864">
            <w:t>A SaaS Co.</w:t>
          </w:r>
          <w:r>
            <w:fldChar w:fldCharType="end"/>
          </w:r>
        </w:p>
      </w:sdtContent>
    </w:sdt>
    <w:p w14:paraId="21300084" w14:textId="77777777" w:rsidR="000E4A4B" w:rsidRDefault="000E4A4B" w:rsidP="00251A60"/>
    <w:sdt>
      <w:sdtPr>
        <w:rPr>
          <w:rFonts w:asciiTheme="minorHAnsi" w:eastAsiaTheme="minorEastAsia" w:hAnsiTheme="minorHAnsi" w:cstheme="minorBidi"/>
          <w:caps w:val="0"/>
          <w:spacing w:val="0"/>
          <w:sz w:val="21"/>
          <w:szCs w:val="21"/>
        </w:rPr>
        <w:id w:val="1185010524"/>
        <w:docPartObj>
          <w:docPartGallery w:val="Table of Contents"/>
          <w:docPartUnique/>
        </w:docPartObj>
      </w:sdtPr>
      <w:sdtEndPr>
        <w:rPr>
          <w:b/>
          <w:bCs/>
          <w:noProof/>
        </w:rPr>
      </w:sdtEndPr>
      <w:sdtContent>
        <w:p w14:paraId="49909534" w14:textId="77777777" w:rsidR="007D6BE3" w:rsidRDefault="007D6BE3">
          <w:pPr>
            <w:pStyle w:val="TOCHeading"/>
          </w:pPr>
          <w:r>
            <w:t>Contents</w:t>
          </w:r>
        </w:p>
        <w:p w14:paraId="4AB8D025" w14:textId="77777777" w:rsidR="002A3B0F" w:rsidRDefault="00926217">
          <w:pPr>
            <w:pStyle w:val="TOC1"/>
            <w:tabs>
              <w:tab w:val="right" w:leader="dot" w:pos="7910"/>
            </w:tabs>
            <w:rPr>
              <w:rFonts w:cstheme="minorBidi"/>
              <w:noProof/>
            </w:rPr>
          </w:pPr>
          <w:r>
            <w:fldChar w:fldCharType="begin"/>
          </w:r>
          <w:r>
            <w:instrText xml:space="preserve"> TOC \o "1-1" \h \z \u </w:instrText>
          </w:r>
          <w:r>
            <w:fldChar w:fldCharType="separate"/>
          </w:r>
          <w:hyperlink w:anchor="_Toc79757657" w:history="1">
            <w:r w:rsidR="002A3B0F" w:rsidRPr="00F97DD4">
              <w:rPr>
                <w:rStyle w:val="Hyperlink"/>
                <w:noProof/>
              </w:rPr>
              <w:t>Product and Organization Overview</w:t>
            </w:r>
            <w:r w:rsidR="002A3B0F">
              <w:rPr>
                <w:noProof/>
                <w:webHidden/>
              </w:rPr>
              <w:tab/>
            </w:r>
            <w:r w:rsidR="002A3B0F">
              <w:rPr>
                <w:noProof/>
                <w:webHidden/>
              </w:rPr>
              <w:fldChar w:fldCharType="begin"/>
            </w:r>
            <w:r w:rsidR="002A3B0F">
              <w:rPr>
                <w:noProof/>
                <w:webHidden/>
              </w:rPr>
              <w:instrText xml:space="preserve"> PAGEREF _Toc79757657 \h </w:instrText>
            </w:r>
            <w:r w:rsidR="002A3B0F">
              <w:rPr>
                <w:noProof/>
                <w:webHidden/>
              </w:rPr>
            </w:r>
            <w:r w:rsidR="002A3B0F">
              <w:rPr>
                <w:noProof/>
                <w:webHidden/>
              </w:rPr>
              <w:fldChar w:fldCharType="separate"/>
            </w:r>
            <w:r w:rsidR="002A3B0F">
              <w:rPr>
                <w:noProof/>
                <w:webHidden/>
              </w:rPr>
              <w:t>1</w:t>
            </w:r>
            <w:r w:rsidR="002A3B0F">
              <w:rPr>
                <w:noProof/>
                <w:webHidden/>
              </w:rPr>
              <w:fldChar w:fldCharType="end"/>
            </w:r>
          </w:hyperlink>
        </w:p>
        <w:p w14:paraId="2F15F6A1" w14:textId="77777777" w:rsidR="002A3B0F" w:rsidRDefault="00C826DA">
          <w:pPr>
            <w:pStyle w:val="TOC1"/>
            <w:tabs>
              <w:tab w:val="right" w:leader="dot" w:pos="7910"/>
            </w:tabs>
            <w:rPr>
              <w:rFonts w:cstheme="minorBidi"/>
              <w:noProof/>
            </w:rPr>
          </w:pPr>
          <w:hyperlink w:anchor="_Toc79757658" w:history="1">
            <w:r w:rsidR="002A3B0F" w:rsidRPr="00F97DD4">
              <w:rPr>
                <w:rStyle w:val="Hyperlink"/>
                <w:noProof/>
              </w:rPr>
              <w:t>Architecture and Hosting</w:t>
            </w:r>
            <w:r w:rsidR="002A3B0F">
              <w:rPr>
                <w:noProof/>
                <w:webHidden/>
              </w:rPr>
              <w:tab/>
            </w:r>
            <w:r w:rsidR="002A3B0F">
              <w:rPr>
                <w:noProof/>
                <w:webHidden/>
              </w:rPr>
              <w:fldChar w:fldCharType="begin"/>
            </w:r>
            <w:r w:rsidR="002A3B0F">
              <w:rPr>
                <w:noProof/>
                <w:webHidden/>
              </w:rPr>
              <w:instrText xml:space="preserve"> PAGEREF _Toc79757658 \h </w:instrText>
            </w:r>
            <w:r w:rsidR="002A3B0F">
              <w:rPr>
                <w:noProof/>
                <w:webHidden/>
              </w:rPr>
            </w:r>
            <w:r w:rsidR="002A3B0F">
              <w:rPr>
                <w:noProof/>
                <w:webHidden/>
              </w:rPr>
              <w:fldChar w:fldCharType="separate"/>
            </w:r>
            <w:r w:rsidR="002A3B0F">
              <w:rPr>
                <w:noProof/>
                <w:webHidden/>
              </w:rPr>
              <w:t>3</w:t>
            </w:r>
            <w:r w:rsidR="002A3B0F">
              <w:rPr>
                <w:noProof/>
                <w:webHidden/>
              </w:rPr>
              <w:fldChar w:fldCharType="end"/>
            </w:r>
          </w:hyperlink>
        </w:p>
        <w:p w14:paraId="78A35A7F" w14:textId="77777777" w:rsidR="002A3B0F" w:rsidRDefault="00C826DA">
          <w:pPr>
            <w:pStyle w:val="TOC1"/>
            <w:tabs>
              <w:tab w:val="right" w:leader="dot" w:pos="7910"/>
            </w:tabs>
            <w:rPr>
              <w:rFonts w:cstheme="minorBidi"/>
              <w:noProof/>
            </w:rPr>
          </w:pPr>
          <w:hyperlink w:anchor="_Toc79757659" w:history="1">
            <w:r w:rsidR="002A3B0F" w:rsidRPr="00F97DD4">
              <w:rPr>
                <w:rStyle w:val="Hyperlink"/>
                <w:noProof/>
              </w:rPr>
              <w:t>Development Practices and Tooling</w:t>
            </w:r>
            <w:r w:rsidR="002A3B0F">
              <w:rPr>
                <w:noProof/>
                <w:webHidden/>
              </w:rPr>
              <w:tab/>
            </w:r>
            <w:r w:rsidR="002A3B0F">
              <w:rPr>
                <w:noProof/>
                <w:webHidden/>
              </w:rPr>
              <w:fldChar w:fldCharType="begin"/>
            </w:r>
            <w:r w:rsidR="002A3B0F">
              <w:rPr>
                <w:noProof/>
                <w:webHidden/>
              </w:rPr>
              <w:instrText xml:space="preserve"> PAGEREF _Toc79757659 \h </w:instrText>
            </w:r>
            <w:r w:rsidR="002A3B0F">
              <w:rPr>
                <w:noProof/>
                <w:webHidden/>
              </w:rPr>
            </w:r>
            <w:r w:rsidR="002A3B0F">
              <w:rPr>
                <w:noProof/>
                <w:webHidden/>
              </w:rPr>
              <w:fldChar w:fldCharType="separate"/>
            </w:r>
            <w:r w:rsidR="002A3B0F">
              <w:rPr>
                <w:noProof/>
                <w:webHidden/>
              </w:rPr>
              <w:t>5</w:t>
            </w:r>
            <w:r w:rsidR="002A3B0F">
              <w:rPr>
                <w:noProof/>
                <w:webHidden/>
              </w:rPr>
              <w:fldChar w:fldCharType="end"/>
            </w:r>
          </w:hyperlink>
        </w:p>
        <w:p w14:paraId="2DD3BC70" w14:textId="77777777" w:rsidR="002A3B0F" w:rsidRDefault="00C826DA">
          <w:pPr>
            <w:pStyle w:val="TOC1"/>
            <w:tabs>
              <w:tab w:val="right" w:leader="dot" w:pos="7910"/>
            </w:tabs>
            <w:rPr>
              <w:rFonts w:cstheme="minorBidi"/>
              <w:noProof/>
            </w:rPr>
          </w:pPr>
          <w:hyperlink w:anchor="_Toc79757660" w:history="1">
            <w:r w:rsidR="002A3B0F" w:rsidRPr="00F97DD4">
              <w:rPr>
                <w:rStyle w:val="Hyperlink"/>
                <w:noProof/>
              </w:rPr>
              <w:t>Test Practices and Tooling</w:t>
            </w:r>
            <w:r w:rsidR="002A3B0F">
              <w:rPr>
                <w:noProof/>
                <w:webHidden/>
              </w:rPr>
              <w:tab/>
            </w:r>
            <w:r w:rsidR="002A3B0F">
              <w:rPr>
                <w:noProof/>
                <w:webHidden/>
              </w:rPr>
              <w:fldChar w:fldCharType="begin"/>
            </w:r>
            <w:r w:rsidR="002A3B0F">
              <w:rPr>
                <w:noProof/>
                <w:webHidden/>
              </w:rPr>
              <w:instrText xml:space="preserve"> PAGEREF _Toc79757660 \h </w:instrText>
            </w:r>
            <w:r w:rsidR="002A3B0F">
              <w:rPr>
                <w:noProof/>
                <w:webHidden/>
              </w:rPr>
            </w:r>
            <w:r w:rsidR="002A3B0F">
              <w:rPr>
                <w:noProof/>
                <w:webHidden/>
              </w:rPr>
              <w:fldChar w:fldCharType="separate"/>
            </w:r>
            <w:r w:rsidR="002A3B0F">
              <w:rPr>
                <w:noProof/>
                <w:webHidden/>
              </w:rPr>
              <w:t>7</w:t>
            </w:r>
            <w:r w:rsidR="002A3B0F">
              <w:rPr>
                <w:noProof/>
                <w:webHidden/>
              </w:rPr>
              <w:fldChar w:fldCharType="end"/>
            </w:r>
          </w:hyperlink>
        </w:p>
        <w:p w14:paraId="2EF0E9BC" w14:textId="77777777" w:rsidR="002A3B0F" w:rsidRDefault="00C826DA">
          <w:pPr>
            <w:pStyle w:val="TOC1"/>
            <w:tabs>
              <w:tab w:val="right" w:leader="dot" w:pos="7910"/>
            </w:tabs>
            <w:rPr>
              <w:rFonts w:cstheme="minorBidi"/>
              <w:noProof/>
            </w:rPr>
          </w:pPr>
          <w:hyperlink w:anchor="_Toc79757661" w:history="1">
            <w:r w:rsidR="002A3B0F" w:rsidRPr="00F97DD4">
              <w:rPr>
                <w:rStyle w:val="Hyperlink"/>
                <w:noProof/>
              </w:rPr>
              <w:t>DevOps</w:t>
            </w:r>
            <w:r w:rsidR="002A3B0F">
              <w:rPr>
                <w:noProof/>
                <w:webHidden/>
              </w:rPr>
              <w:tab/>
            </w:r>
            <w:r w:rsidR="002A3B0F">
              <w:rPr>
                <w:noProof/>
                <w:webHidden/>
              </w:rPr>
              <w:fldChar w:fldCharType="begin"/>
            </w:r>
            <w:r w:rsidR="002A3B0F">
              <w:rPr>
                <w:noProof/>
                <w:webHidden/>
              </w:rPr>
              <w:instrText xml:space="preserve"> PAGEREF _Toc79757661 \h </w:instrText>
            </w:r>
            <w:r w:rsidR="002A3B0F">
              <w:rPr>
                <w:noProof/>
                <w:webHidden/>
              </w:rPr>
            </w:r>
            <w:r w:rsidR="002A3B0F">
              <w:rPr>
                <w:noProof/>
                <w:webHidden/>
              </w:rPr>
              <w:fldChar w:fldCharType="separate"/>
            </w:r>
            <w:r w:rsidR="002A3B0F">
              <w:rPr>
                <w:noProof/>
                <w:webHidden/>
              </w:rPr>
              <w:t>9</w:t>
            </w:r>
            <w:r w:rsidR="002A3B0F">
              <w:rPr>
                <w:noProof/>
                <w:webHidden/>
              </w:rPr>
              <w:fldChar w:fldCharType="end"/>
            </w:r>
          </w:hyperlink>
        </w:p>
        <w:p w14:paraId="6B438AFD" w14:textId="77777777" w:rsidR="002A3B0F" w:rsidRDefault="00C826DA">
          <w:pPr>
            <w:pStyle w:val="TOC1"/>
            <w:tabs>
              <w:tab w:val="right" w:leader="dot" w:pos="7910"/>
            </w:tabs>
            <w:rPr>
              <w:rFonts w:cstheme="minorBidi"/>
              <w:noProof/>
            </w:rPr>
          </w:pPr>
          <w:hyperlink w:anchor="_Toc79757662" w:history="1">
            <w:r w:rsidR="002A3B0F" w:rsidRPr="00F97DD4">
              <w:rPr>
                <w:rStyle w:val="Hyperlink"/>
                <w:noProof/>
              </w:rPr>
              <w:t>Security</w:t>
            </w:r>
            <w:r w:rsidR="002A3B0F">
              <w:rPr>
                <w:noProof/>
                <w:webHidden/>
              </w:rPr>
              <w:tab/>
            </w:r>
            <w:r w:rsidR="002A3B0F">
              <w:rPr>
                <w:noProof/>
                <w:webHidden/>
              </w:rPr>
              <w:fldChar w:fldCharType="begin"/>
            </w:r>
            <w:r w:rsidR="002A3B0F">
              <w:rPr>
                <w:noProof/>
                <w:webHidden/>
              </w:rPr>
              <w:instrText xml:space="preserve"> PAGEREF _Toc79757662 \h </w:instrText>
            </w:r>
            <w:r w:rsidR="002A3B0F">
              <w:rPr>
                <w:noProof/>
                <w:webHidden/>
              </w:rPr>
            </w:r>
            <w:r w:rsidR="002A3B0F">
              <w:rPr>
                <w:noProof/>
                <w:webHidden/>
              </w:rPr>
              <w:fldChar w:fldCharType="separate"/>
            </w:r>
            <w:r w:rsidR="002A3B0F">
              <w:rPr>
                <w:noProof/>
                <w:webHidden/>
              </w:rPr>
              <w:t>10</w:t>
            </w:r>
            <w:r w:rsidR="002A3B0F">
              <w:rPr>
                <w:noProof/>
                <w:webHidden/>
              </w:rPr>
              <w:fldChar w:fldCharType="end"/>
            </w:r>
          </w:hyperlink>
        </w:p>
        <w:p w14:paraId="193806DF" w14:textId="77777777" w:rsidR="002A3B0F" w:rsidRDefault="00C826DA">
          <w:pPr>
            <w:pStyle w:val="TOC1"/>
            <w:tabs>
              <w:tab w:val="right" w:leader="dot" w:pos="7910"/>
            </w:tabs>
            <w:rPr>
              <w:rFonts w:cstheme="minorBidi"/>
              <w:noProof/>
            </w:rPr>
          </w:pPr>
          <w:hyperlink w:anchor="_Toc79757663" w:history="1">
            <w:r w:rsidR="002A3B0F" w:rsidRPr="00F97DD4">
              <w:rPr>
                <w:rStyle w:val="Hyperlink"/>
                <w:noProof/>
              </w:rPr>
              <w:t>Customer Support/Customer Success</w:t>
            </w:r>
            <w:r w:rsidR="002A3B0F">
              <w:rPr>
                <w:noProof/>
                <w:webHidden/>
              </w:rPr>
              <w:tab/>
            </w:r>
            <w:r w:rsidR="002A3B0F">
              <w:rPr>
                <w:noProof/>
                <w:webHidden/>
              </w:rPr>
              <w:fldChar w:fldCharType="begin"/>
            </w:r>
            <w:r w:rsidR="002A3B0F">
              <w:rPr>
                <w:noProof/>
                <w:webHidden/>
              </w:rPr>
              <w:instrText xml:space="preserve"> PAGEREF _Toc79757663 \h </w:instrText>
            </w:r>
            <w:r w:rsidR="002A3B0F">
              <w:rPr>
                <w:noProof/>
                <w:webHidden/>
              </w:rPr>
            </w:r>
            <w:r w:rsidR="002A3B0F">
              <w:rPr>
                <w:noProof/>
                <w:webHidden/>
              </w:rPr>
              <w:fldChar w:fldCharType="separate"/>
            </w:r>
            <w:r w:rsidR="002A3B0F">
              <w:rPr>
                <w:noProof/>
                <w:webHidden/>
              </w:rPr>
              <w:t>11</w:t>
            </w:r>
            <w:r w:rsidR="002A3B0F">
              <w:rPr>
                <w:noProof/>
                <w:webHidden/>
              </w:rPr>
              <w:fldChar w:fldCharType="end"/>
            </w:r>
          </w:hyperlink>
        </w:p>
        <w:p w14:paraId="156C4F56" w14:textId="77777777" w:rsidR="007D6BE3" w:rsidRDefault="00926217">
          <w:r>
            <w:rPr>
              <w:rFonts w:cs="Times New Roman"/>
              <w:sz w:val="22"/>
              <w:szCs w:val="22"/>
            </w:rPr>
            <w:fldChar w:fldCharType="end"/>
          </w:r>
        </w:p>
      </w:sdtContent>
    </w:sdt>
    <w:p w14:paraId="772C642A" w14:textId="77777777" w:rsidR="00B36FED" w:rsidRDefault="00B36FED" w:rsidP="00EE012D"/>
    <w:p w14:paraId="7D0B9BDC" w14:textId="77777777" w:rsidR="00B36FED" w:rsidRDefault="00033F97" w:rsidP="00033F97">
      <w:pPr>
        <w:jc w:val="center"/>
        <w:rPr>
          <w:rStyle w:val="Strong"/>
        </w:rPr>
      </w:pPr>
      <w:r w:rsidRPr="00033F97">
        <w:rPr>
          <w:rStyle w:val="Strong"/>
        </w:rPr>
        <w:t>KMS Technology Assessment Team:</w:t>
      </w:r>
    </w:p>
    <w:sdt>
      <w:sdtPr>
        <w:rPr>
          <w:rStyle w:val="Strong"/>
        </w:rPr>
        <w:id w:val="-267475556"/>
        <w:placeholder>
          <w:docPart w:val="BDD1A69821A54B75B666D2895B01C405"/>
        </w:placeholder>
      </w:sdtPr>
      <w:sdtEndPr>
        <w:rPr>
          <w:rStyle w:val="Strong"/>
        </w:rPr>
      </w:sdtEndPr>
      <w:sdtContent>
        <w:p w14:paraId="416749D2" w14:textId="77777777" w:rsidR="00033F97" w:rsidRDefault="00993896" w:rsidP="000F62B3">
          <w:pPr>
            <w:pStyle w:val="Subtitle"/>
            <w:jc w:val="center"/>
            <w:rPr>
              <w:rStyle w:val="Strong"/>
            </w:rPr>
          </w:pPr>
          <w:r w:rsidRPr="000F62B3">
            <w:rPr>
              <w:rStyle w:val="Strong"/>
              <w:b w:val="0"/>
              <w:bCs w:val="0"/>
              <w:color w:val="4472C4" w:themeColor="accent1"/>
            </w:rPr>
            <w:fldChar w:fldCharType="begin">
              <w:ffData>
                <w:name w:val="Text3"/>
                <w:enabled/>
                <w:calcOnExit w:val="0"/>
                <w:textInput>
                  <w:default w:val="Enter KMS Team Members."/>
                </w:textInput>
              </w:ffData>
            </w:fldChar>
          </w:r>
          <w:bookmarkStart w:id="0" w:name="Text3"/>
          <w:r w:rsidRPr="000F62B3">
            <w:rPr>
              <w:rStyle w:val="Strong"/>
              <w:b w:val="0"/>
              <w:bCs w:val="0"/>
              <w:color w:val="4472C4" w:themeColor="accent1"/>
            </w:rPr>
            <w:instrText xml:space="preserve"> FORMTEXT </w:instrText>
          </w:r>
          <w:r w:rsidRPr="000F62B3">
            <w:rPr>
              <w:rStyle w:val="Strong"/>
              <w:b w:val="0"/>
              <w:bCs w:val="0"/>
              <w:color w:val="4472C4" w:themeColor="accent1"/>
            </w:rPr>
          </w:r>
          <w:r w:rsidRPr="000F62B3">
            <w:rPr>
              <w:rStyle w:val="Strong"/>
              <w:b w:val="0"/>
              <w:bCs w:val="0"/>
              <w:color w:val="4472C4" w:themeColor="accent1"/>
            </w:rPr>
            <w:fldChar w:fldCharType="separate"/>
          </w:r>
          <w:r w:rsidR="001A165E">
            <w:t>Jeff Scott, John Jeske</w:t>
          </w:r>
          <w:r w:rsidRPr="000F62B3">
            <w:rPr>
              <w:rStyle w:val="Strong"/>
              <w:b w:val="0"/>
              <w:bCs w:val="0"/>
              <w:color w:val="4472C4" w:themeColor="accent1"/>
            </w:rPr>
            <w:fldChar w:fldCharType="end"/>
          </w:r>
        </w:p>
        <w:bookmarkEnd w:id="0" w:displacedByCustomXml="next"/>
      </w:sdtContent>
    </w:sdt>
    <w:p w14:paraId="3287E3B8" w14:textId="77777777" w:rsidR="00CA7277" w:rsidRPr="00033F97" w:rsidRDefault="00CA7277" w:rsidP="00033F97">
      <w:pPr>
        <w:jc w:val="center"/>
        <w:rPr>
          <w:rStyle w:val="Strong"/>
        </w:rPr>
        <w:sectPr w:rsidR="00CA7277" w:rsidRPr="00033F97" w:rsidSect="0026758F">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1440" w:left="2160" w:header="432" w:footer="720" w:gutter="0"/>
          <w:pgNumType w:start="0"/>
          <w:cols w:space="720"/>
          <w:titlePg/>
          <w:docGrid w:linePitch="360"/>
        </w:sectPr>
      </w:pPr>
    </w:p>
    <w:p w14:paraId="2237C8EF" w14:textId="77777777" w:rsidR="00391998" w:rsidRDefault="00933D01" w:rsidP="00875491">
      <w:pPr>
        <w:pStyle w:val="Heading1"/>
      </w:pPr>
      <w:bookmarkStart w:id="1" w:name="_Toc79757657"/>
      <w:r>
        <w:lastRenderedPageBreak/>
        <w:t>Product and Organization Overview</w:t>
      </w:r>
      <w:bookmarkEnd w:id="1"/>
    </w:p>
    <w:p w14:paraId="5124506A" w14:textId="77777777" w:rsidR="00153C3B" w:rsidRPr="00606584" w:rsidRDefault="00933D01" w:rsidP="00187EDB">
      <w:pPr>
        <w:pStyle w:val="Heading2"/>
        <w:rPr>
          <w:sz w:val="20"/>
          <w:szCs w:val="28"/>
        </w:rPr>
      </w:pPr>
      <w:bookmarkStart w:id="2" w:name="OLE_LINK1"/>
      <w:r>
        <w:t>Describe your Product Management Organization</w:t>
      </w:r>
      <w:r w:rsidR="00187EDB">
        <w:t>.</w:t>
      </w:r>
      <w:r w:rsidR="003E66AE">
        <w:t xml:space="preserve"> </w:t>
      </w:r>
      <w:r w:rsidR="00606584" w:rsidRPr="00606584">
        <w:rPr>
          <w:sz w:val="20"/>
          <w:szCs w:val="28"/>
        </w:rPr>
        <w:t>[</w:t>
      </w:r>
      <w:r w:rsidR="003E66AE" w:rsidRPr="00606584">
        <w:rPr>
          <w:sz w:val="20"/>
          <w:szCs w:val="28"/>
        </w:rPr>
        <w:t xml:space="preserve">Please provide any associated </w:t>
      </w:r>
      <w:r w:rsidR="00C43705" w:rsidRPr="00606584">
        <w:rPr>
          <w:sz w:val="20"/>
          <w:szCs w:val="28"/>
        </w:rPr>
        <w:t>documentation</w:t>
      </w:r>
      <w:r w:rsidR="00606584" w:rsidRPr="00606584">
        <w:rPr>
          <w:sz w:val="20"/>
          <w:szCs w:val="28"/>
        </w:rPr>
        <w:t>, i.e.,</w:t>
      </w:r>
      <w:r w:rsidR="00EC0E80" w:rsidRPr="00606584">
        <w:rPr>
          <w:sz w:val="20"/>
          <w:szCs w:val="28"/>
        </w:rPr>
        <w:t xml:space="preserve"> </w:t>
      </w:r>
      <w:r w:rsidR="00153C3B" w:rsidRPr="00606584">
        <w:rPr>
          <w:sz w:val="20"/>
          <w:szCs w:val="28"/>
        </w:rPr>
        <w:t>Organization Chart, Roles, Responsibilities &amp; Experience.</w:t>
      </w:r>
      <w:r w:rsidR="00606584" w:rsidRPr="00606584">
        <w:rPr>
          <w:sz w:val="20"/>
          <w:szCs w:val="28"/>
        </w:rPr>
        <w:t>]</w:t>
      </w:r>
    </w:p>
    <w:p w14:paraId="792DD94E" w14:textId="63FB7854" w:rsidR="00153C3B" w:rsidRDefault="00C826DA" w:rsidP="0078378F">
      <w:sdt>
        <w:sdtPr>
          <w:alias w:val="1.1"/>
          <w:tag w:val="1.1_Describe_Prod_Mgt"/>
          <w:id w:val="-1489623676"/>
          <w:placeholder>
            <w:docPart w:val="E470669837AE4D5BBF9B55CD47A68F12"/>
          </w:placeholder>
          <w15:color w:val="0000FF"/>
        </w:sdtPr>
        <w:sdtEndPr/>
        <w:sdtContent>
          <w:r w:rsidR="0078378F" w:rsidRPr="0078378F">
            <w:rPr>
              <w:color w:val="4472C4" w:themeColor="accent1"/>
            </w:rPr>
            <w:fldChar w:fldCharType="begin">
              <w:ffData>
                <w:name w:val="Text1"/>
                <w:enabled/>
                <w:calcOnExit w:val="0"/>
                <w:textInput>
                  <w:default w:val="Click or tap here to enter your response."/>
                </w:textInput>
              </w:ffData>
            </w:fldChar>
          </w:r>
          <w:r w:rsidR="0078378F" w:rsidRPr="0078378F">
            <w:rPr>
              <w:color w:val="4472C4" w:themeColor="accent1"/>
            </w:rPr>
            <w:instrText xml:space="preserve"> FORMTEXT </w:instrText>
          </w:r>
          <w:r w:rsidR="0078378F" w:rsidRPr="0078378F">
            <w:rPr>
              <w:color w:val="4472C4" w:themeColor="accent1"/>
            </w:rPr>
          </w:r>
          <w:r w:rsidR="0078378F" w:rsidRPr="0078378F">
            <w:rPr>
              <w:color w:val="4472C4" w:themeColor="accent1"/>
            </w:rPr>
            <w:fldChar w:fldCharType="separate"/>
          </w:r>
          <w:r w:rsidR="005854BD">
            <w:t xml:space="preserve">Product management has always ultimately been led by the chief officers. </w:t>
          </w:r>
          <w:r w:rsidR="00A5278C">
            <w:t>They bring in market feedback and coordinate with sales and marketing. The d</w:t>
          </w:r>
          <w:r w:rsidR="005854BD">
            <w:t xml:space="preserve">irector of </w:t>
          </w:r>
          <w:r w:rsidR="00A5278C">
            <w:t>p</w:t>
          </w:r>
          <w:r w:rsidR="005854BD">
            <w:t>roduct</w:t>
          </w:r>
          <w:r w:rsidR="00A5278C">
            <w:t>"</w:t>
          </w:r>
          <w:r w:rsidR="005854BD">
            <w:t xml:space="preserve"> has been managing IT support and product engineering.</w:t>
          </w:r>
          <w:r w:rsidR="00A5278C">
            <w:t xml:space="preserve"> the director of product coordinates the collection of feedback from existing customer through the </w:t>
          </w:r>
          <w:r w:rsidR="00A930E3">
            <w:t>it/product support infastructure.</w:t>
          </w:r>
          <w:r w:rsidR="005854BD">
            <w:t xml:space="preserve"> </w:t>
          </w:r>
          <w:r w:rsidR="00A5278C">
            <w:t>We've n</w:t>
          </w:r>
          <w:r w:rsidR="005854BD">
            <w:t>ever had any</w:t>
          </w:r>
          <w:r w:rsidR="00A5278C">
            <w:t xml:space="preserve">one solely dedicated to true product management. Just this year we've hired a product specialist and established an IT manager and support team in an effort to allow for some time dedicated toward product management. We have two software development managers, two internal QA analysts, and 4 remote development teams at an average size of 3 developers. </w:t>
          </w:r>
          <w:r w:rsidR="0078378F" w:rsidRPr="0078378F">
            <w:rPr>
              <w:color w:val="4472C4" w:themeColor="accent1"/>
            </w:rPr>
            <w:fldChar w:fldCharType="end"/>
          </w:r>
        </w:sdtContent>
      </w:sdt>
    </w:p>
    <w:p w14:paraId="6EF68DA1" w14:textId="77777777" w:rsidR="00153C3B" w:rsidRDefault="00153C3B" w:rsidP="00187EDB">
      <w:pPr>
        <w:pStyle w:val="Heading2"/>
      </w:pPr>
      <w:r>
        <w:t>Describe your Requirements Management Process</w:t>
      </w:r>
      <w:r w:rsidR="00187EDB">
        <w:t>.</w:t>
      </w:r>
      <w:r w:rsidR="00606584">
        <w:t xml:space="preserve"> </w:t>
      </w:r>
      <w:r w:rsidR="00606584" w:rsidRPr="00606584">
        <w:rPr>
          <w:sz w:val="20"/>
          <w:szCs w:val="28"/>
        </w:rPr>
        <w:t>[Include a</w:t>
      </w:r>
      <w:r w:rsidRPr="00606584">
        <w:rPr>
          <w:sz w:val="20"/>
          <w:szCs w:val="28"/>
        </w:rPr>
        <w:t xml:space="preserve">ll phases, ideation through selection, </w:t>
      </w:r>
      <w:r w:rsidR="00114F09" w:rsidRPr="00606584">
        <w:rPr>
          <w:sz w:val="20"/>
          <w:szCs w:val="28"/>
        </w:rPr>
        <w:t>prioritization,</w:t>
      </w:r>
      <w:r w:rsidRPr="00606584">
        <w:rPr>
          <w:sz w:val="20"/>
          <w:szCs w:val="28"/>
        </w:rPr>
        <w:t xml:space="preserve"> and execution.</w:t>
      </w:r>
      <w:r w:rsidR="00606584" w:rsidRPr="00606584">
        <w:rPr>
          <w:sz w:val="20"/>
          <w:szCs w:val="28"/>
        </w:rPr>
        <w:t>]</w:t>
      </w:r>
    </w:p>
    <w:sdt>
      <w:sdtPr>
        <w:alias w:val="1.2"/>
        <w:tag w:val="1.2_REQM"/>
        <w:id w:val="618885622"/>
        <w:placeholder>
          <w:docPart w:val="A66245C8FB8D4BA2A0ED32BDDC226C3B"/>
        </w:placeholder>
        <w15:color w:val="0000FF"/>
      </w:sdtPr>
      <w:sdtEndPr/>
      <w:sdtContent>
        <w:p w14:paraId="03A442EB" w14:textId="06501C31" w:rsidR="00153C3B" w:rsidRDefault="0078378F" w:rsidP="008B4A64">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A930E3">
            <w:t>Never had a formalized process. Ultimately, enhancements and bugs often come from the IT/product support processes. This may be from internal or external customer requests. Those requests are documented in the development backlogs. New features can come through the IT/product support channel, or from sales or the executive officers. All epics were listed on an internal "product roadmap" and the piorities roughly assigned. When development was ready for the next epic to begin analyzing, the director of product would work with the executive team and development mangers to determine if the next priority was the correct next item. Then, it would be mapped out into the next sprint(s) and the development managers would take over</w:t>
          </w:r>
          <w:r w:rsidR="0068233A">
            <w:t xml:space="preserve"> with development, testing, and delivery. Upon delivery, functionality is communicated with any applicable stakeholders.</w:t>
          </w:r>
          <w:r w:rsidRPr="0078378F">
            <w:rPr>
              <w:color w:val="4472C4" w:themeColor="accent1"/>
            </w:rPr>
            <w:fldChar w:fldCharType="end"/>
          </w:r>
        </w:p>
      </w:sdtContent>
    </w:sdt>
    <w:p w14:paraId="4FA7D45D" w14:textId="77777777" w:rsidR="004C4F0F" w:rsidRDefault="004C4F0F" w:rsidP="00BF0D81">
      <w:pPr>
        <w:pStyle w:val="Heading3"/>
      </w:pPr>
      <w:r>
        <w:t>When were the last changes made to the Requirements Management Process?</w:t>
      </w:r>
    </w:p>
    <w:sdt>
      <w:sdtPr>
        <w:alias w:val="1.3"/>
        <w:tag w:val="1.2_REQM"/>
        <w:id w:val="1779526719"/>
        <w:placeholder>
          <w:docPart w:val="BCC74E7409344D03B98264FA82BABF4C"/>
        </w:placeholder>
        <w15:color w:val="0000FF"/>
      </w:sdtPr>
      <w:sdtEndPr/>
      <w:sdtContent>
        <w:p w14:paraId="748AC6F4" w14:textId="4D80F715" w:rsidR="00187EDB" w:rsidRDefault="0078378F" w:rsidP="00187EDB">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68233A">
            <w:t xml:space="preserve">It's not a well defined process, so it's been somewhat fluid in nature. As feedback on the process was given, the process was adjusted. </w:t>
          </w:r>
          <w:r w:rsidRPr="0078378F">
            <w:rPr>
              <w:color w:val="4472C4" w:themeColor="accent1"/>
            </w:rPr>
            <w:fldChar w:fldCharType="end"/>
          </w:r>
        </w:p>
      </w:sdtContent>
    </w:sdt>
    <w:p w14:paraId="0AFF704F" w14:textId="77777777" w:rsidR="00187EDB" w:rsidRPr="00187EDB" w:rsidRDefault="00187EDB" w:rsidP="00AA4D19">
      <w:pPr>
        <w:pStyle w:val="Heading2"/>
      </w:pPr>
      <w:r>
        <w:t>Please provide an overview of your short- and long-term Product Roadmap.</w:t>
      </w:r>
    </w:p>
    <w:sdt>
      <w:sdtPr>
        <w:alias w:val="1.3"/>
        <w:tag w:val="1.2_REQM"/>
        <w:id w:val="-480771519"/>
        <w:placeholder>
          <w:docPart w:val="4B44996EA65249F5A96DCC26400E33D8"/>
        </w:placeholder>
        <w15:color w:val="0000FF"/>
      </w:sdtPr>
      <w:sdtEndPr/>
      <w:sdtContent>
        <w:p w14:paraId="04844F4F" w14:textId="45321AA1" w:rsidR="00187EDB" w:rsidRDefault="0078378F" w:rsidP="00187EDB">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68233A">
            <w:t xml:space="preserve">The yearly and quarterly roadmap as well as epic backlogs can be shared. There are </w:t>
          </w:r>
          <w:r w:rsidR="00C6255E">
            <w:t>3 main applications with 2 minor/new applications which each have their own roadmap.</w:t>
          </w:r>
          <w:r w:rsidRPr="0078378F">
            <w:rPr>
              <w:color w:val="4472C4" w:themeColor="accent1"/>
            </w:rPr>
            <w:fldChar w:fldCharType="end"/>
          </w:r>
        </w:p>
      </w:sdtContent>
    </w:sdt>
    <w:p w14:paraId="62E33D8C" w14:textId="77777777" w:rsidR="00187EDB" w:rsidRPr="00606584" w:rsidRDefault="00187EDB" w:rsidP="00187EDB">
      <w:pPr>
        <w:pStyle w:val="Heading2"/>
        <w:rPr>
          <w:sz w:val="20"/>
          <w:szCs w:val="28"/>
        </w:rPr>
      </w:pPr>
      <w:r>
        <w:t xml:space="preserve">Where do ideas for new features/enhancements come from? </w:t>
      </w:r>
      <w:r w:rsidR="00606584" w:rsidRPr="00606584">
        <w:rPr>
          <w:sz w:val="20"/>
          <w:szCs w:val="28"/>
        </w:rPr>
        <w:t>[</w:t>
      </w:r>
      <w:r w:rsidRPr="00606584">
        <w:rPr>
          <w:sz w:val="20"/>
          <w:szCs w:val="28"/>
        </w:rPr>
        <w:t>Are they driven by Customers, Sales/Marketing, Technology, etc.?</w:t>
      </w:r>
    </w:p>
    <w:sdt>
      <w:sdtPr>
        <w:alias w:val="1.4"/>
        <w:tag w:val="1.4"/>
        <w:id w:val="735051358"/>
        <w:placeholder>
          <w:docPart w:val="3F9E029C704F49BD9ACDAA9F4A0CC02C"/>
        </w:placeholder>
        <w15:color w:val="0000FF"/>
      </w:sdtPr>
      <w:sdtEndPr/>
      <w:sdtContent>
        <w:p w14:paraId="42BD185F" w14:textId="1C324EC0" w:rsidR="00C46544" w:rsidRDefault="0078378F" w:rsidP="00C46544">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C6255E">
            <w:t>As mentioned in point 1/2 above, they come from all of those areas. Customers make requests through customer support, account managers and technical support. The technology team often has network and security changes that are requested as well as support mitigation requests. Sales and the executive team bring the request from the field</w:t>
          </w:r>
          <w:r w:rsidRPr="0078378F">
            <w:rPr>
              <w:color w:val="4472C4" w:themeColor="accent1"/>
            </w:rPr>
            <w:fldChar w:fldCharType="end"/>
          </w:r>
          <w:r w:rsidR="00C6255E">
            <w:t xml:space="preserve"> as well as their vision of the future direction/needs.</w:t>
          </w:r>
        </w:p>
      </w:sdtContent>
    </w:sdt>
    <w:p w14:paraId="6B5CDFA8" w14:textId="77777777" w:rsidR="00C34A03" w:rsidRDefault="008A2386" w:rsidP="00AA4D19">
      <w:pPr>
        <w:pStyle w:val="Heading2"/>
      </w:pPr>
      <w:r>
        <w:t xml:space="preserve">Are security considerations </w:t>
      </w:r>
      <w:r w:rsidR="00E843A3">
        <w:t xml:space="preserve">included </w:t>
      </w:r>
      <w:r>
        <w:t xml:space="preserve">in </w:t>
      </w:r>
      <w:r w:rsidR="00E843A3">
        <w:t xml:space="preserve">Feature and Roadmap </w:t>
      </w:r>
      <w:r w:rsidR="00C06AB1">
        <w:t>planning?</w:t>
      </w:r>
    </w:p>
    <w:sdt>
      <w:sdtPr>
        <w:alias w:val="1.5"/>
        <w:tag w:val="1.5"/>
        <w:id w:val="1342510509"/>
        <w:placeholder>
          <w:docPart w:val="80DED4751DF64E2DBF7146BFF5D112E6"/>
        </w:placeholder>
      </w:sdtPr>
      <w:sdtEndPr/>
      <w:sdtContent>
        <w:p w14:paraId="64FD267E" w14:textId="4D8DFD5A" w:rsidR="00C06AB1" w:rsidRPr="00C06AB1" w:rsidRDefault="0078378F" w:rsidP="00C06AB1">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C6255E">
            <w:t xml:space="preserve">Yes, in the past it had been mostly driven by external audit findings. Now, we have more tools and plans in place from a technology standpoint. </w:t>
          </w:r>
          <w:r w:rsidRPr="0078378F">
            <w:rPr>
              <w:color w:val="4472C4" w:themeColor="accent1"/>
            </w:rPr>
            <w:fldChar w:fldCharType="end"/>
          </w:r>
        </w:p>
      </w:sdtContent>
    </w:sdt>
    <w:p w14:paraId="5EBA905B" w14:textId="77777777" w:rsidR="00187EDB" w:rsidRDefault="00187EDB" w:rsidP="00AA4D19">
      <w:pPr>
        <w:pStyle w:val="Heading2"/>
      </w:pPr>
      <w:r>
        <w:lastRenderedPageBreak/>
        <w:t xml:space="preserve">What metrics/analytics are in place to measure customer </w:t>
      </w:r>
      <w:r w:rsidR="00C46544">
        <w:t>feature use, engagement</w:t>
      </w:r>
      <w:r>
        <w:t>, satisfaction, etc</w:t>
      </w:r>
      <w:r w:rsidR="00C46544">
        <w:t>.</w:t>
      </w:r>
      <w:r>
        <w:t>?</w:t>
      </w:r>
    </w:p>
    <w:sdt>
      <w:sdtPr>
        <w:alias w:val="1.6"/>
        <w:tag w:val="5_CSAT_Met"/>
        <w:id w:val="684949123"/>
        <w:placeholder>
          <w:docPart w:val="751D5709A39744359107CCD80211F442"/>
        </w:placeholder>
        <w15:color w:val="0000FF"/>
      </w:sdtPr>
      <w:sdtEndPr/>
      <w:sdtContent>
        <w:p w14:paraId="3640D212" w14:textId="15BC7A2E" w:rsidR="00C46544" w:rsidRDefault="0078378F" w:rsidP="00C46544">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15403B">
            <w:t xml:space="preserve">We have audit logging in place, but it's rarely been used to measure customer behavior. </w:t>
          </w:r>
          <w:r w:rsidRPr="0078378F">
            <w:rPr>
              <w:color w:val="4472C4" w:themeColor="accent1"/>
            </w:rPr>
            <w:fldChar w:fldCharType="end"/>
          </w:r>
          <w:r w:rsidR="0015403B">
            <w:t xml:space="preserve">For much of our current volume today, we are just the API services backend that </w:t>
          </w:r>
          <w:proofErr w:type="gramStart"/>
          <w:r w:rsidR="0015403B">
            <w:t>is plugged</w:t>
          </w:r>
          <w:proofErr w:type="gramEnd"/>
          <w:r w:rsidR="0015403B">
            <w:t xml:space="preserve"> into our integration partners' platforms. As such, there hasn't been a huge focus on the </w:t>
          </w:r>
          <w:proofErr w:type="spellStart"/>
          <w:r w:rsidR="0015403B">
            <w:t>cusomter</w:t>
          </w:r>
          <w:proofErr w:type="spellEnd"/>
          <w:r w:rsidR="0015403B">
            <w:t xml:space="preserve"> engagement in our own interfaces. With our end customer platform, </w:t>
          </w:r>
          <w:proofErr w:type="spellStart"/>
          <w:proofErr w:type="gramStart"/>
          <w:r w:rsidR="0015403B">
            <w:t>processing.network</w:t>
          </w:r>
          <w:proofErr w:type="spellEnd"/>
          <w:proofErr w:type="gramEnd"/>
          <w:r w:rsidR="0015403B">
            <w:t xml:space="preserve">, we have monitored and analyzed </w:t>
          </w:r>
          <w:r w:rsidR="0066182D">
            <w:t xml:space="preserve">a number of metrics: </w:t>
          </w:r>
          <w:r w:rsidR="0015403B">
            <w:t>registration</w:t>
          </w:r>
          <w:r w:rsidR="0066182D">
            <w:t>s</w:t>
          </w:r>
          <w:r w:rsidR="0015403B">
            <w:t xml:space="preserve"> vs loads,</w:t>
          </w:r>
          <w:r w:rsidR="0066182D">
            <w:t xml:space="preserve"> which </w:t>
          </w:r>
          <w:proofErr w:type="spellStart"/>
          <w:r w:rsidR="0066182D">
            <w:t>tranfer</w:t>
          </w:r>
          <w:proofErr w:type="spellEnd"/>
          <w:r w:rsidR="0066182D">
            <w:t xml:space="preserve"> types are chosen based on pricing, etc.</w:t>
          </w:r>
        </w:p>
      </w:sdtContent>
    </w:sdt>
    <w:p w14:paraId="6FC7BC4D" w14:textId="77777777" w:rsidR="00C46544" w:rsidRDefault="00C46544" w:rsidP="00AA4D19">
      <w:pPr>
        <w:pStyle w:val="Heading2"/>
      </w:pPr>
      <w:r>
        <w:t>How do you describe Customer Satisfaction Levels today?</w:t>
      </w:r>
    </w:p>
    <w:sdt>
      <w:sdtPr>
        <w:alias w:val="1.7"/>
        <w:tag w:val="1.7"/>
        <w:id w:val="-1452467881"/>
        <w:placeholder>
          <w:docPart w:val="3A9564A90F22419884D9E2565E5E92EB"/>
        </w:placeholder>
        <w15:color w:val="0000FF"/>
      </w:sdtPr>
      <w:sdtEndPr/>
      <w:sdtContent>
        <w:p w14:paraId="5C8FC5EA" w14:textId="60F11D2A" w:rsidR="00C46544" w:rsidRDefault="0078378F" w:rsidP="00C46544">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66182D">
            <w:t xml:space="preserve">Based on the feedback we receive, average customer satisfaction is relatively high. Most frustration comes from lack of training or poor/incomplete integrations done by integration partners. </w:t>
          </w:r>
          <w:r w:rsidRPr="0078378F">
            <w:rPr>
              <w:color w:val="4472C4" w:themeColor="accent1"/>
            </w:rPr>
            <w:fldChar w:fldCharType="end"/>
          </w:r>
        </w:p>
      </w:sdtContent>
    </w:sdt>
    <w:p w14:paraId="12A88A3C" w14:textId="77777777" w:rsidR="00187EDB" w:rsidRDefault="00187EDB" w:rsidP="00AA4D19">
      <w:pPr>
        <w:pStyle w:val="Heading2"/>
      </w:pPr>
      <w:r>
        <w:t>What are your most common customer complaints?</w:t>
      </w:r>
    </w:p>
    <w:sdt>
      <w:sdtPr>
        <w:alias w:val="1.8"/>
        <w:tag w:val="7_CUST_Compl"/>
        <w:id w:val="33159322"/>
        <w:placeholder>
          <w:docPart w:val="11308973727A4F469A81EA893672B333"/>
        </w:placeholder>
        <w15:color w:val="0000FF"/>
      </w:sdtPr>
      <w:sdtEndPr/>
      <w:sdtContent>
        <w:p w14:paraId="66CBECAC" w14:textId="445937B2" w:rsidR="00C46544" w:rsidRPr="00C46544" w:rsidRDefault="0078378F" w:rsidP="00C46544">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66182D">
            <w:t xml:space="preserve">Most common complaints are when the are unable to load a card, </w:t>
          </w:r>
          <w:r w:rsidRPr="0078378F">
            <w:rPr>
              <w:color w:val="4472C4" w:themeColor="accent1"/>
            </w:rPr>
            <w:fldChar w:fldCharType="end"/>
          </w:r>
          <w:r w:rsidR="0066182D">
            <w:t xml:space="preserve">don't know how to use a card, or about fees that may </w:t>
          </w:r>
          <w:proofErr w:type="gramStart"/>
          <w:r w:rsidR="0066182D">
            <w:t>be incurred</w:t>
          </w:r>
          <w:proofErr w:type="gramEnd"/>
          <w:r w:rsidR="0066182D">
            <w:t>.</w:t>
          </w:r>
        </w:p>
      </w:sdtContent>
    </w:sdt>
    <w:p w14:paraId="38436A43" w14:textId="77777777" w:rsidR="00187EDB" w:rsidRDefault="00187EDB" w:rsidP="00AA4D19">
      <w:pPr>
        <w:pStyle w:val="Heading2"/>
      </w:pPr>
      <w:r>
        <w:t>What are your most highly used and liked features?</w:t>
      </w:r>
    </w:p>
    <w:sdt>
      <w:sdtPr>
        <w:alias w:val="1.9"/>
        <w:tag w:val="8_Features"/>
        <w:id w:val="1822077474"/>
        <w:placeholder>
          <w:docPart w:val="37DFB679B8AB441E99EFDFE5D75C5A78"/>
        </w:placeholder>
        <w15:color w:val="0000FF"/>
      </w:sdtPr>
      <w:sdtEndPr/>
      <w:sdtContent>
        <w:p w14:paraId="0D5055C6" w14:textId="6D11AB33" w:rsidR="00C46544" w:rsidRPr="00C46544" w:rsidRDefault="0078378F" w:rsidP="00C46544">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66182D">
            <w:t>Our load function is really our main feature on the issuing side. For the end customer, we have a majority of customers that just use the debit card. Many utilize our IVR for support</w:t>
          </w:r>
          <w:r w:rsidR="00D54C60">
            <w:t>, balance checks, PIN changes, etc. About 20% of our end customers use our online banking platform for additional transfer options or account management.</w:t>
          </w:r>
          <w:r w:rsidRPr="0078378F">
            <w:rPr>
              <w:color w:val="4472C4" w:themeColor="accent1"/>
            </w:rPr>
            <w:fldChar w:fldCharType="end"/>
          </w:r>
        </w:p>
      </w:sdtContent>
    </w:sdt>
    <w:p w14:paraId="5DF740B4" w14:textId="77777777" w:rsidR="00187EDB" w:rsidRDefault="00187EDB" w:rsidP="00AA4D19">
      <w:pPr>
        <w:pStyle w:val="Heading2"/>
      </w:pPr>
      <w:r>
        <w:t>What is your release plan</w:t>
      </w:r>
      <w:r w:rsidR="004E345F">
        <w:t xml:space="preserve"> or </w:t>
      </w:r>
      <w:r>
        <w:t>timeline?</w:t>
      </w:r>
    </w:p>
    <w:sdt>
      <w:sdtPr>
        <w:alias w:val="1.10"/>
        <w:tag w:val="9_Release_Plan"/>
        <w:id w:val="-2026932119"/>
        <w:placeholder>
          <w:docPart w:val="E9EAB436C55B463BB8F788F2F2905980"/>
        </w:placeholder>
        <w15:color w:val="0000FF"/>
      </w:sdtPr>
      <w:sdtEndPr/>
      <w:sdtContent>
        <w:p w14:paraId="717A26EF" w14:textId="582C0249" w:rsidR="004E345F" w:rsidRPr="00C46544" w:rsidRDefault="0078378F" w:rsidP="00092597">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54C60">
            <w:t xml:space="preserve">We </w:t>
          </w:r>
          <w:r w:rsidRPr="0078378F">
            <w:rPr>
              <w:color w:val="4472C4" w:themeColor="accent1"/>
            </w:rPr>
            <w:fldChar w:fldCharType="end"/>
          </w:r>
          <w:r w:rsidR="005E7F00">
            <w:t xml:space="preserve">release on Tuesday nights. Each project roughly follows a </w:t>
          </w:r>
          <w:proofErr w:type="gramStart"/>
          <w:r w:rsidR="005E7F00">
            <w:t>two week</w:t>
          </w:r>
          <w:proofErr w:type="gramEnd"/>
          <w:r w:rsidR="005E7F00">
            <w:t xml:space="preserve"> sprint cycle but can adapt to shorter or longer cycles based on the epic/requirements. Items are released in the next window as soon as all testing is </w:t>
          </w:r>
          <w:proofErr w:type="gramStart"/>
          <w:r w:rsidR="005E7F00">
            <w:t>completed</w:t>
          </w:r>
          <w:proofErr w:type="gramEnd"/>
          <w:r w:rsidR="005E7F00">
            <w:t xml:space="preserve"> and reviews/approvals completed.</w:t>
          </w:r>
        </w:p>
      </w:sdtContent>
    </w:sdt>
    <w:p w14:paraId="76348E17" w14:textId="77777777" w:rsidR="00187EDB" w:rsidRDefault="00187EDB" w:rsidP="00AA4D19">
      <w:pPr>
        <w:pStyle w:val="Heading2"/>
      </w:pPr>
      <w:r>
        <w:t>How are releases managed?</w:t>
      </w:r>
    </w:p>
    <w:sdt>
      <w:sdtPr>
        <w:alias w:val="1.11"/>
        <w:tag w:val="10_Release_Mgt"/>
        <w:id w:val="1834880243"/>
        <w:placeholder>
          <w:docPart w:val="661CE7F94E0D400A86E8D946100EF797"/>
        </w:placeholder>
        <w15:color w:val="0000FF"/>
      </w:sdtPr>
      <w:sdtEndPr/>
      <w:sdtContent>
        <w:p w14:paraId="593BFE84" w14:textId="05BA1C56" w:rsidR="004E345F" w:rsidRPr="004E345F" w:rsidRDefault="0078378F" w:rsidP="004E345F">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80683D">
            <w:t>We typically release per sprint although occasionally due to testing or urgent requests, multiple sprints will be merged into a single release.</w:t>
          </w:r>
          <w:r w:rsidRPr="0078378F">
            <w:rPr>
              <w:color w:val="4472C4" w:themeColor="accent1"/>
            </w:rPr>
            <w:fldChar w:fldCharType="end"/>
          </w:r>
        </w:p>
      </w:sdtContent>
    </w:sdt>
    <w:p w14:paraId="6D9FF906" w14:textId="77777777" w:rsidR="00187EDB" w:rsidRDefault="00187EDB" w:rsidP="00AA4D19">
      <w:pPr>
        <w:pStyle w:val="Heading2"/>
      </w:pPr>
      <w:r>
        <w:t>How do you determine scope for a release?</w:t>
      </w:r>
    </w:p>
    <w:sdt>
      <w:sdtPr>
        <w:alias w:val="1.12"/>
        <w:tag w:val="1.12"/>
        <w:id w:val="-1791658473"/>
        <w:placeholder>
          <w:docPart w:val="4F3DA4EF8B7743DFAE8603024335FAB9"/>
        </w:placeholder>
        <w15:color w:val="0000FF"/>
      </w:sdtPr>
      <w:sdtEndPr/>
      <w:sdtContent>
        <w:p w14:paraId="2D214AAD" w14:textId="24C71D51" w:rsidR="008F3C8E" w:rsidRDefault="0078378F" w:rsidP="008F3C8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80683D">
            <w:t xml:space="preserve">Most often a release is synonymous to a sprint. It's dependent on the impactfulness or co-dependancy of a </w:t>
          </w:r>
          <w:r w:rsidRPr="0078378F">
            <w:rPr>
              <w:color w:val="4472C4" w:themeColor="accent1"/>
            </w:rPr>
            <w:fldChar w:fldCharType="end"/>
          </w:r>
          <w:proofErr w:type="gramStart"/>
          <w:r w:rsidR="0080683D">
            <w:t>particular function</w:t>
          </w:r>
          <w:proofErr w:type="gramEnd"/>
          <w:r w:rsidR="0080683D">
            <w:t xml:space="preserve"> or epic. Usually if an epic requires more </w:t>
          </w:r>
          <w:proofErr w:type="spellStart"/>
          <w:r w:rsidR="0080683D">
            <w:t>then</w:t>
          </w:r>
          <w:proofErr w:type="spellEnd"/>
          <w:r w:rsidR="0080683D">
            <w:t xml:space="preserve"> one sprint, we release each sprint </w:t>
          </w:r>
          <w:proofErr w:type="spellStart"/>
          <w:r w:rsidR="007B34D8">
            <w:t>seperately</w:t>
          </w:r>
          <w:proofErr w:type="spellEnd"/>
          <w:r w:rsidR="007B34D8">
            <w:t xml:space="preserve"> and use permissions/configurations to prevent unintended impact until the entirety of the epic </w:t>
          </w:r>
          <w:proofErr w:type="gramStart"/>
          <w:r w:rsidR="007B34D8">
            <w:t>is released</w:t>
          </w:r>
          <w:proofErr w:type="gramEnd"/>
          <w:r w:rsidR="007B34D8">
            <w:t>.</w:t>
          </w:r>
        </w:p>
      </w:sdtContent>
    </w:sdt>
    <w:p w14:paraId="713A8D1C" w14:textId="77777777" w:rsidR="00187EDB" w:rsidRPr="00606584" w:rsidRDefault="00187EDB" w:rsidP="00AA4D19">
      <w:pPr>
        <w:pStyle w:val="Heading2"/>
        <w:rPr>
          <w:sz w:val="20"/>
          <w:szCs w:val="28"/>
        </w:rPr>
      </w:pPr>
      <w:r>
        <w:t xml:space="preserve">What is your revenue model for the product? </w:t>
      </w:r>
      <w:r w:rsidR="00CD5B3D" w:rsidRPr="00606584">
        <w:rPr>
          <w:sz w:val="20"/>
          <w:szCs w:val="28"/>
        </w:rPr>
        <w:t>[</w:t>
      </w:r>
      <w:r w:rsidRPr="00606584">
        <w:rPr>
          <w:sz w:val="20"/>
          <w:szCs w:val="28"/>
        </w:rPr>
        <w:t>Subscription based, one time purchase, Freemium, support fees, etc.</w:t>
      </w:r>
      <w:r w:rsidR="00CD5B3D" w:rsidRPr="00606584">
        <w:rPr>
          <w:sz w:val="20"/>
          <w:szCs w:val="28"/>
        </w:rPr>
        <w:t>]</w:t>
      </w:r>
    </w:p>
    <w:sdt>
      <w:sdtPr>
        <w:alias w:val="1.13"/>
        <w:tag w:val="1.13"/>
        <w:id w:val="-822120262"/>
        <w:placeholder>
          <w:docPart w:val="BDA796F2FBE14AC4978225B3D16412C9"/>
        </w:placeholder>
        <w15:color w:val="0000FF"/>
      </w:sdtPr>
      <w:sdtEndPr/>
      <w:sdtContent>
        <w:p w14:paraId="6E446933" w14:textId="1FC12CC8" w:rsidR="008F3C8E" w:rsidRDefault="0078378F" w:rsidP="008F3C8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7B34D8">
            <w:t>Th</w:t>
          </w:r>
          <w:r w:rsidR="002D2D54">
            <w:t>e</w:t>
          </w:r>
          <w:r w:rsidR="007B34D8">
            <w:t xml:space="preserve">re is no revenue model directly tied to the </w:t>
          </w:r>
          <w:r w:rsidR="002D2D54">
            <w:t>technology</w:t>
          </w:r>
          <w:r w:rsidR="007B34D8">
            <w:t xml:space="preserve"> currently. </w:t>
          </w:r>
          <w:r w:rsidR="002D2D54">
            <w:t xml:space="preserve">Revenue is </w:t>
          </w:r>
          <w:r w:rsidR="007B34D8">
            <w:t xml:space="preserve">transactional fees incurred by the </w:t>
          </w:r>
          <w:r w:rsidR="002D2D54">
            <w:t>middle or end customer</w:t>
          </w:r>
          <w:r w:rsidR="007B34D8">
            <w:t>. The technology is</w:t>
          </w:r>
          <w:r w:rsidRPr="0078378F">
            <w:rPr>
              <w:color w:val="4472C4" w:themeColor="accent1"/>
            </w:rPr>
            <w:fldChar w:fldCharType="end"/>
          </w:r>
          <w:r w:rsidR="002D2D54">
            <w:t xml:space="preserve"> the tool that enables customers to perform transactions and get the support they need. Although, we do use the technology to influence end customer behavior to encourage use of more profitable transaction options (cards, instant transfer, etc.) while still supporting the applicable free options.</w:t>
          </w:r>
        </w:p>
      </w:sdtContent>
    </w:sdt>
    <w:p w14:paraId="5184B772" w14:textId="77777777" w:rsidR="00187EDB" w:rsidRDefault="00187EDB" w:rsidP="00AA4D19">
      <w:pPr>
        <w:pStyle w:val="Heading2"/>
      </w:pPr>
      <w:r>
        <w:lastRenderedPageBreak/>
        <w:t>Do you conduct Alpha/Beta tests?</w:t>
      </w:r>
    </w:p>
    <w:sdt>
      <w:sdtPr>
        <w:alias w:val="1.14"/>
        <w:tag w:val="1.14"/>
        <w:id w:val="-2045053504"/>
        <w:placeholder>
          <w:docPart w:val="51443927563344E38E46FC574F8E715A"/>
        </w:placeholder>
        <w15:color w:val="0000FF"/>
      </w:sdtPr>
      <w:sdtEndPr/>
      <w:sdtContent>
        <w:p w14:paraId="6B7E7C3C" w14:textId="46156BA1" w:rsidR="008F3C8E" w:rsidRDefault="0078378F" w:rsidP="008F3C8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2D2D54">
            <w:t>We have on a very limited basis around different fee structures but not really from product usage standpoint.</w:t>
          </w:r>
          <w:r w:rsidRPr="0078378F">
            <w:rPr>
              <w:color w:val="4472C4" w:themeColor="accent1"/>
            </w:rPr>
            <w:fldChar w:fldCharType="end"/>
          </w:r>
        </w:p>
      </w:sdtContent>
    </w:sdt>
    <w:p w14:paraId="6E70F23F" w14:textId="77777777" w:rsidR="004C4F0F" w:rsidRDefault="00187EDB" w:rsidP="00AA4D19">
      <w:pPr>
        <w:pStyle w:val="Heading2"/>
      </w:pPr>
      <w:r>
        <w:t xml:space="preserve">How do you onboard new </w:t>
      </w:r>
      <w:r w:rsidR="00154D8A">
        <w:t xml:space="preserve">Product </w:t>
      </w:r>
      <w:r>
        <w:t>team members?</w:t>
      </w:r>
    </w:p>
    <w:sdt>
      <w:sdtPr>
        <w:alias w:val="1.15"/>
        <w:tag w:val="1.14"/>
        <w:id w:val="-194858006"/>
        <w:placeholder>
          <w:docPart w:val="AB6FBE6259024ED1A5999013DF7D5986"/>
        </w:placeholder>
        <w15:color w:val="0000FF"/>
      </w:sdtPr>
      <w:sdtEndPr/>
      <w:sdtContent>
        <w:p w14:paraId="7E0A3CD1" w14:textId="6A99353F" w:rsidR="008F3C8E" w:rsidRDefault="0078378F" w:rsidP="008F3C8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CD18FE">
            <w:t>We have a small team internally with very low turnover so there isn't much onboarding. Developers are all third-party organization that manage turnover and cross training. When we do bring on new individuals, we start with a high level product design training. Then we introduce them to our processes and they work closely with their manager on any questions.</w:t>
          </w:r>
          <w:r w:rsidRPr="0078378F">
            <w:rPr>
              <w:color w:val="4472C4" w:themeColor="accent1"/>
            </w:rPr>
            <w:fldChar w:fldCharType="end"/>
          </w:r>
        </w:p>
      </w:sdtContent>
    </w:sdt>
    <w:bookmarkEnd w:id="2"/>
    <w:p w14:paraId="333E27D8" w14:textId="098A520E" w:rsidR="00A45AEE" w:rsidRDefault="00A45AEE" w:rsidP="00A45AEE">
      <w:pPr>
        <w:pStyle w:val="Heading2"/>
      </w:pPr>
      <w:r>
        <w:t xml:space="preserve">What </w:t>
      </w:r>
      <w:r w:rsidR="009D5FF6">
        <w:t xml:space="preserve">would be </w:t>
      </w:r>
      <w:r>
        <w:t xml:space="preserve">your investment priorities for a capital </w:t>
      </w:r>
      <w:r w:rsidR="009D5FF6">
        <w:t>infusion</w:t>
      </w:r>
      <w:r>
        <w:t>?</w:t>
      </w:r>
    </w:p>
    <w:sdt>
      <w:sdtPr>
        <w:alias w:val="1.16"/>
        <w:tag w:val="1.16"/>
        <w:id w:val="910273379"/>
        <w:placeholder>
          <w:docPart w:val="3A1FAD87906C4CAFB36E977C9AC5A961"/>
        </w:placeholder>
        <w15:color w:val="0000FF"/>
      </w:sdtPr>
      <w:sdtEndPr/>
      <w:sdtContent>
        <w:p w14:paraId="728B6973" w14:textId="1F65706B" w:rsidR="00A45AEE" w:rsidRDefault="00A45AEE" w:rsidP="00A45AE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CD18FE">
            <w:t xml:space="preserve">It depends on the direction we want to go. If we are going to continue to focus on being a program manger, then we would want to invest in sales/marketing and relationship managers. Our </w:t>
          </w:r>
          <w:r w:rsidR="00CF4E81">
            <w:t>technology already meets the needs of our current space and can grow and adapt into the additional requirements of adjacent use cases. If we want to move more towards being a service provider we would need to invest in a few priorities. We would need a dedicated product team to drive product, additional development resources to enhance the technologies to be designed for better scalability, and sales/marketing to chase the "new" market.</w:t>
          </w:r>
          <w:r w:rsidRPr="0078378F">
            <w:rPr>
              <w:color w:val="4472C4" w:themeColor="accent1"/>
            </w:rPr>
            <w:fldChar w:fldCharType="end"/>
          </w:r>
        </w:p>
      </w:sdtContent>
    </w:sdt>
    <w:p w14:paraId="5342D10D" w14:textId="77777777" w:rsidR="00927F8F" w:rsidRDefault="00927F8F" w:rsidP="008F3C8E">
      <w:pPr>
        <w:sectPr w:rsidR="00927F8F" w:rsidSect="00927F8F">
          <w:headerReference w:type="default" r:id="rId18"/>
          <w:pgSz w:w="12240" w:h="15840"/>
          <w:pgMar w:top="1440" w:right="1440" w:bottom="1440" w:left="1440" w:header="432" w:footer="720" w:gutter="0"/>
          <w:pgNumType w:start="1" w:chapStyle="1"/>
          <w:cols w:space="720"/>
          <w:docGrid w:linePitch="360"/>
        </w:sectPr>
      </w:pPr>
    </w:p>
    <w:p w14:paraId="455AB2E5" w14:textId="77777777" w:rsidR="008F3C8E" w:rsidRDefault="00DB4A4A" w:rsidP="00DB4A4A">
      <w:pPr>
        <w:pStyle w:val="Heading1"/>
      </w:pPr>
      <w:bookmarkStart w:id="3" w:name="_Toc79757658"/>
      <w:r>
        <w:lastRenderedPageBreak/>
        <w:t>Architecture and Hosting</w:t>
      </w:r>
      <w:bookmarkEnd w:id="3"/>
    </w:p>
    <w:p w14:paraId="438DC67F" w14:textId="77777777" w:rsidR="00DB4A4A" w:rsidRDefault="00DB4A4A" w:rsidP="00AA4D19">
      <w:pPr>
        <w:pStyle w:val="Heading2"/>
        <w:numPr>
          <w:ilvl w:val="0"/>
          <w:numId w:val="4"/>
        </w:numPr>
      </w:pPr>
      <w:r>
        <w:t>Please describe current state architecture at a high level.</w:t>
      </w:r>
      <w:r w:rsidR="00C43705">
        <w:t xml:space="preserve"> Please include any </w:t>
      </w:r>
      <w:r w:rsidR="000A43A5">
        <w:t xml:space="preserve">descriptive </w:t>
      </w:r>
      <w:r w:rsidR="00C43705">
        <w:t xml:space="preserve">system </w:t>
      </w:r>
      <w:r w:rsidR="000A43A5">
        <w:t xml:space="preserve">documentation, </w:t>
      </w:r>
      <w:proofErr w:type="gramStart"/>
      <w:r w:rsidR="000A43A5">
        <w:t>schematics</w:t>
      </w:r>
      <w:proofErr w:type="gramEnd"/>
      <w:r w:rsidR="000A43A5">
        <w:t xml:space="preserve"> and </w:t>
      </w:r>
      <w:r w:rsidR="002C0A60">
        <w:t>pattern standards.</w:t>
      </w:r>
    </w:p>
    <w:sdt>
      <w:sdtPr>
        <w:alias w:val="2.1"/>
        <w:tag w:val="2.1"/>
        <w:id w:val="1995530992"/>
        <w:placeholder>
          <w:docPart w:val="6FD6C4731B694D8A9F65DE486D1821D6"/>
        </w:placeholder>
        <w15:color w:val="0000FF"/>
      </w:sdtPr>
      <w:sdtEndPr/>
      <w:sdtContent>
        <w:p w14:paraId="7D004D03" w14:textId="77777777" w:rsidR="00ED06FF" w:rsidRDefault="0078378F" w:rsidP="00DB4A4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rsidRPr="00ED06FF">
            <w:t>We are currently using Dell SonicWall as our boundary device.  We have different subnets for web/application servers, databases, and "internal" servers.  ACLs are in place for communication between the different subnets.</w:t>
          </w:r>
        </w:p>
        <w:p w14:paraId="001C13EB" w14:textId="77777777" w:rsidR="00ED06FF" w:rsidRPr="00ED06FF" w:rsidRDefault="00ED06FF" w:rsidP="00ED06FF">
          <w:r w:rsidRPr="00ED06FF">
            <w:t>We currently have 2 physical connections (Cisco devices) to/from PULSE supporting partner service integration.</w:t>
          </w:r>
        </w:p>
        <w:p w14:paraId="3104BEAB" w14:textId="10D14BB6" w:rsidR="00DB4A4A" w:rsidRDefault="00ED06FF" w:rsidP="00DB4A4A">
          <w:r w:rsidRPr="00ED06FF">
            <w:t>Backups are stored on Synology devices and synchronized to an alternate data center (DC).</w:t>
          </w:r>
          <w:r w:rsidR="0078378F" w:rsidRPr="0078378F">
            <w:rPr>
              <w:color w:val="4472C4" w:themeColor="accent1"/>
            </w:rPr>
            <w:fldChar w:fldCharType="end"/>
          </w:r>
        </w:p>
      </w:sdtContent>
    </w:sd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4675"/>
        <w:gridCol w:w="4675"/>
      </w:tblGrid>
      <w:tr w:rsidR="00050C4F" w14:paraId="2EE74D37" w14:textId="77777777" w:rsidTr="000862A5">
        <w:trPr>
          <w:jc w:val="center"/>
        </w:trPr>
        <w:tc>
          <w:tcPr>
            <w:tcW w:w="4675" w:type="dxa"/>
          </w:tcPr>
          <w:p w14:paraId="1E13795E" w14:textId="77777777" w:rsidR="00050C4F" w:rsidRDefault="00050C4F" w:rsidP="00050C4F">
            <w:pPr>
              <w:pStyle w:val="Heading3"/>
              <w:numPr>
                <w:ilvl w:val="0"/>
                <w:numId w:val="6"/>
              </w:numPr>
              <w:outlineLvl w:val="2"/>
            </w:pPr>
            <w:r>
              <w:t>Computing Environment</w:t>
            </w:r>
            <w:r w:rsidRPr="00890F23">
              <w:t xml:space="preserve">: </w:t>
            </w:r>
          </w:p>
          <w:p w14:paraId="6C23DD6B" w14:textId="234C8C61" w:rsidR="00050C4F" w:rsidRDefault="00713AA8" w:rsidP="00050C4F">
            <w:pPr>
              <w:spacing w:after="80"/>
            </w:pPr>
            <w:r>
              <w:fldChar w:fldCharType="begin">
                <w:ffData>
                  <w:name w:val="Check1"/>
                  <w:enabled/>
                  <w:calcOnExit w:val="0"/>
                  <w:checkBox>
                    <w:sizeAuto/>
                    <w:default w:val="0"/>
                    <w:checked/>
                  </w:checkBox>
                </w:ffData>
              </w:fldChar>
            </w:r>
            <w:bookmarkStart w:id="4" w:name="Check1"/>
            <w:r>
              <w:instrText xml:space="preserve"> FORMCHECKBOX </w:instrText>
            </w:r>
            <w:r w:rsidR="00C826DA">
              <w:fldChar w:fldCharType="separate"/>
            </w:r>
            <w:r>
              <w:fldChar w:fldCharType="end"/>
            </w:r>
            <w:bookmarkEnd w:id="4"/>
            <w:r w:rsidR="00F70BA9">
              <w:t xml:space="preserve"> </w:t>
            </w:r>
            <w:r w:rsidR="006B348E">
              <w:t xml:space="preserve"> </w:t>
            </w:r>
            <w:r w:rsidR="00050C4F">
              <w:t>Data Center</w:t>
            </w:r>
          </w:p>
          <w:p w14:paraId="36F23CA5" w14:textId="77777777" w:rsidR="00050C4F" w:rsidRDefault="00AD38EC" w:rsidP="00050C4F">
            <w:pPr>
              <w:spacing w:after="80"/>
            </w:pPr>
            <w:r>
              <w:fldChar w:fldCharType="begin">
                <w:ffData>
                  <w:name w:val="Check2"/>
                  <w:enabled/>
                  <w:calcOnExit w:val="0"/>
                  <w:checkBox>
                    <w:sizeAuto/>
                    <w:default w:val="0"/>
                  </w:checkBox>
                </w:ffData>
              </w:fldChar>
            </w:r>
            <w:bookmarkStart w:id="5" w:name="Check2"/>
            <w:r>
              <w:instrText xml:space="preserve"> FORMCHECKBOX </w:instrText>
            </w:r>
            <w:r w:rsidR="00C826DA">
              <w:fldChar w:fldCharType="separate"/>
            </w:r>
            <w:r>
              <w:fldChar w:fldCharType="end"/>
            </w:r>
            <w:bookmarkEnd w:id="5"/>
            <w:r>
              <w:t xml:space="preserve"> </w:t>
            </w:r>
            <w:r w:rsidR="006B348E">
              <w:t xml:space="preserve"> </w:t>
            </w:r>
            <w:r w:rsidR="00050C4F">
              <w:t>Cloud</w:t>
            </w:r>
          </w:p>
          <w:p w14:paraId="060D59A4" w14:textId="77777777" w:rsidR="00050C4F" w:rsidRDefault="00C956E8" w:rsidP="00050C4F">
            <w:pPr>
              <w:spacing w:after="80"/>
            </w:pPr>
            <w:r>
              <w:fldChar w:fldCharType="begin">
                <w:ffData>
                  <w:name w:val="Check2"/>
                  <w:enabled/>
                  <w:calcOnExit w:val="0"/>
                  <w:checkBox>
                    <w:sizeAuto/>
                    <w:default w:val="0"/>
                    <w:checked w:val="0"/>
                  </w:checkBox>
                </w:ffData>
              </w:fldChar>
            </w:r>
            <w:r>
              <w:instrText xml:space="preserve"> FORMCHECKBOX </w:instrText>
            </w:r>
            <w:r w:rsidR="00C826DA">
              <w:fldChar w:fldCharType="separate"/>
            </w:r>
            <w:r>
              <w:fldChar w:fldCharType="end"/>
            </w:r>
            <w:r>
              <w:t xml:space="preserve"> </w:t>
            </w:r>
            <w:r w:rsidR="00050C4F">
              <w:t xml:space="preserve"> Hybrid Cloud</w:t>
            </w:r>
          </w:p>
          <w:p w14:paraId="493497EF" w14:textId="77777777" w:rsidR="00050C4F" w:rsidRDefault="006B348E" w:rsidP="00050C4F">
            <w:pPr>
              <w:ind w:left="346"/>
            </w:pPr>
            <w:r>
              <w:fldChar w:fldCharType="begin">
                <w:ffData>
                  <w:name w:val="Check2"/>
                  <w:enabled/>
                  <w:calcOnExit w:val="0"/>
                  <w:checkBox>
                    <w:sizeAuto/>
                    <w:default w:val="0"/>
                  </w:checkBox>
                </w:ffData>
              </w:fldChar>
            </w:r>
            <w:r>
              <w:instrText xml:space="preserve"> FORMCHECKBOX </w:instrText>
            </w:r>
            <w:r w:rsidR="00C826DA">
              <w:fldChar w:fldCharType="separate"/>
            </w:r>
            <w:r>
              <w:fldChar w:fldCharType="end"/>
            </w:r>
            <w:r>
              <w:t xml:space="preserve">  </w:t>
            </w:r>
            <w:r w:rsidR="00050C4F">
              <w:t>Multi-Cloud</w:t>
            </w:r>
          </w:p>
        </w:tc>
        <w:tc>
          <w:tcPr>
            <w:tcW w:w="4675" w:type="dxa"/>
          </w:tcPr>
          <w:p w14:paraId="01B57DE0" w14:textId="77777777" w:rsidR="00050C4F" w:rsidRDefault="00050C4F" w:rsidP="00050C4F">
            <w:pPr>
              <w:pStyle w:val="Heading3"/>
              <w:outlineLvl w:val="2"/>
            </w:pPr>
            <w:r>
              <w:t>Hosting</w:t>
            </w:r>
            <w:r w:rsidRPr="00890F23">
              <w:t xml:space="preserve">: </w:t>
            </w:r>
            <w:r w:rsidRPr="0038242D">
              <w:t xml:space="preserve"> </w:t>
            </w:r>
          </w:p>
          <w:p w14:paraId="2AAAA9E2" w14:textId="77777777" w:rsidR="00050C4F" w:rsidRDefault="006B348E" w:rsidP="00050C4F">
            <w:pPr>
              <w:spacing w:after="80"/>
            </w:pPr>
            <w:r>
              <w:fldChar w:fldCharType="begin">
                <w:ffData>
                  <w:name w:val="Check2"/>
                  <w:enabled/>
                  <w:calcOnExit w:val="0"/>
                  <w:checkBox>
                    <w:sizeAuto/>
                    <w:default w:val="0"/>
                    <w:checked w:val="0"/>
                  </w:checkBox>
                </w:ffData>
              </w:fldChar>
            </w:r>
            <w:r>
              <w:instrText xml:space="preserve"> FORMCHECKBOX </w:instrText>
            </w:r>
            <w:r w:rsidR="00C826DA">
              <w:fldChar w:fldCharType="separate"/>
            </w:r>
            <w:r>
              <w:fldChar w:fldCharType="end"/>
            </w:r>
            <w:r>
              <w:t xml:space="preserve"> </w:t>
            </w:r>
            <w:r w:rsidR="00050C4F">
              <w:t xml:space="preserve"> </w:t>
            </w:r>
            <w:proofErr w:type="gramStart"/>
            <w:r w:rsidR="00050C4F">
              <w:t>On-Premise</w:t>
            </w:r>
            <w:proofErr w:type="gramEnd"/>
          </w:p>
          <w:p w14:paraId="7043FCB9" w14:textId="74A07155" w:rsidR="00050C4F" w:rsidRDefault="00D45EE3" w:rsidP="00050C4F">
            <w:pPr>
              <w:spacing w:after="80"/>
            </w:pPr>
            <w:r>
              <w:fldChar w:fldCharType="begin">
                <w:ffData>
                  <w:name w:val="Check2"/>
                  <w:enabled/>
                  <w:calcOnExit w:val="0"/>
                  <w:checkBox>
                    <w:sizeAuto/>
                    <w:default w:val="0"/>
                    <w:checked/>
                  </w:checkBox>
                </w:ffData>
              </w:fldChar>
            </w:r>
            <w:r>
              <w:instrText xml:space="preserve"> FORMCHECKBOX </w:instrText>
            </w:r>
            <w:r w:rsidR="00C826DA">
              <w:fldChar w:fldCharType="separate"/>
            </w:r>
            <w:r>
              <w:fldChar w:fldCharType="end"/>
            </w:r>
            <w:r>
              <w:t xml:space="preserve">  </w:t>
            </w:r>
            <w:r w:rsidR="00050C4F">
              <w:t>Colocation Facility</w:t>
            </w:r>
          </w:p>
          <w:p w14:paraId="7B4329D5" w14:textId="77777777" w:rsidR="00050C4F" w:rsidRDefault="00D45EE3" w:rsidP="00050C4F">
            <w:pPr>
              <w:spacing w:after="80"/>
            </w:pPr>
            <w:r>
              <w:fldChar w:fldCharType="begin">
                <w:ffData>
                  <w:name w:val="Check2"/>
                  <w:enabled/>
                  <w:calcOnExit w:val="0"/>
                  <w:checkBox>
                    <w:sizeAuto/>
                    <w:default w:val="0"/>
                  </w:checkBox>
                </w:ffData>
              </w:fldChar>
            </w:r>
            <w:r>
              <w:instrText xml:space="preserve"> FORMCHECKBOX </w:instrText>
            </w:r>
            <w:r w:rsidR="00C826DA">
              <w:fldChar w:fldCharType="separate"/>
            </w:r>
            <w:r>
              <w:fldChar w:fldCharType="end"/>
            </w:r>
            <w:r>
              <w:t xml:space="preserve">  </w:t>
            </w:r>
            <w:r w:rsidR="00050C4F">
              <w:t>AWS Cloud</w:t>
            </w:r>
          </w:p>
          <w:p w14:paraId="5AA8CE7B" w14:textId="77777777" w:rsidR="00050C4F" w:rsidRDefault="00CB4ECD" w:rsidP="00050C4F">
            <w:pPr>
              <w:spacing w:after="80"/>
            </w:pPr>
            <w:r>
              <w:fldChar w:fldCharType="begin">
                <w:ffData>
                  <w:name w:val="Check2"/>
                  <w:enabled/>
                  <w:calcOnExit w:val="0"/>
                  <w:checkBox>
                    <w:sizeAuto/>
                    <w:default w:val="0"/>
                  </w:checkBox>
                </w:ffData>
              </w:fldChar>
            </w:r>
            <w:r>
              <w:instrText xml:space="preserve"> FORMCHECKBOX </w:instrText>
            </w:r>
            <w:r w:rsidR="00C826DA">
              <w:fldChar w:fldCharType="separate"/>
            </w:r>
            <w:r>
              <w:fldChar w:fldCharType="end"/>
            </w:r>
            <w:r>
              <w:t xml:space="preserve">  </w:t>
            </w:r>
            <w:r w:rsidR="00050C4F">
              <w:t>Azure Cloud</w:t>
            </w:r>
          </w:p>
          <w:p w14:paraId="19063980" w14:textId="77777777" w:rsidR="00050C4F" w:rsidRDefault="00CB4ECD" w:rsidP="00050C4F">
            <w:pPr>
              <w:spacing w:after="80"/>
            </w:pPr>
            <w:r>
              <w:fldChar w:fldCharType="begin">
                <w:ffData>
                  <w:name w:val="Check2"/>
                  <w:enabled/>
                  <w:calcOnExit w:val="0"/>
                  <w:checkBox>
                    <w:sizeAuto/>
                    <w:default w:val="0"/>
                    <w:checked w:val="0"/>
                  </w:checkBox>
                </w:ffData>
              </w:fldChar>
            </w:r>
            <w:r>
              <w:instrText xml:space="preserve"> FORMCHECKBOX </w:instrText>
            </w:r>
            <w:r w:rsidR="00C826DA">
              <w:fldChar w:fldCharType="separate"/>
            </w:r>
            <w:r>
              <w:fldChar w:fldCharType="end"/>
            </w:r>
            <w:r>
              <w:t xml:space="preserve">  </w:t>
            </w:r>
            <w:r w:rsidR="00050C4F">
              <w:t>GCP Cloud</w:t>
            </w:r>
          </w:p>
          <w:p w14:paraId="1ED89DCC" w14:textId="77777777" w:rsidR="0078378F" w:rsidRDefault="00050C4F" w:rsidP="00050C4F">
            <w:r>
              <w:t>Other</w:t>
            </w:r>
            <w:r w:rsidR="00CB4ECD">
              <w:t xml:space="preserve"> hosting provider</w:t>
            </w:r>
            <w:r>
              <w:t>:</w:t>
            </w:r>
          </w:p>
          <w:p w14:paraId="772A5AB8" w14:textId="77777777" w:rsidR="00050C4F" w:rsidRDefault="00C826DA" w:rsidP="00050C4F">
            <w:sdt>
              <w:sdtPr>
                <w:alias w:val="OtherHosting"/>
                <w:tag w:val="OtherHosting"/>
                <w:id w:val="-134642224"/>
                <w:placeholder>
                  <w:docPart w:val="9C9D534A8791461F824C82ADD9B0E561"/>
                </w:placeholder>
                <w15:color w:val="0000FF"/>
              </w:sdtPr>
              <w:sdtEndPr/>
              <w:sdtContent>
                <w:r w:rsidR="0078378F" w:rsidRPr="0078378F">
                  <w:rPr>
                    <w:color w:val="4472C4" w:themeColor="accent1"/>
                  </w:rPr>
                  <w:fldChar w:fldCharType="begin">
                    <w:ffData>
                      <w:name w:val="Text1"/>
                      <w:enabled/>
                      <w:calcOnExit w:val="0"/>
                      <w:textInput>
                        <w:default w:val="Click or tap here to enter your response."/>
                      </w:textInput>
                    </w:ffData>
                  </w:fldChar>
                </w:r>
                <w:r w:rsidR="0078378F" w:rsidRPr="0078378F">
                  <w:rPr>
                    <w:color w:val="4472C4" w:themeColor="accent1"/>
                  </w:rPr>
                  <w:instrText xml:space="preserve"> FORMTEXT </w:instrText>
                </w:r>
                <w:r w:rsidR="0078378F" w:rsidRPr="0078378F">
                  <w:rPr>
                    <w:color w:val="4472C4" w:themeColor="accent1"/>
                  </w:rPr>
                </w:r>
                <w:r w:rsidR="0078378F" w:rsidRPr="0078378F">
                  <w:rPr>
                    <w:color w:val="4472C4" w:themeColor="accent1"/>
                  </w:rPr>
                  <w:fldChar w:fldCharType="separate"/>
                </w:r>
                <w:r w:rsidR="0078378F" w:rsidRPr="0078378F">
                  <w:rPr>
                    <w:noProof/>
                    <w:color w:val="4472C4" w:themeColor="accent1"/>
                  </w:rPr>
                  <w:t>Click or tap here to enter your response.</w:t>
                </w:r>
                <w:r w:rsidR="0078378F" w:rsidRPr="0078378F">
                  <w:rPr>
                    <w:color w:val="4472C4" w:themeColor="accent1"/>
                  </w:rPr>
                  <w:fldChar w:fldCharType="end"/>
                </w:r>
              </w:sdtContent>
            </w:sdt>
          </w:p>
        </w:tc>
      </w:tr>
      <w:tr w:rsidR="00A6084E" w14:paraId="4A6B01B2" w14:textId="77777777" w:rsidTr="000862A5">
        <w:trPr>
          <w:jc w:val="center"/>
        </w:trPr>
        <w:tc>
          <w:tcPr>
            <w:tcW w:w="4675" w:type="dxa"/>
          </w:tcPr>
          <w:p w14:paraId="7A8A00EE" w14:textId="77777777" w:rsidR="00A6084E" w:rsidRDefault="00D60343" w:rsidP="00134585">
            <w:pPr>
              <w:pStyle w:val="Heading3"/>
              <w:outlineLvl w:val="2"/>
            </w:pPr>
            <w:r>
              <w:t xml:space="preserve">Please list </w:t>
            </w:r>
            <w:r w:rsidR="003E7627">
              <w:t>f</w:t>
            </w:r>
            <w:r w:rsidR="00931C65">
              <w:t>ront</w:t>
            </w:r>
            <w:r w:rsidR="00AC43A0">
              <w:t>-</w:t>
            </w:r>
            <w:r w:rsidR="009A3853">
              <w:t>e</w:t>
            </w:r>
            <w:r w:rsidR="00931C65">
              <w:t xml:space="preserve">nd </w:t>
            </w:r>
            <w:r w:rsidR="003E7627">
              <w:t>s</w:t>
            </w:r>
            <w:r w:rsidR="009A3853">
              <w:t>tack</w:t>
            </w:r>
            <w:r w:rsidR="003E7627">
              <w:t xml:space="preserve"> components</w:t>
            </w:r>
            <w:r>
              <w:t>:</w:t>
            </w:r>
          </w:p>
          <w:sdt>
            <w:sdtPr>
              <w:alias w:val="2.1.c"/>
              <w:tag w:val="2.1.c"/>
              <w:id w:val="1918747012"/>
              <w:placeholder>
                <w:docPart w:val="282645F9923D4A72BD6E3C95FD14EC7D"/>
              </w:placeholder>
              <w15:color w:val="0000FF"/>
            </w:sdtPr>
            <w:sdtEndPr/>
            <w:sdtContent>
              <w:p w14:paraId="1B52B561" w14:textId="310D573A" w:rsidR="001458B4" w:rsidRPr="001458B4" w:rsidRDefault="0078378F" w:rsidP="002444B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rsidRPr="00ED06FF">
                  <w:t>HTML, CSS, Javascript</w:t>
                </w:r>
                <w:r w:rsidRPr="0078378F">
                  <w:rPr>
                    <w:color w:val="4472C4" w:themeColor="accent1"/>
                  </w:rPr>
                  <w:fldChar w:fldCharType="end"/>
                </w:r>
              </w:p>
            </w:sdtContent>
          </w:sdt>
        </w:tc>
        <w:tc>
          <w:tcPr>
            <w:tcW w:w="4675" w:type="dxa"/>
          </w:tcPr>
          <w:p w14:paraId="4F051B16" w14:textId="77777777" w:rsidR="00A6084E" w:rsidRDefault="003E7627" w:rsidP="002444BE">
            <w:pPr>
              <w:pStyle w:val="Heading3"/>
              <w:outlineLvl w:val="2"/>
            </w:pPr>
            <w:r>
              <w:t>Please list back-end stack components</w:t>
            </w:r>
            <w:r w:rsidR="001458B4">
              <w:t>:</w:t>
            </w:r>
          </w:p>
          <w:sdt>
            <w:sdtPr>
              <w:alias w:val="2.1.d"/>
              <w:tag w:val="2.1.d"/>
              <w:id w:val="1709603641"/>
              <w:placeholder>
                <w:docPart w:val="ED32C4221ED54A6E9109AF16B5D2AF8B"/>
              </w:placeholder>
              <w15:color w:val="0000FF"/>
            </w:sdtPr>
            <w:sdtEndPr/>
            <w:sdtContent>
              <w:p w14:paraId="11ECF476" w14:textId="51BA36C1" w:rsidR="001458B4" w:rsidRPr="001458B4" w:rsidRDefault="0078378F" w:rsidP="002444B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rsidRPr="00ED06FF">
                  <w:t>Java, PHP, IIS, Tomcat</w:t>
                </w:r>
                <w:r w:rsidRPr="0078378F">
                  <w:rPr>
                    <w:color w:val="4472C4" w:themeColor="accent1"/>
                  </w:rPr>
                  <w:fldChar w:fldCharType="end"/>
                </w:r>
              </w:p>
            </w:sdtContent>
          </w:sdt>
        </w:tc>
      </w:tr>
      <w:tr w:rsidR="00553EE5" w14:paraId="7A254059" w14:textId="77777777" w:rsidTr="000862A5">
        <w:trPr>
          <w:jc w:val="center"/>
        </w:trPr>
        <w:tc>
          <w:tcPr>
            <w:tcW w:w="4675" w:type="dxa"/>
          </w:tcPr>
          <w:p w14:paraId="062CF7AA" w14:textId="77777777" w:rsidR="002B3DEB" w:rsidRPr="002B3DEB" w:rsidRDefault="00553EE5" w:rsidP="00134585">
            <w:pPr>
              <w:pStyle w:val="Heading3"/>
              <w:outlineLvl w:val="2"/>
            </w:pPr>
            <w:r>
              <w:t>Please list</w:t>
            </w:r>
            <w:r w:rsidR="0057158D">
              <w:t xml:space="preserve"> </w:t>
            </w:r>
            <w:r w:rsidR="002A1EC9">
              <w:t xml:space="preserve">system </w:t>
            </w:r>
            <w:r w:rsidR="0057158D">
              <w:t>database</w:t>
            </w:r>
            <w:r w:rsidR="00310B53">
              <w:t xml:space="preserve"> technologies</w:t>
            </w:r>
            <w:r w:rsidR="00911AAE">
              <w:t>:</w:t>
            </w:r>
            <w:r w:rsidR="00310B53">
              <w:t xml:space="preserve"> [ex: PostGres, Maria, S</w:t>
            </w:r>
            <w:proofErr w:type="gramStart"/>
            <w:r w:rsidR="00310B53">
              <w:t>3,SQL</w:t>
            </w:r>
            <w:proofErr w:type="gramEnd"/>
            <w:r w:rsidR="00310B53">
              <w:t xml:space="preserve"> Server, </w:t>
            </w:r>
          </w:p>
          <w:sdt>
            <w:sdtPr>
              <w:alias w:val="2.1.e"/>
              <w:tag w:val="2.1.e"/>
              <w:id w:val="1552873925"/>
              <w:placeholder>
                <w:docPart w:val="9F82CC19251744B28EF1065621159614"/>
              </w:placeholder>
              <w15:color w:val="0000FF"/>
            </w:sdtPr>
            <w:sdtEndPr/>
            <w:sdtContent>
              <w:p w14:paraId="0625DAC0" w14:textId="46839260" w:rsidR="00911AAE" w:rsidRPr="00911AAE" w:rsidRDefault="0078378F" w:rsidP="002444B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rsidRPr="00ED06FF">
                  <w:t>Oracle</w:t>
                </w:r>
                <w:r w:rsidRPr="0078378F">
                  <w:rPr>
                    <w:color w:val="4472C4" w:themeColor="accent1"/>
                  </w:rPr>
                  <w:fldChar w:fldCharType="end"/>
                </w:r>
              </w:p>
            </w:sdtContent>
          </w:sdt>
        </w:tc>
        <w:tc>
          <w:tcPr>
            <w:tcW w:w="4675" w:type="dxa"/>
          </w:tcPr>
          <w:p w14:paraId="7545AEBF" w14:textId="77777777" w:rsidR="00553EE5" w:rsidRDefault="00820FC7" w:rsidP="002444BE">
            <w:pPr>
              <w:pStyle w:val="Heading3"/>
              <w:outlineLvl w:val="2"/>
            </w:pPr>
            <w:r>
              <w:t xml:space="preserve">Please list </w:t>
            </w:r>
            <w:r w:rsidR="009C0628">
              <w:t xml:space="preserve">service </w:t>
            </w:r>
            <w:r>
              <w:t>integrations</w:t>
            </w:r>
            <w:r w:rsidR="002E53B3">
              <w:t>:</w:t>
            </w:r>
          </w:p>
          <w:sdt>
            <w:sdtPr>
              <w:alias w:val="2.1.f"/>
              <w:tag w:val="2.1.f"/>
              <w:id w:val="887920397"/>
              <w:placeholder>
                <w:docPart w:val="941D9D0DB42A4A03902CF8CCA057FD71"/>
              </w:placeholder>
              <w15:color w:val="0000FF"/>
            </w:sdtPr>
            <w:sdtEndPr/>
            <w:sdtContent>
              <w:p w14:paraId="0D4DBBAB" w14:textId="61C07F58" w:rsidR="007F501B" w:rsidRPr="000376AE" w:rsidRDefault="0078378F" w:rsidP="007F501B">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t>WorldPay, PULSE</w:t>
                </w:r>
                <w:r w:rsidRPr="0078378F">
                  <w:rPr>
                    <w:color w:val="4472C4" w:themeColor="accent1"/>
                  </w:rPr>
                  <w:fldChar w:fldCharType="end"/>
                </w:r>
              </w:p>
            </w:sdtContent>
          </w:sdt>
        </w:tc>
      </w:tr>
      <w:tr w:rsidR="00310B53" w14:paraId="0218AA83" w14:textId="77777777" w:rsidTr="000862A5">
        <w:trPr>
          <w:jc w:val="center"/>
        </w:trPr>
        <w:tc>
          <w:tcPr>
            <w:tcW w:w="4675" w:type="dxa"/>
          </w:tcPr>
          <w:p w14:paraId="02227D23" w14:textId="1EDE9350" w:rsidR="00310B53" w:rsidRDefault="00310B53" w:rsidP="000862A5">
            <w:pPr>
              <w:pStyle w:val="Heading3"/>
              <w:outlineLvl w:val="2"/>
            </w:pPr>
            <w:r>
              <w:t>Please describe</w:t>
            </w:r>
            <w:r w:rsidR="000862A5">
              <w:t xml:space="preserve"> tenancy models for </w:t>
            </w:r>
            <w:r>
              <w:t>system databases:</w:t>
            </w:r>
            <w:r w:rsidR="000862A5">
              <w:br/>
            </w:r>
            <w:sdt>
              <w:sdtPr>
                <w:alias w:val="2.1.e"/>
                <w:tag w:val="2.1.e"/>
                <w:id w:val="1441641463"/>
                <w:placeholder>
                  <w:docPart w:val="54B2C22F6EB846BB915FFEE9E075E88F"/>
                </w:placeholder>
                <w15:color w:val="0000FF"/>
              </w:sdtPr>
              <w:sdtEndPr/>
              <w:sdtContent>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rsidRPr="00ED06FF">
                  <w:t>single tenancy</w:t>
                </w:r>
                <w:r w:rsidRPr="0078378F">
                  <w:rPr>
                    <w:color w:val="4472C4" w:themeColor="accent1"/>
                  </w:rPr>
                  <w:fldChar w:fldCharType="end"/>
                </w:r>
              </w:sdtContent>
            </w:sdt>
          </w:p>
        </w:tc>
        <w:tc>
          <w:tcPr>
            <w:tcW w:w="4675" w:type="dxa"/>
          </w:tcPr>
          <w:p w14:paraId="00276349" w14:textId="77777777" w:rsidR="00310B53" w:rsidRDefault="00310B53" w:rsidP="000862A5">
            <w:pPr>
              <w:pStyle w:val="Heading3"/>
              <w:numPr>
                <w:ilvl w:val="0"/>
                <w:numId w:val="0"/>
              </w:numPr>
              <w:outlineLvl w:val="2"/>
            </w:pPr>
          </w:p>
        </w:tc>
      </w:tr>
    </w:tbl>
    <w:p w14:paraId="0752168A" w14:textId="77777777" w:rsidR="00DB4A4A" w:rsidRDefault="00DB4A4A" w:rsidP="00D54E8A">
      <w:pPr>
        <w:pStyle w:val="Heading2"/>
      </w:pPr>
      <w:r>
        <w:t xml:space="preserve">Please </w:t>
      </w:r>
      <w:r w:rsidR="00D54E8A">
        <w:t>describe</w:t>
      </w:r>
      <w:r>
        <w:t xml:space="preserve"> future state plans for current products</w:t>
      </w:r>
      <w:r w:rsidR="000862A5">
        <w:t xml:space="preserve"> w</w:t>
      </w:r>
      <w:r w:rsidR="00D54E8A">
        <w:t>ithin scope of the assessment</w:t>
      </w:r>
      <w:r>
        <w:t>.</w:t>
      </w:r>
    </w:p>
    <w:sdt>
      <w:sdtPr>
        <w:alias w:val="2.2"/>
        <w:tag w:val="2.2"/>
        <w:id w:val="1459455853"/>
        <w:placeholder>
          <w:docPart w:val="47505419D5504A3AB60C78F68E83C19B"/>
        </w:placeholder>
        <w15:color w:val="0000FF"/>
      </w:sdtPr>
      <w:sdtEndPr/>
      <w:sdtContent>
        <w:p w14:paraId="73376323" w14:textId="55AD5AB3" w:rsidR="00DB4A4A" w:rsidRPr="00DB4A4A" w:rsidRDefault="0078378F" w:rsidP="00DB4A4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rsidRPr="00ED06FF">
            <w:t>Our plan is to move from a colocated data center to Oracle Cloud Infrastructure (OCI)</w:t>
          </w:r>
          <w:r w:rsidR="00ED06FF">
            <w:t xml:space="preserve">. </w:t>
          </w:r>
          <w:r w:rsidR="00ED06FF" w:rsidRPr="00ED06FF">
            <w:t>Initially stacks will remain the same, but leveraging the cloud service offering where applicable.  Future growth will be into API gateways, WAF, and serverless functions.</w:t>
          </w:r>
          <w:r w:rsidRPr="0078378F">
            <w:rPr>
              <w:color w:val="4472C4" w:themeColor="accent1"/>
            </w:rPr>
            <w:fldChar w:fldCharType="end"/>
          </w:r>
        </w:p>
      </w:sdtContent>
    </w:sdt>
    <w:p w14:paraId="2EE32B40" w14:textId="77777777" w:rsidR="00D54E8A" w:rsidRDefault="00D54E8A" w:rsidP="00AA4D19">
      <w:pPr>
        <w:pStyle w:val="Heading2"/>
      </w:pPr>
      <w:r>
        <w:t>What are m</w:t>
      </w:r>
      <w:r w:rsidR="00DB4A4A">
        <w:t xml:space="preserve">ajor areas of concern with </w:t>
      </w:r>
      <w:r>
        <w:t xml:space="preserve">the </w:t>
      </w:r>
      <w:r w:rsidR="00DB4A4A">
        <w:t>current state architecture?</w:t>
      </w:r>
    </w:p>
    <w:p w14:paraId="5BFF0898" w14:textId="77777777" w:rsidR="00DB4A4A" w:rsidRDefault="00D54E8A" w:rsidP="00D54E8A">
      <w:pPr>
        <w:pStyle w:val="HeadingCaption"/>
      </w:pPr>
      <w:r>
        <w:t>For example, p</w:t>
      </w:r>
      <w:r w:rsidR="00DB4A4A">
        <w:t>erformance, security, scalability, resilience, extensibility</w:t>
      </w:r>
      <w:r>
        <w:t>.</w:t>
      </w:r>
    </w:p>
    <w:sdt>
      <w:sdtPr>
        <w:alias w:val="2.3"/>
        <w:tag w:val="2.3"/>
        <w:id w:val="247087036"/>
        <w:placeholder>
          <w:docPart w:val="F46A64B0DEC14E2BAFDFB1737944C856"/>
        </w:placeholder>
        <w15:color w:val="0000FF"/>
      </w:sdtPr>
      <w:sdtEndPr/>
      <w:sdtContent>
        <w:p w14:paraId="61F9A0F5" w14:textId="11C36B16" w:rsidR="00252B52" w:rsidRDefault="0078378F" w:rsidP="00252B5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rsidRPr="00ED06FF">
            <w:t>redundancy, scalability and resiliency</w:t>
          </w:r>
          <w:r w:rsidRPr="0078378F">
            <w:rPr>
              <w:color w:val="4472C4" w:themeColor="accent1"/>
            </w:rPr>
            <w:fldChar w:fldCharType="end"/>
          </w:r>
        </w:p>
      </w:sdtContent>
    </w:sdt>
    <w:p w14:paraId="40A0CCDE" w14:textId="77777777" w:rsidR="00DB4A4A" w:rsidRDefault="00DB4A4A" w:rsidP="00D54E8A">
      <w:pPr>
        <w:pStyle w:val="Heading2"/>
      </w:pPr>
      <w:r>
        <w:lastRenderedPageBreak/>
        <w:t xml:space="preserve">What Design Principles and Patterns </w:t>
      </w:r>
      <w:proofErr w:type="gramStart"/>
      <w:r>
        <w:t>are applied</w:t>
      </w:r>
      <w:proofErr w:type="gramEnd"/>
      <w:r>
        <w:t xml:space="preserve">? </w:t>
      </w:r>
      <w:r w:rsidR="00606584" w:rsidRPr="00606584">
        <w:rPr>
          <w:sz w:val="20"/>
          <w:szCs w:val="28"/>
        </w:rPr>
        <w:t>[</w:t>
      </w:r>
      <w:r w:rsidR="00D54E8A" w:rsidRPr="00606584">
        <w:rPr>
          <w:sz w:val="20"/>
          <w:szCs w:val="28"/>
        </w:rPr>
        <w:t xml:space="preserve">Examples: </w:t>
      </w:r>
      <w:r w:rsidRPr="00606584">
        <w:rPr>
          <w:sz w:val="20"/>
          <w:szCs w:val="28"/>
        </w:rPr>
        <w:t xml:space="preserve">SOLID, Cloud vs On Prem, </w:t>
      </w:r>
      <w:r w:rsidR="00D54E8A" w:rsidRPr="00606584">
        <w:rPr>
          <w:sz w:val="20"/>
          <w:szCs w:val="28"/>
        </w:rPr>
        <w:t>Cloud Native, Cloud Agnostic, SPA, PWA, Mobile Friendly/Mobile First, Serverless, Microservices, Caching, Event Handling, Redundancy, User Experience</w:t>
      </w:r>
      <w:r w:rsidR="00606584">
        <w:rPr>
          <w:sz w:val="20"/>
          <w:szCs w:val="28"/>
        </w:rPr>
        <w:t>]</w:t>
      </w:r>
    </w:p>
    <w:sdt>
      <w:sdtPr>
        <w:alias w:val="2.4"/>
        <w:tag w:val="2.4"/>
        <w:id w:val="384754489"/>
        <w:placeholder>
          <w:docPart w:val="FE688D0E3FA149878BE1B1285565E613"/>
        </w:placeholder>
        <w15:color w:val="0000FF"/>
      </w:sdtPr>
      <w:sdtEndPr/>
      <w:sdtContent>
        <w:p w14:paraId="3F58509C" w14:textId="77777777" w:rsidR="00C1649C" w:rsidRDefault="0078378F" w:rsidP="00ED06FF">
          <w:pPr>
            <w:rPr>
              <w:color w:val="4472C4" w:themeColor="accent1"/>
            </w:rPr>
          </w:pPr>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p>
        <w:sdt>
          <w:sdtPr>
            <w:alias w:val="2.4"/>
            <w:tag w:val="2.4"/>
            <w:id w:val="769822454"/>
            <w:placeholder>
              <w:docPart w:val="09B93EDBDA1C44F8A516483E1B53B14F"/>
            </w:placeholder>
          </w:sdtPr>
          <w:sdtEndPr/>
          <w:sdtContent>
            <w:p w14:paraId="6938AA59" w14:textId="6F8E40C9" w:rsidR="00ED06FF" w:rsidRPr="00ED06FF" w:rsidRDefault="00ED06FF" w:rsidP="00ED06FF">
              <w:r w:rsidRPr="00ED06FF">
                <w:fldChar w:fldCharType="begin">
                  <w:ffData>
                    <w:name w:val="Text1"/>
                    <w:enabled/>
                    <w:calcOnExit w:val="0"/>
                    <w:textInput>
                      <w:default w:val="Click or tap here to enter your response."/>
                    </w:textInput>
                  </w:ffData>
                </w:fldChar>
              </w:r>
              <w:r w:rsidRPr="00ED06FF">
                <w:instrText xml:space="preserve"> FORMTEXT </w:instrText>
              </w:r>
              <w:r w:rsidRPr="00ED06FF">
                <w:fldChar w:fldCharType="separate"/>
              </w:r>
              <w:r w:rsidRPr="00ED06FF">
                <w:t>Currently: On-prem and User Experience</w:t>
              </w:r>
            </w:p>
            <w:p w14:paraId="3DEBF851" w14:textId="77777777" w:rsidR="00ED06FF" w:rsidRPr="00ED06FF" w:rsidRDefault="00ED06FF" w:rsidP="00ED06FF">
              <w:r w:rsidRPr="00ED06FF">
                <w:t xml:space="preserve">Future: </w:t>
              </w:r>
              <w:r w:rsidRPr="00ED06FF">
                <w:fldChar w:fldCharType="end"/>
              </w:r>
              <w:r w:rsidRPr="00ED06FF">
                <w:t>Cloud adoption, serverless, API Gateway, WAF, event-driven, redundancy</w:t>
              </w:r>
            </w:p>
          </w:sdtContent>
        </w:sdt>
        <w:p w14:paraId="73E02FC5" w14:textId="20A2090E" w:rsidR="00252B52" w:rsidRDefault="0078378F" w:rsidP="00DF7EDC">
          <w:r w:rsidRPr="0078378F">
            <w:rPr>
              <w:color w:val="4472C4" w:themeColor="accent1"/>
            </w:rPr>
            <w:fldChar w:fldCharType="end"/>
          </w:r>
        </w:p>
      </w:sdtContent>
    </w:sdt>
    <w:p w14:paraId="7A959193" w14:textId="77777777" w:rsidR="00DB4A4A" w:rsidRDefault="00DB4A4A" w:rsidP="00AA4D19">
      <w:pPr>
        <w:pStyle w:val="Heading2"/>
      </w:pPr>
      <w:r>
        <w:t>How are architecture level decisions made?</w:t>
      </w:r>
    </w:p>
    <w:sdt>
      <w:sdtPr>
        <w:alias w:val="2.5"/>
        <w:tag w:val="2.5"/>
        <w:id w:val="-539354819"/>
        <w:placeholder>
          <w:docPart w:val="93A7BE2A19A442ECAE26C6BDAEAB0B47"/>
        </w:placeholder>
        <w15:color w:val="0000FF"/>
      </w:sdtPr>
      <w:sdtEndPr/>
      <w:sdtContent>
        <w:p w14:paraId="56FE9BBA" w14:textId="3F4B056C" w:rsidR="00252B52" w:rsidRDefault="0078378F" w:rsidP="00252B5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rsidRPr="00ED06FF">
            <w:t>Decisions are made by the Systems Engineer with input from the product and development teams.</w:t>
          </w:r>
          <w:r w:rsidRPr="0078378F">
            <w:rPr>
              <w:color w:val="4472C4" w:themeColor="accent1"/>
            </w:rPr>
            <w:fldChar w:fldCharType="end"/>
          </w:r>
        </w:p>
      </w:sdtContent>
    </w:sdt>
    <w:p w14:paraId="00A91AFF" w14:textId="77777777" w:rsidR="002A24F6" w:rsidRDefault="004004EC" w:rsidP="00AA4D19">
      <w:pPr>
        <w:pStyle w:val="Heading2"/>
      </w:pPr>
      <w:r>
        <w:t xml:space="preserve">Are security considerations included in </w:t>
      </w:r>
      <w:r w:rsidR="000862A5">
        <w:t>a</w:t>
      </w:r>
      <w:r>
        <w:t xml:space="preserve">rchitectural </w:t>
      </w:r>
      <w:r w:rsidR="000862A5">
        <w:t>d</w:t>
      </w:r>
      <w:r>
        <w:t>ecisions?</w:t>
      </w:r>
    </w:p>
    <w:sdt>
      <w:sdtPr>
        <w:alias w:val="2.6"/>
        <w:tag w:val="2.6"/>
        <w:id w:val="2005010082"/>
        <w:placeholder>
          <w:docPart w:val="C3BFBCCB0EA54FD1B8C3A04B73AC480B"/>
        </w:placeholder>
      </w:sdtPr>
      <w:sdtEndPr/>
      <w:sdtContent>
        <w:p w14:paraId="727D55BE" w14:textId="7115871D" w:rsidR="00524467" w:rsidRPr="00524467" w:rsidRDefault="0078378F" w:rsidP="00524467">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rsidRPr="00ED06FF">
            <w:t>Yes, PCI compliance and zero trust are considerations</w:t>
          </w:r>
          <w:r w:rsidRPr="0078378F">
            <w:rPr>
              <w:color w:val="4472C4" w:themeColor="accent1"/>
            </w:rPr>
            <w:fldChar w:fldCharType="end"/>
          </w:r>
        </w:p>
      </w:sdtContent>
    </w:sdt>
    <w:p w14:paraId="4D4F4133" w14:textId="77777777" w:rsidR="00DB4A4A" w:rsidRDefault="00DB4A4A" w:rsidP="00AA4D19">
      <w:pPr>
        <w:pStyle w:val="Heading2"/>
      </w:pPr>
      <w:r>
        <w:t>What are the main factors considered when making changes to existing architecture?</w:t>
      </w:r>
    </w:p>
    <w:sdt>
      <w:sdtPr>
        <w:alias w:val="2.7"/>
        <w:tag w:val="2.7"/>
        <w:id w:val="-1006522505"/>
        <w:placeholder>
          <w:docPart w:val="C8C3D826077649568FE84396191266D8"/>
        </w:placeholder>
        <w15:color w:val="0000FF"/>
      </w:sdtPr>
      <w:sdtEndPr/>
      <w:sdtContent>
        <w:p w14:paraId="74852B8C" w14:textId="70AE8664" w:rsidR="00252B52" w:rsidRDefault="0078378F" w:rsidP="00252B5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rsidRPr="00ED06FF">
            <w:t>Security, stability, performance, impact to customer</w:t>
          </w:r>
          <w:r w:rsidRPr="0078378F">
            <w:rPr>
              <w:color w:val="4472C4" w:themeColor="accent1"/>
            </w:rPr>
            <w:fldChar w:fldCharType="end"/>
          </w:r>
        </w:p>
      </w:sdtContent>
    </w:sdt>
    <w:p w14:paraId="33E49AE3" w14:textId="77777777" w:rsidR="00DB4A4A" w:rsidRDefault="00E63C7F" w:rsidP="00AA4D19">
      <w:pPr>
        <w:pStyle w:val="Heading2"/>
      </w:pPr>
      <w:r>
        <w:t>What are t</w:t>
      </w:r>
      <w:r w:rsidR="00DB4A4A">
        <w:t>ypical load</w:t>
      </w:r>
      <w:r w:rsidR="00CA1A04">
        <w:t>s</w:t>
      </w:r>
      <w:r w:rsidR="00DB4A4A">
        <w:t xml:space="preserve"> placed upon the system</w:t>
      </w:r>
      <w:r w:rsidR="00C9173B">
        <w:t>?</w:t>
      </w:r>
    </w:p>
    <w:sdt>
      <w:sdtPr>
        <w:alias w:val="2.8"/>
        <w:tag w:val="2.8"/>
        <w:id w:val="995001515"/>
        <w:placeholder>
          <w:docPart w:val="D4EF146E375549C6A5F42E3AD5530657"/>
        </w:placeholder>
        <w15:color w:val="0000FF"/>
      </w:sdtPr>
      <w:sdtEndPr/>
      <w:sdtContent>
        <w:p w14:paraId="6416C836" w14:textId="21F8FC65" w:rsidR="00252B52" w:rsidRDefault="0078378F" w:rsidP="00252B5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A2640C">
            <w:t>Not sure how to answer this. Many different ways on each platform. To be discussed.</w:t>
          </w:r>
          <w:r w:rsidRPr="0078378F">
            <w:rPr>
              <w:color w:val="4472C4" w:themeColor="accent1"/>
            </w:rPr>
            <w:fldChar w:fldCharType="end"/>
          </w:r>
        </w:p>
      </w:sdtContent>
    </w:sdt>
    <w:p w14:paraId="590B9FF9" w14:textId="77777777" w:rsidR="00C9173B" w:rsidRDefault="0078378F" w:rsidP="00BF0D81">
      <w:pPr>
        <w:pStyle w:val="Heading3"/>
        <w:numPr>
          <w:ilvl w:val="0"/>
          <w:numId w:val="17"/>
        </w:numPr>
      </w:pPr>
      <w:bookmarkStart w:id="6" w:name="_Hlk80171608"/>
      <w:r>
        <w:t>Have you established p</w:t>
      </w:r>
      <w:r w:rsidR="00C9173B">
        <w:t xml:space="preserve">erformance </w:t>
      </w:r>
      <w:bookmarkEnd w:id="6"/>
      <w:r w:rsidR="00C9173B">
        <w:t>and load requirements?</w:t>
      </w:r>
    </w:p>
    <w:sdt>
      <w:sdtPr>
        <w:alias w:val="2.8.a"/>
        <w:tag w:val="2.8.a"/>
        <w:id w:val="111560722"/>
        <w:placeholder>
          <w:docPart w:val="C83E4D4057114FBE8844C672B5955D3A"/>
        </w:placeholder>
        <w15:color w:val="0000FF"/>
      </w:sdtPr>
      <w:sdtEndPr/>
      <w:sdtContent>
        <w:p w14:paraId="2E0503ED" w14:textId="47EE9AFB" w:rsidR="00C9173B" w:rsidRPr="00C9173B" w:rsidRDefault="0078378F" w:rsidP="00C9173B">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A2640C">
            <w:t>Not specifically. We monitor if transaction response times get slow but we have never established load testing with any baselines.</w:t>
          </w:r>
          <w:r w:rsidRPr="0078378F">
            <w:rPr>
              <w:color w:val="4472C4" w:themeColor="accent1"/>
            </w:rPr>
            <w:fldChar w:fldCharType="end"/>
          </w:r>
        </w:p>
      </w:sdtContent>
    </w:sdt>
    <w:p w14:paraId="1174673A" w14:textId="77777777" w:rsidR="00DB4A4A" w:rsidRDefault="00CA1A04" w:rsidP="00AA4D19">
      <w:pPr>
        <w:pStyle w:val="Heading2"/>
      </w:pPr>
      <w:r>
        <w:t>What are s</w:t>
      </w:r>
      <w:r w:rsidR="00DB4A4A">
        <w:t>tability and availability requirements</w:t>
      </w:r>
      <w:r>
        <w:t>?</w:t>
      </w:r>
      <w:r w:rsidR="00DB4A4A">
        <w:t xml:space="preserve"> </w:t>
      </w:r>
    </w:p>
    <w:sdt>
      <w:sdtPr>
        <w:alias w:val="2.9"/>
        <w:tag w:val="2.9"/>
        <w:id w:val="1006166425"/>
        <w:placeholder>
          <w:docPart w:val="74E4CF9FCB784262AE89EE8E699F4558"/>
        </w:placeholder>
        <w15:color w:val="0000FF"/>
      </w:sdtPr>
      <w:sdtEndPr/>
      <w:sdtContent>
        <w:p w14:paraId="39A8E487" w14:textId="3E4667CA" w:rsidR="00252B52" w:rsidRDefault="0078378F" w:rsidP="00252B5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F1DDA">
            <w:t>We do maintenance in a set window on Tuesday nights. Otherwise we are typically up all the time. No specific SLAs other than the bank which is 3 nines if I remember correctly. Nothing that we've come up against</w:t>
          </w:r>
          <w:r w:rsidRPr="0078378F">
            <w:rPr>
              <w:color w:val="4472C4" w:themeColor="accent1"/>
            </w:rPr>
            <w:fldChar w:fldCharType="end"/>
          </w:r>
          <w:r w:rsidR="005F1DDA">
            <w:t xml:space="preserve">. Pulse also requires a certain amount of uptime but also nothing that we come up against. Otherwise, it's just customer perception/expectation of uptime/stability but nothing that </w:t>
          </w:r>
          <w:proofErr w:type="gramStart"/>
          <w:r w:rsidR="005F1DDA">
            <w:t>was officially contracted</w:t>
          </w:r>
          <w:proofErr w:type="gramEnd"/>
          <w:r w:rsidR="005F1DDA">
            <w:t>.</w:t>
          </w:r>
        </w:p>
      </w:sdtContent>
    </w:sdt>
    <w:p w14:paraId="1F53DB53" w14:textId="77777777" w:rsidR="00376C4A" w:rsidRDefault="00824A5C" w:rsidP="00BF0D81">
      <w:pPr>
        <w:pStyle w:val="Heading3"/>
        <w:numPr>
          <w:ilvl w:val="0"/>
          <w:numId w:val="18"/>
        </w:numPr>
      </w:pPr>
      <w:r>
        <w:t>What SLAs are in place?</w:t>
      </w:r>
    </w:p>
    <w:sdt>
      <w:sdtPr>
        <w:alias w:val="2.9.a"/>
        <w:tag w:val="2.9.a"/>
        <w:id w:val="1744604369"/>
        <w:placeholder>
          <w:docPart w:val="A71810239ABE4F54A3D67D71325665AF"/>
        </w:placeholder>
        <w15:color w:val="0000FF"/>
      </w:sdtPr>
      <w:sdtEndPr/>
      <w:sdtContent>
        <w:p w14:paraId="6F11AF2E" w14:textId="6BAE14E8" w:rsidR="00CA1ACC" w:rsidRPr="00CA1ACC" w:rsidRDefault="0078378F" w:rsidP="00CA1ACC">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F1DDA">
            <w:t xml:space="preserve">We have sponsor bank and Pulse SLAs for us to meet, but no commited SLAs to customers. </w:t>
          </w:r>
          <w:r w:rsidRPr="0078378F">
            <w:rPr>
              <w:color w:val="4472C4" w:themeColor="accent1"/>
            </w:rPr>
            <w:fldChar w:fldCharType="end"/>
          </w:r>
        </w:p>
      </w:sdtContent>
    </w:sdt>
    <w:p w14:paraId="147A621D" w14:textId="77777777" w:rsidR="00DB4A4A" w:rsidRPr="003C0C09" w:rsidRDefault="00DB4A4A" w:rsidP="00AA4D19">
      <w:pPr>
        <w:pStyle w:val="Heading2"/>
        <w:rPr>
          <w:sz w:val="20"/>
          <w:szCs w:val="28"/>
        </w:rPr>
      </w:pPr>
      <w:r>
        <w:t>Describe the users of the system</w:t>
      </w:r>
      <w:r w:rsidR="00606584">
        <w:t xml:space="preserve">. </w:t>
      </w:r>
      <w:r w:rsidR="00606584" w:rsidRPr="003C0C09">
        <w:rPr>
          <w:sz w:val="20"/>
          <w:szCs w:val="28"/>
        </w:rPr>
        <w:t>[W</w:t>
      </w:r>
      <w:r w:rsidRPr="003C0C09">
        <w:rPr>
          <w:sz w:val="20"/>
          <w:szCs w:val="28"/>
        </w:rPr>
        <w:t>ho are they</w:t>
      </w:r>
      <w:r w:rsidR="00606584" w:rsidRPr="003C0C09">
        <w:rPr>
          <w:sz w:val="20"/>
          <w:szCs w:val="28"/>
        </w:rPr>
        <w:t xml:space="preserve">; </w:t>
      </w:r>
      <w:r w:rsidRPr="003C0C09">
        <w:rPr>
          <w:sz w:val="20"/>
          <w:szCs w:val="28"/>
        </w:rPr>
        <w:t>what are their roles</w:t>
      </w:r>
      <w:r w:rsidR="00606584" w:rsidRPr="003C0C09">
        <w:rPr>
          <w:sz w:val="20"/>
          <w:szCs w:val="28"/>
        </w:rPr>
        <w:t>; h</w:t>
      </w:r>
      <w:r w:rsidRPr="003C0C09">
        <w:rPr>
          <w:sz w:val="20"/>
          <w:szCs w:val="28"/>
        </w:rPr>
        <w:t>ow do they access</w:t>
      </w:r>
      <w:r w:rsidR="00606584" w:rsidRPr="003C0C09">
        <w:rPr>
          <w:sz w:val="20"/>
          <w:szCs w:val="28"/>
        </w:rPr>
        <w:t xml:space="preserve">; </w:t>
      </w:r>
      <w:r w:rsidRPr="003C0C09">
        <w:rPr>
          <w:sz w:val="20"/>
          <w:szCs w:val="28"/>
        </w:rPr>
        <w:t>when do they typically work</w:t>
      </w:r>
      <w:r w:rsidR="00606584" w:rsidRPr="003C0C09">
        <w:rPr>
          <w:sz w:val="20"/>
          <w:szCs w:val="28"/>
        </w:rPr>
        <w:t xml:space="preserve">; </w:t>
      </w:r>
      <w:r w:rsidRPr="003C0C09">
        <w:rPr>
          <w:sz w:val="20"/>
          <w:szCs w:val="28"/>
        </w:rPr>
        <w:t>what devices do they use?</w:t>
      </w:r>
      <w:r w:rsidR="003C0C09" w:rsidRPr="003C0C09">
        <w:rPr>
          <w:sz w:val="20"/>
          <w:szCs w:val="28"/>
        </w:rPr>
        <w:t>]</w:t>
      </w:r>
    </w:p>
    <w:sdt>
      <w:sdtPr>
        <w:alias w:val="2.10"/>
        <w:tag w:val="2.10"/>
        <w:id w:val="1883052830"/>
        <w:placeholder>
          <w:docPart w:val="916195BA478241E9803EE1E16CC0F2E5"/>
        </w:placeholder>
        <w15:color w:val="0000FF"/>
      </w:sdtPr>
      <w:sdtEndPr/>
      <w:sdtContent>
        <w:p w14:paraId="3612A350" w14:textId="00AC327F" w:rsidR="00252B52" w:rsidRDefault="00241AD2" w:rsidP="00252B5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F1DDA">
            <w:t>We have administrator users (</w:t>
          </w:r>
          <w:r w:rsidR="005B5825">
            <w:t>Our</w:t>
          </w:r>
          <w:r w:rsidR="005F1DDA">
            <w:t xml:space="preserve"> employees) who do operational functions in our web portal. This is very few users and they access from desktops during business hours. Then we have our agents</w:t>
          </w:r>
          <w:r w:rsidR="005318A0">
            <w:t xml:space="preserve"> who access our web portals. There are a few hundred agent users which access from desktops mostly during business hours, but it is 24/7 for some of them. Some agents use our SFTP for transmitting files for loading card. The vast majority of our loads are through API integrations. Finally, our end cardholders. There are 80,000 new cardholders a month. Many just use their cards and don't use our system. </w:t>
          </w:r>
          <w:r w:rsidRPr="0078378F">
            <w:rPr>
              <w:color w:val="4472C4" w:themeColor="accent1"/>
            </w:rPr>
            <w:fldChar w:fldCharType="end"/>
          </w:r>
          <w:r w:rsidR="005318A0">
            <w:t xml:space="preserve">There is heavy usage of our IVR which allows them to check balances, change PINs, </w:t>
          </w:r>
          <w:proofErr w:type="spellStart"/>
          <w:r w:rsidR="005318A0">
            <w:t>etc</w:t>
          </w:r>
          <w:proofErr w:type="spellEnd"/>
          <w:r w:rsidR="005318A0">
            <w:t xml:space="preserve"> or contact support. It is 24/7 from a technology standpoint but we only have support reps from 7-7 </w:t>
          </w:r>
          <w:r w:rsidR="005318A0">
            <w:lastRenderedPageBreak/>
            <w:t xml:space="preserve">for normal cardholder questions. We do have 24/7 agent support and critical </w:t>
          </w:r>
          <w:proofErr w:type="spellStart"/>
          <w:r w:rsidR="005318A0">
            <w:t>card</w:t>
          </w:r>
          <w:proofErr w:type="spellEnd"/>
          <w:r w:rsidR="005318A0">
            <w:t xml:space="preserve"> issues (lost card). Our cardholder web portal has about 15,000 new users a </w:t>
          </w:r>
          <w:proofErr w:type="gramStart"/>
          <w:r w:rsidR="005318A0">
            <w:t>month, and</w:t>
          </w:r>
          <w:proofErr w:type="gramEnd"/>
          <w:r w:rsidR="005318A0">
            <w:t xml:space="preserve"> is used 24/7 by cardholders. </w:t>
          </w:r>
        </w:p>
      </w:sdtContent>
    </w:sdt>
    <w:p w14:paraId="0410176C" w14:textId="77777777" w:rsidR="00DB4A4A" w:rsidRDefault="00252B52" w:rsidP="00252B52">
      <w:pPr>
        <w:pStyle w:val="Heading2"/>
      </w:pPr>
      <w:r>
        <w:t>Describe your d</w:t>
      </w:r>
      <w:r w:rsidR="00DB4A4A">
        <w:t xml:space="preserve">ata processing </w:t>
      </w:r>
      <w:proofErr w:type="gramStart"/>
      <w:r w:rsidR="00DB4A4A">
        <w:t>requirements</w:t>
      </w:r>
      <w:r>
        <w:t>.</w:t>
      </w:r>
      <w:r w:rsidR="003C0C09" w:rsidRPr="003C0C09">
        <w:rPr>
          <w:sz w:val="20"/>
          <w:szCs w:val="28"/>
        </w:rPr>
        <w:t>[</w:t>
      </w:r>
      <w:proofErr w:type="gramEnd"/>
      <w:r w:rsidRPr="003C0C09">
        <w:rPr>
          <w:sz w:val="20"/>
          <w:szCs w:val="28"/>
        </w:rPr>
        <w:t>Examples include o</w:t>
      </w:r>
      <w:r w:rsidR="00DB4A4A" w:rsidRPr="003C0C09">
        <w:rPr>
          <w:sz w:val="20"/>
          <w:szCs w:val="28"/>
        </w:rPr>
        <w:t>nline, batch, asynch, reporting, analytics, etc.</w:t>
      </w:r>
      <w:r w:rsidR="003C0C09" w:rsidRPr="003C0C09">
        <w:rPr>
          <w:sz w:val="20"/>
          <w:szCs w:val="28"/>
        </w:rPr>
        <w:t>]</w:t>
      </w:r>
    </w:p>
    <w:sdt>
      <w:sdtPr>
        <w:alias w:val="2.11"/>
        <w:tag w:val="2.11"/>
        <w:id w:val="871343239"/>
        <w:placeholder>
          <w:docPart w:val="969F17A5665C4FE19D429E12DCF75F9E"/>
        </w:placeholder>
        <w15:color w:val="0000FF"/>
      </w:sdtPr>
      <w:sdtEndPr/>
      <w:sdtContent>
        <w:p w14:paraId="785F382A" w14:textId="7A8C79FE" w:rsidR="00252B52" w:rsidRDefault="008B23A6" w:rsidP="00252B5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FE0405">
            <w:t>Online, batch, and reporting. Everything is realtime except the SFTP. Reporting is available on request and has some scheduled/automated reports which are shared via SFTP in some cases and emailed out in other cases. Otherwise reports are also realtime.</w:t>
          </w:r>
          <w:r w:rsidRPr="0078378F">
            <w:rPr>
              <w:color w:val="4472C4" w:themeColor="accent1"/>
            </w:rPr>
            <w:fldChar w:fldCharType="end"/>
          </w:r>
        </w:p>
      </w:sdtContent>
    </w:sdt>
    <w:p w14:paraId="77FA8A5B" w14:textId="77777777" w:rsidR="00252B52" w:rsidRDefault="00252B52" w:rsidP="00252B52">
      <w:pPr>
        <w:pStyle w:val="Heading2"/>
      </w:pPr>
      <w:r>
        <w:t xml:space="preserve">Describe your security model. </w:t>
      </w:r>
      <w:r w:rsidR="003C0C09" w:rsidRPr="003C0C09">
        <w:rPr>
          <w:sz w:val="20"/>
          <w:szCs w:val="28"/>
        </w:rPr>
        <w:t>[</w:t>
      </w:r>
      <w:r w:rsidRPr="003C0C09">
        <w:rPr>
          <w:sz w:val="20"/>
          <w:szCs w:val="28"/>
        </w:rPr>
        <w:t>Please include your approach to authentication and authorization, encryption, and SSO.</w:t>
      </w:r>
      <w:r w:rsidR="003C0C09" w:rsidRPr="003C0C09">
        <w:rPr>
          <w:sz w:val="20"/>
          <w:szCs w:val="28"/>
        </w:rPr>
        <w:t>]</w:t>
      </w:r>
    </w:p>
    <w:sdt>
      <w:sdtPr>
        <w:alias w:val="2.12"/>
        <w:tag w:val="2.12"/>
        <w:id w:val="1068846396"/>
        <w:placeholder>
          <w:docPart w:val="B6A755D4FDCE4D4BBF29D9C5D035E066"/>
        </w:placeholder>
        <w15:color w:val="0000FF"/>
      </w:sdtPr>
      <w:sdtEndPr/>
      <w:sdtContent>
        <w:p w14:paraId="4E44A725" w14:textId="4D144725" w:rsidR="00B5355B" w:rsidRPr="00B5355B" w:rsidRDefault="00241AD2" w:rsidP="00B5355B">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B5355B">
            <w:t>Portals:</w:t>
          </w:r>
        </w:p>
        <w:p w14:paraId="673B4DC3" w14:textId="77777777" w:rsidR="00B5355B" w:rsidRDefault="00B5355B" w:rsidP="00B5355B">
          <w:r>
            <w:t>Core Issuing admin and agent portals are publicly accessible and secured by HTTPS and passwords meeting PCI standards (Expires 90 days, length, special character requirements etc)</w:t>
          </w:r>
        </w:p>
        <w:p w14:paraId="69232E98" w14:textId="77777777" w:rsidR="00B5355B" w:rsidRDefault="00B5355B" w:rsidP="00B5355B">
          <w:r>
            <w:t>Core Acquiring admin and merchant portals are publicly accessible and secured by HTTPS and passwords. Passwords do not currenlty expire.</w:t>
          </w:r>
        </w:p>
        <w:p w14:paraId="7A5B195C" w14:textId="77777777" w:rsidR="00B5355B" w:rsidRDefault="00B5355B" w:rsidP="00B5355B">
          <w:r>
            <w:t>Legacy Portals are whitelisted by IP at server level and required password meeting PCI standards.</w:t>
          </w:r>
        </w:p>
        <w:p w14:paraId="10F33EB7" w14:textId="77777777" w:rsidR="00B5355B" w:rsidRDefault="00B5355B" w:rsidP="00B5355B">
          <w:r>
            <w:t>RPN portals have HTTPS and passwords with 2 factor authentication and device recognition.</w:t>
          </w:r>
        </w:p>
        <w:p w14:paraId="06291D65" w14:textId="77777777" w:rsidR="00B5355B" w:rsidRDefault="00B5355B" w:rsidP="00B5355B">
          <w:r>
            <w:t>APIs:</w:t>
          </w:r>
        </w:p>
        <w:p w14:paraId="7C737B4E" w14:textId="77777777" w:rsidR="00B5355B" w:rsidRDefault="00B5355B" w:rsidP="00B5355B">
          <w:r>
            <w:t>Core Issuing APIs are whitelisted by IP address at server and application level. Oauth tokens and API "keys" are required to be passed with each API call. A in app implementation of OAuth manages the tokens.</w:t>
          </w:r>
        </w:p>
        <w:p w14:paraId="0EB6E4F2" w14:textId="77777777" w:rsidR="00B5355B" w:rsidRDefault="00B5355B" w:rsidP="00B5355B">
          <w:r>
            <w:t>Core Acquiring APIs are whitelisted at the application level. Oauth tokens and merchant identifiers are required to be passed with each API call. A in app implementation of OAuth manages the tokens.</w:t>
          </w:r>
        </w:p>
        <w:p w14:paraId="619AC2DD" w14:textId="562DE01E" w:rsidR="00252B52" w:rsidRDefault="00C826DA" w:rsidP="00B5355B">
          <w:sdt>
            <w:sdtPr>
              <w:alias w:val="2.12.a."/>
              <w:tag w:val="2.12.a."/>
              <w:id w:val="610016351"/>
              <w:placeholder>
                <w:docPart w:val="893C835321274F04B899D442655E39C9"/>
              </w:placeholder>
              <w15:color w:val="0000FF"/>
            </w:sdtPr>
            <w:sdtEndPr/>
            <w:sdtContent>
              <w:r w:rsidR="00B5355B" w:rsidRPr="00B5355B">
                <w:fldChar w:fldCharType="begin">
                  <w:ffData>
                    <w:name w:val="Text1"/>
                    <w:enabled/>
                    <w:calcOnExit w:val="0"/>
                    <w:textInput>
                      <w:default w:val="Click or tap here to enter your response."/>
                    </w:textInput>
                  </w:ffData>
                </w:fldChar>
              </w:r>
              <w:r w:rsidR="00B5355B" w:rsidRPr="00B5355B">
                <w:instrText xml:space="preserve"> FORMTEXT </w:instrText>
              </w:r>
              <w:r w:rsidR="00B5355B" w:rsidRPr="00B5355B">
                <w:fldChar w:fldCharType="separate"/>
              </w:r>
              <w:r w:rsidR="00B5355B">
                <w:t xml:space="preserve">All external traffic using HTTPS TLS 1.2. There are internal network communications between apps that are unencrypted. These could be easily switched to encrypted as well. </w:t>
              </w:r>
              <w:r w:rsidR="00B5355B" w:rsidRPr="00B5355B">
                <w:fldChar w:fldCharType="end"/>
              </w:r>
            </w:sdtContent>
          </w:sdt>
          <w:r w:rsidR="00241AD2" w:rsidRPr="0078378F">
            <w:rPr>
              <w:color w:val="4472C4" w:themeColor="accent1"/>
            </w:rPr>
            <w:fldChar w:fldCharType="end"/>
          </w:r>
        </w:p>
      </w:sdtContent>
    </w:sdt>
    <w:p w14:paraId="0932713B" w14:textId="77777777" w:rsidR="003C0C09" w:rsidRDefault="003C0C09" w:rsidP="003C0C09">
      <w:pPr>
        <w:pStyle w:val="Heading3"/>
        <w:numPr>
          <w:ilvl w:val="0"/>
          <w:numId w:val="25"/>
        </w:numPr>
      </w:pPr>
      <w:r>
        <w:t xml:space="preserve">Is system data encrypted </w:t>
      </w:r>
      <w:proofErr w:type="gramStart"/>
      <w:r>
        <w:t>in motion</w:t>
      </w:r>
      <w:r w:rsidR="007F501B">
        <w:t>?</w:t>
      </w:r>
      <w:proofErr w:type="gramEnd"/>
    </w:p>
    <w:sdt>
      <w:sdtPr>
        <w:alias w:val="2.12.a."/>
        <w:tag w:val="2.12.a."/>
        <w:id w:val="392631639"/>
        <w:placeholder>
          <w:docPart w:val="62E85468EF794E6D9B2D91DDDBA25795"/>
        </w:placeholder>
        <w15:color w:val="0000FF"/>
      </w:sdtPr>
      <w:sdtEndPr/>
      <w:sdtContent>
        <w:p w14:paraId="6F2E88D9" w14:textId="0E6CC79D" w:rsidR="003C0C09" w:rsidRDefault="003C0C09" w:rsidP="003C0C09">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B5355B">
            <w:t xml:space="preserve">All external traffic using HTTPS TLS 1.2. There are internal network communications between apps that are unencrypted. These could be easily switched to encrypted as well. </w:t>
          </w:r>
          <w:r w:rsidRPr="0078378F">
            <w:rPr>
              <w:color w:val="4472C4" w:themeColor="accent1"/>
            </w:rPr>
            <w:fldChar w:fldCharType="end"/>
          </w:r>
        </w:p>
      </w:sdtContent>
    </w:sdt>
    <w:p w14:paraId="6744D14F" w14:textId="77777777" w:rsidR="003C0C09" w:rsidRDefault="003C0C09" w:rsidP="003C0C09">
      <w:pPr>
        <w:pStyle w:val="Heading3"/>
        <w:numPr>
          <w:ilvl w:val="0"/>
          <w:numId w:val="6"/>
        </w:numPr>
      </w:pPr>
      <w:r>
        <w:t xml:space="preserve">Is system data encrypted </w:t>
      </w:r>
      <w:proofErr w:type="gramStart"/>
      <w:r>
        <w:t>at rest?</w:t>
      </w:r>
      <w:proofErr w:type="gramEnd"/>
    </w:p>
    <w:sdt>
      <w:sdtPr>
        <w:alias w:val="2.12.b."/>
        <w:tag w:val="2.12.b."/>
        <w:id w:val="917437234"/>
        <w:placeholder>
          <w:docPart w:val="1A45BBBC750143A79DA807C0737B4761"/>
        </w:placeholder>
        <w15:color w:val="0000FF"/>
      </w:sdtPr>
      <w:sdtEndPr/>
      <w:sdtContent>
        <w:p w14:paraId="16CE3938" w14:textId="7A0431C4" w:rsidR="00B5355B" w:rsidRPr="00B5355B" w:rsidRDefault="003C0C09" w:rsidP="00B5355B">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B5355B">
            <w:t>Core Issuing and Acquiring:</w:t>
          </w:r>
        </w:p>
        <w:p w14:paraId="36933494" w14:textId="77777777" w:rsidR="00C06989" w:rsidRDefault="00B5355B" w:rsidP="00C06989">
          <w:r>
            <w:t xml:space="preserve">Sensitive customer information like Card Number and SSN are </w:t>
          </w:r>
          <w:r w:rsidR="003C0C09" w:rsidRPr="0078378F">
            <w:rPr>
              <w:color w:val="4472C4" w:themeColor="accent1"/>
            </w:rPr>
            <w:fldChar w:fldCharType="end"/>
          </w:r>
          <w:r>
            <w:t>encrypted by the application using 3DES. Encrypted string stored in DB columns.</w:t>
          </w:r>
          <w:r w:rsidR="00C06989">
            <w:t xml:space="preserve"> Passwords </w:t>
          </w:r>
          <w:proofErr w:type="gramStart"/>
          <w:r w:rsidR="00C06989">
            <w:t>are stored</w:t>
          </w:r>
          <w:proofErr w:type="gramEnd"/>
          <w:r w:rsidR="00C06989">
            <w:t xml:space="preserve"> using Spring Security with </w:t>
          </w:r>
          <w:proofErr w:type="spellStart"/>
          <w:r w:rsidR="00C06989">
            <w:t>BCrypt</w:t>
          </w:r>
          <w:proofErr w:type="spellEnd"/>
          <w:r w:rsidR="00C06989">
            <w:t xml:space="preserve"> algorithm.</w:t>
          </w:r>
        </w:p>
        <w:p w14:paraId="50CB2FE5" w14:textId="77777777" w:rsidR="00C06989" w:rsidRDefault="00C06989" w:rsidP="00C06989">
          <w:r>
            <w:t>Legacy:</w:t>
          </w:r>
        </w:p>
        <w:p w14:paraId="2A791BBC" w14:textId="77777777" w:rsidR="00C06989" w:rsidRDefault="00C06989" w:rsidP="00C06989">
          <w:r>
            <w:lastRenderedPageBreak/>
            <w:t xml:space="preserve">Some </w:t>
          </w:r>
          <w:proofErr w:type="spellStart"/>
          <w:r>
            <w:t>sensitve</w:t>
          </w:r>
          <w:proofErr w:type="spellEnd"/>
          <w:r>
            <w:t xml:space="preserve"> customer information encrypted using Oracle crypto library with 3DES algorithm. Note some sensitive card data can still </w:t>
          </w:r>
          <w:proofErr w:type="gramStart"/>
          <w:r>
            <w:t>be found</w:t>
          </w:r>
          <w:proofErr w:type="gramEnd"/>
          <w:r>
            <w:t xml:space="preserve"> in other tables unencrypted. Password </w:t>
          </w:r>
          <w:proofErr w:type="gramStart"/>
          <w:r>
            <w:t>are stored</w:t>
          </w:r>
          <w:proofErr w:type="gramEnd"/>
          <w:r>
            <w:t xml:space="preserve"> using MD5</w:t>
          </w:r>
        </w:p>
        <w:p w14:paraId="561EB3DE" w14:textId="024598E7" w:rsidR="003C0C09" w:rsidRDefault="00C06989" w:rsidP="00C06989">
          <w:r>
            <w:t>Logs mask or leave out any sensitive data</w:t>
          </w:r>
        </w:p>
      </w:sdtContent>
    </w:sdt>
    <w:p w14:paraId="72E72243" w14:textId="77777777" w:rsidR="00DB4A4A" w:rsidRDefault="00252B52" w:rsidP="00252B52">
      <w:pPr>
        <w:pStyle w:val="Heading2"/>
      </w:pPr>
      <w:r>
        <w:t>Describe your d</w:t>
      </w:r>
      <w:r w:rsidR="00DB4A4A">
        <w:t>ata security/privacy requirements</w:t>
      </w:r>
      <w:r>
        <w:t>.</w:t>
      </w:r>
      <w:r w:rsidR="00595540" w:rsidRPr="00595540">
        <w:rPr>
          <w:sz w:val="20"/>
          <w:szCs w:val="28"/>
        </w:rPr>
        <w:t xml:space="preserve"> [</w:t>
      </w:r>
      <w:r w:rsidRPr="00595540">
        <w:rPr>
          <w:sz w:val="20"/>
          <w:szCs w:val="28"/>
        </w:rPr>
        <w:t>Does the system h</w:t>
      </w:r>
      <w:r w:rsidR="00DB4A4A" w:rsidRPr="00595540">
        <w:rPr>
          <w:sz w:val="20"/>
          <w:szCs w:val="28"/>
        </w:rPr>
        <w:t>andl</w:t>
      </w:r>
      <w:r w:rsidRPr="00595540">
        <w:rPr>
          <w:sz w:val="20"/>
          <w:szCs w:val="28"/>
        </w:rPr>
        <w:t>e</w:t>
      </w:r>
      <w:r w:rsidR="00DB4A4A" w:rsidRPr="00595540">
        <w:rPr>
          <w:sz w:val="20"/>
          <w:szCs w:val="28"/>
        </w:rPr>
        <w:t xml:space="preserve"> </w:t>
      </w:r>
      <w:r w:rsidRPr="00595540">
        <w:rPr>
          <w:sz w:val="20"/>
          <w:szCs w:val="28"/>
        </w:rPr>
        <w:t>sensitive business, personal</w:t>
      </w:r>
      <w:r w:rsidR="00DB4A4A" w:rsidRPr="00595540">
        <w:rPr>
          <w:sz w:val="20"/>
          <w:szCs w:val="28"/>
        </w:rPr>
        <w:t xml:space="preserve">, </w:t>
      </w:r>
      <w:proofErr w:type="gramStart"/>
      <w:r w:rsidRPr="00595540">
        <w:rPr>
          <w:sz w:val="20"/>
          <w:szCs w:val="28"/>
        </w:rPr>
        <w:t>healthcare</w:t>
      </w:r>
      <w:proofErr w:type="gramEnd"/>
      <w:r w:rsidRPr="00595540">
        <w:rPr>
          <w:sz w:val="20"/>
          <w:szCs w:val="28"/>
        </w:rPr>
        <w:t xml:space="preserve"> or other confidential </w:t>
      </w:r>
      <w:r w:rsidR="00DB4A4A" w:rsidRPr="00595540">
        <w:rPr>
          <w:sz w:val="20"/>
          <w:szCs w:val="28"/>
        </w:rPr>
        <w:t>information?</w:t>
      </w:r>
      <w:r w:rsidR="00595540" w:rsidRPr="00595540">
        <w:rPr>
          <w:sz w:val="20"/>
          <w:szCs w:val="28"/>
        </w:rPr>
        <w:t>]</w:t>
      </w:r>
    </w:p>
    <w:sdt>
      <w:sdtPr>
        <w:alias w:val="2.13"/>
        <w:tag w:val="2.13"/>
        <w:id w:val="-1400893642"/>
        <w:placeholder>
          <w:docPart w:val="F406BFF29DDB4DD590C1B6531250D9AE"/>
        </w:placeholder>
        <w15:color w:val="0000FF"/>
      </w:sdtPr>
      <w:sdtEndPr/>
      <w:sdtContent>
        <w:p w14:paraId="281A63A5" w14:textId="097A704F" w:rsidR="00252B52" w:rsidRDefault="00241AD2" w:rsidP="0023166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358C7">
            <w:t xml:space="preserve">We do have annual audits and are using a system called Tugboat that allows us to meet all of our requriments in all areas of security and privacy.  This includes annual training for our employees as well as internal audits of our systems.  Our websites have the required security and privacy statements and are reviewed by the compliance team.  </w:t>
          </w:r>
          <w:r w:rsidRPr="0078378F">
            <w:rPr>
              <w:color w:val="4472C4" w:themeColor="accent1"/>
            </w:rPr>
            <w:fldChar w:fldCharType="end"/>
          </w:r>
        </w:p>
      </w:sdtContent>
    </w:sdt>
    <w:p w14:paraId="176D7BCC" w14:textId="77777777" w:rsidR="00914E27" w:rsidRDefault="00AF42AF" w:rsidP="00914E27">
      <w:pPr>
        <w:pStyle w:val="Heading3"/>
        <w:numPr>
          <w:ilvl w:val="0"/>
          <w:numId w:val="24"/>
        </w:numPr>
      </w:pPr>
      <w:r>
        <w:t xml:space="preserve">Are you required to comply with </w:t>
      </w:r>
      <w:r w:rsidR="00BA40B6">
        <w:t xml:space="preserve">the California Consumer </w:t>
      </w:r>
      <w:r w:rsidR="00235388">
        <w:t>Privacy</w:t>
      </w:r>
      <w:r w:rsidR="00BA40B6">
        <w:t xml:space="preserve"> A</w:t>
      </w:r>
      <w:r w:rsidR="00047D74">
        <w:t>ct</w:t>
      </w:r>
      <w:r w:rsidR="00BA40B6">
        <w:t xml:space="preserve"> requirements? </w:t>
      </w:r>
      <w:r w:rsidR="006B49AE">
        <w:t>Have you met the requirements?</w:t>
      </w:r>
    </w:p>
    <w:sdt>
      <w:sdtPr>
        <w:alias w:val="2.13.a"/>
        <w:tag w:val="2.13.a"/>
        <w:id w:val="1268277076"/>
        <w:placeholder>
          <w:docPart w:val="EEF5AAD25D1D42C78DA2AF779F83BA6C"/>
        </w:placeholder>
        <w15:color w:val="0000FF"/>
      </w:sdtPr>
      <w:sdtEndPr/>
      <w:sdtContent>
        <w:p w14:paraId="5E330631" w14:textId="2BA807A4" w:rsidR="00ED610D" w:rsidRDefault="00ED610D" w:rsidP="00ED610D">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358C7">
            <w:t xml:space="preserve">Yes we are required to comply with the California Consumer Privacy Act and we have met the requirements. </w:t>
          </w:r>
          <w:r w:rsidRPr="0078378F">
            <w:rPr>
              <w:color w:val="4472C4" w:themeColor="accent1"/>
            </w:rPr>
            <w:fldChar w:fldCharType="end"/>
          </w:r>
        </w:p>
      </w:sdtContent>
    </w:sdt>
    <w:p w14:paraId="668171C5" w14:textId="77777777" w:rsidR="00F44DE2" w:rsidRDefault="00F44DE2" w:rsidP="00F44DE2">
      <w:pPr>
        <w:pStyle w:val="Heading3"/>
        <w:numPr>
          <w:ilvl w:val="0"/>
          <w:numId w:val="6"/>
        </w:numPr>
      </w:pPr>
      <w:r>
        <w:t xml:space="preserve">Are you required to comply with the </w:t>
      </w:r>
      <w:r w:rsidR="008C4E08">
        <w:t>General Data Protection Regulatio</w:t>
      </w:r>
      <w:r w:rsidR="00D03AB2">
        <w:t>n</w:t>
      </w:r>
      <w:r w:rsidR="008E7756">
        <w:t xml:space="preserve"> requirements</w:t>
      </w:r>
      <w:r>
        <w:t>? Have you met the requirements?</w:t>
      </w:r>
    </w:p>
    <w:sdt>
      <w:sdtPr>
        <w:alias w:val="2.13.b"/>
        <w:tag w:val="2.13.b"/>
        <w:id w:val="1689724176"/>
        <w:placeholder>
          <w:docPart w:val="0245EB10051E44C59699690503E9F71F"/>
        </w:placeholder>
        <w15:color w:val="0000FF"/>
      </w:sdtPr>
      <w:sdtEndPr/>
      <w:sdtContent>
        <w:p w14:paraId="0EF688F5" w14:textId="12CBF341" w:rsidR="00F44DE2" w:rsidRDefault="00F44DE2" w:rsidP="00F44DE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358C7">
            <w:t>I am not clear what this is</w:t>
          </w:r>
          <w:r w:rsidRPr="0078378F">
            <w:rPr>
              <w:noProof/>
              <w:color w:val="4472C4" w:themeColor="accent1"/>
            </w:rPr>
            <w:t>.</w:t>
          </w:r>
          <w:r w:rsidRPr="0078378F">
            <w:rPr>
              <w:color w:val="4472C4" w:themeColor="accent1"/>
            </w:rPr>
            <w:fldChar w:fldCharType="end"/>
          </w:r>
        </w:p>
      </w:sdtContent>
    </w:sdt>
    <w:p w14:paraId="22F0D22F" w14:textId="77777777" w:rsidR="00DB4A4A" w:rsidRDefault="00252B52" w:rsidP="00AA4D19">
      <w:pPr>
        <w:pStyle w:val="Heading2"/>
      </w:pPr>
      <w:r>
        <w:t>Is there a</w:t>
      </w:r>
      <w:r w:rsidR="00DB4A4A">
        <w:t>nything non-conventional</w:t>
      </w:r>
      <w:r>
        <w:t xml:space="preserve">, </w:t>
      </w:r>
      <w:r w:rsidR="00310D2D">
        <w:t>unique,</w:t>
      </w:r>
      <w:r w:rsidR="00DB4A4A">
        <w:t xml:space="preserve"> or truly custom </w:t>
      </w:r>
      <w:r>
        <w:t xml:space="preserve">in </w:t>
      </w:r>
      <w:r w:rsidR="00DB4A4A">
        <w:t>the architecture - where a known solution does not exist?</w:t>
      </w:r>
    </w:p>
    <w:sdt>
      <w:sdtPr>
        <w:alias w:val="2.14"/>
        <w:tag w:val="2.14"/>
        <w:id w:val="67623787"/>
        <w:placeholder>
          <w:docPart w:val="B964D0F57265410A80A8E5DBD630B183"/>
        </w:placeholder>
        <w15:color w:val="0000FF"/>
      </w:sdtPr>
      <w:sdtEndPr/>
      <w:sdtContent>
        <w:p w14:paraId="0BBC0AE0" w14:textId="3C5539A6" w:rsidR="00252B52" w:rsidRDefault="00241AD2" w:rsidP="00252B5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06FF">
            <w:t>No</w:t>
          </w:r>
          <w:r w:rsidRPr="0078378F">
            <w:rPr>
              <w:color w:val="4472C4" w:themeColor="accent1"/>
            </w:rPr>
            <w:fldChar w:fldCharType="end"/>
          </w:r>
        </w:p>
      </w:sdtContent>
    </w:sdt>
    <w:p w14:paraId="47F9F6E3" w14:textId="77777777" w:rsidR="00DB4A4A" w:rsidRDefault="00DB4A4A" w:rsidP="00AA4D19">
      <w:pPr>
        <w:pStyle w:val="Heading2"/>
      </w:pPr>
      <w:r>
        <w:t xml:space="preserve">How do you onboard new </w:t>
      </w:r>
      <w:r w:rsidR="00154D8A">
        <w:t xml:space="preserve">Architecture </w:t>
      </w:r>
      <w:r>
        <w:t>team members?</w:t>
      </w:r>
    </w:p>
    <w:sdt>
      <w:sdtPr>
        <w:alias w:val="2.15"/>
        <w:tag w:val="2.15"/>
        <w:id w:val="-1486002092"/>
        <w:placeholder>
          <w:docPart w:val="67CA80E79F7F46F0AD059ED8FF0C76F9"/>
        </w:placeholder>
        <w15:color w:val="0000FF"/>
      </w:sdtPr>
      <w:sdtEndPr/>
      <w:sdtContent>
        <w:p w14:paraId="5B812F31" w14:textId="5E94D3CD" w:rsidR="00252B52" w:rsidRDefault="00241AD2" w:rsidP="00252B5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358C7">
            <w:t>This is done by our Systems Engineer in conjunction with our IT manager and all access is requested and managed through Tugboat</w:t>
          </w:r>
          <w:r w:rsidRPr="0078378F">
            <w:rPr>
              <w:noProof/>
              <w:color w:val="4472C4" w:themeColor="accent1"/>
            </w:rPr>
            <w:t>.</w:t>
          </w:r>
          <w:r w:rsidRPr="0078378F">
            <w:rPr>
              <w:color w:val="4472C4" w:themeColor="accent1"/>
            </w:rPr>
            <w:fldChar w:fldCharType="end"/>
          </w:r>
        </w:p>
      </w:sdtContent>
    </w:sdt>
    <w:p w14:paraId="05FC44A5" w14:textId="77777777" w:rsidR="00595540" w:rsidRDefault="00595540" w:rsidP="00252B52"/>
    <w:p w14:paraId="39E21940" w14:textId="77777777" w:rsidR="00154D8A" w:rsidRDefault="00154D8A" w:rsidP="00252B52">
      <w:pPr>
        <w:sectPr w:rsidR="00154D8A" w:rsidSect="00DB4A4A">
          <w:headerReference w:type="default" r:id="rId19"/>
          <w:headerReference w:type="first" r:id="rId20"/>
          <w:pgSz w:w="12240" w:h="15840"/>
          <w:pgMar w:top="1440" w:right="1440" w:bottom="1440" w:left="1440" w:header="432" w:footer="720" w:gutter="0"/>
          <w:cols w:space="720"/>
          <w:docGrid w:linePitch="360"/>
        </w:sectPr>
      </w:pPr>
    </w:p>
    <w:p w14:paraId="31EF85A4" w14:textId="77777777" w:rsidR="00154D8A" w:rsidRDefault="00154D8A" w:rsidP="00154D8A">
      <w:pPr>
        <w:pStyle w:val="Heading1"/>
      </w:pPr>
      <w:bookmarkStart w:id="7" w:name="_Toc79757659"/>
      <w:r>
        <w:lastRenderedPageBreak/>
        <w:t xml:space="preserve">Development </w:t>
      </w:r>
      <w:r w:rsidR="00D375F1">
        <w:t xml:space="preserve">Practices </w:t>
      </w:r>
      <w:r>
        <w:t xml:space="preserve">and </w:t>
      </w:r>
      <w:r w:rsidR="00D375F1">
        <w:t>Tooling</w:t>
      </w:r>
      <w:bookmarkEnd w:id="7"/>
    </w:p>
    <w:p w14:paraId="4CE6B2CE" w14:textId="77777777" w:rsidR="00154D8A" w:rsidRPr="00154D8A" w:rsidRDefault="00154D8A" w:rsidP="00154D8A"/>
    <w:p w14:paraId="49665497" w14:textId="77777777" w:rsidR="00154D8A" w:rsidRDefault="00154D8A" w:rsidP="00927F8F">
      <w:pPr>
        <w:pStyle w:val="Heading2"/>
        <w:numPr>
          <w:ilvl w:val="0"/>
          <w:numId w:val="5"/>
        </w:numPr>
        <w:tabs>
          <w:tab w:val="left" w:pos="180"/>
        </w:tabs>
      </w:pPr>
      <w:r>
        <w:t>Describe your Development Organization</w:t>
      </w:r>
      <w:r w:rsidR="00595540">
        <w:t xml:space="preserve">. </w:t>
      </w:r>
      <w:r w:rsidR="00595540" w:rsidRPr="00595540">
        <w:rPr>
          <w:sz w:val="20"/>
          <w:szCs w:val="28"/>
        </w:rPr>
        <w:t>[</w:t>
      </w:r>
      <w:r w:rsidRPr="00595540">
        <w:rPr>
          <w:sz w:val="20"/>
          <w:szCs w:val="28"/>
        </w:rPr>
        <w:t>Org Chart, Roles, Responsibilities, Experience</w:t>
      </w:r>
      <w:r w:rsidR="00595540" w:rsidRPr="00595540">
        <w:rPr>
          <w:sz w:val="20"/>
          <w:szCs w:val="28"/>
        </w:rPr>
        <w:t>]</w:t>
      </w:r>
    </w:p>
    <w:sdt>
      <w:sdtPr>
        <w:alias w:val="3.1"/>
        <w:tag w:val="3.1"/>
        <w:id w:val="-649906157"/>
        <w:placeholder>
          <w:docPart w:val="74CB3182D0F14D6698BAEA8274004BF2"/>
        </w:placeholder>
        <w15:color w:val="0000FF"/>
      </w:sdtPr>
      <w:sdtEndPr/>
      <w:sdtContent>
        <w:p w14:paraId="75C7F0D4" w14:textId="53A63D6C" w:rsidR="006F5DB9" w:rsidRPr="006F5DB9" w:rsidRDefault="00241AD2" w:rsidP="006F5DB9">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2B499C">
            <w:t xml:space="preserve">Director of Product works to put together a roadmap for delopment efforts and oversees timelines. There are two software development mangers, each managing two development teams. They are responsible to write up the stories, work with the development teams to get it developed and delivered for testing. They also oversee our two internal QA testers. Ultimately they sign off that the sprints are ready for production release after reviewing QA efforts. QA testers </w:t>
          </w:r>
          <w:r w:rsidRPr="0078378F">
            <w:rPr>
              <w:color w:val="4472C4" w:themeColor="accent1"/>
            </w:rPr>
            <w:fldChar w:fldCharType="end"/>
          </w:r>
          <w:r w:rsidR="002B499C">
            <w:t xml:space="preserve">test through standard regression test cases and feature specific tests. </w:t>
          </w:r>
        </w:p>
      </w:sdtContent>
    </w:sdt>
    <w:p w14:paraId="126EFC44" w14:textId="77777777" w:rsidR="00154D8A" w:rsidRDefault="00154D8A" w:rsidP="002F6FC0">
      <w:pPr>
        <w:pStyle w:val="Heading2"/>
      </w:pPr>
      <w:r w:rsidRPr="00A0194B">
        <w:t>Please</w:t>
      </w:r>
      <w:r>
        <w:t xml:space="preserve"> provide a brief description of your current development process</w:t>
      </w:r>
      <w:r w:rsidR="002C0A60">
        <w:t>. Please include any associated process documentation</w:t>
      </w:r>
      <w:r w:rsidR="00B87941">
        <w:t xml:space="preserve"> and standards.</w:t>
      </w:r>
    </w:p>
    <w:sdt>
      <w:sdtPr>
        <w:alias w:val="3.2"/>
        <w:tag w:val="3.2"/>
        <w:id w:val="1786930898"/>
        <w:placeholder>
          <w:docPart w:val="7F26C5123E0B43588837BDAE0BFA4392"/>
        </w:placeholder>
        <w15:color w:val="0000FF"/>
      </w:sdtPr>
      <w:sdtEndPr/>
      <w:sdtContent>
        <w:p w14:paraId="46D06AEF" w14:textId="766FE43E" w:rsidR="00154D8A"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2B499C">
            <w:t>Easier to discuss, but will also share the JIRA development workflow and change management workflow for context.</w:t>
          </w:r>
          <w:r w:rsidRPr="0078378F">
            <w:rPr>
              <w:color w:val="4472C4" w:themeColor="accent1"/>
            </w:rPr>
            <w:fldChar w:fldCharType="end"/>
          </w:r>
        </w:p>
      </w:sdtContent>
    </w:sdt>
    <w:p w14:paraId="44A32F70" w14:textId="77777777" w:rsidR="004774CF" w:rsidRDefault="004774CF" w:rsidP="00AA4D19">
      <w:pPr>
        <w:pStyle w:val="Heading2"/>
      </w:pPr>
      <w:r>
        <w:t xml:space="preserve">Are security considerations </w:t>
      </w:r>
      <w:r w:rsidR="004B6F6A">
        <w:t>addressed in the development process</w:t>
      </w:r>
      <w:r>
        <w:t>?</w:t>
      </w:r>
    </w:p>
    <w:sdt>
      <w:sdtPr>
        <w:alias w:val="3.3"/>
        <w:tag w:val="3.3"/>
        <w:id w:val="1692343565"/>
        <w:placeholder>
          <w:docPart w:val="0AB5A016731A4000BF06DE368B3A2B2F"/>
        </w:placeholder>
      </w:sdtPr>
      <w:sdtEndPr/>
      <w:sdtContent>
        <w:p w14:paraId="435FA2A5" w14:textId="344F8F2D" w:rsidR="00B56268" w:rsidRPr="00B56268" w:rsidRDefault="00241AD2" w:rsidP="00B56268">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2B499C">
            <w:t xml:space="preserve">Yes, the development teams are responsible to evaluate the code against the security checklists. Also, </w:t>
          </w:r>
          <w:r w:rsidR="002B3600">
            <w:t>one is code checked in</w:t>
          </w:r>
          <w:r w:rsidRPr="0078378F">
            <w:rPr>
              <w:color w:val="4472C4" w:themeColor="accent1"/>
            </w:rPr>
            <w:fldChar w:fldCharType="end"/>
          </w:r>
          <w:r w:rsidR="002B3600">
            <w:t xml:space="preserve"> it </w:t>
          </w:r>
          <w:proofErr w:type="gramStart"/>
          <w:r w:rsidR="002B3600">
            <w:t>is scanned</w:t>
          </w:r>
          <w:proofErr w:type="gramEnd"/>
          <w:r w:rsidR="002B3600">
            <w:t xml:space="preserve"> by </w:t>
          </w:r>
          <w:proofErr w:type="spellStart"/>
          <w:r w:rsidR="002B3600">
            <w:t>Github</w:t>
          </w:r>
          <w:proofErr w:type="spellEnd"/>
          <w:r w:rsidR="002B3600">
            <w:t xml:space="preserve"> for vulnerabilities. Any major updates or vulnerabilities </w:t>
          </w:r>
          <w:proofErr w:type="gramStart"/>
          <w:r w:rsidR="002B3600">
            <w:t>are typically scheduled</w:t>
          </w:r>
          <w:proofErr w:type="gramEnd"/>
          <w:r w:rsidR="002B3600">
            <w:t xml:space="preserve"> into the sprints.</w:t>
          </w:r>
        </w:p>
      </w:sdtContent>
    </w:sdt>
    <w:p w14:paraId="46EF6E4E" w14:textId="77777777" w:rsidR="00154D8A" w:rsidRDefault="00154D8A" w:rsidP="00AA4D19">
      <w:pPr>
        <w:pStyle w:val="Heading2"/>
      </w:pPr>
      <w:r>
        <w:t>When was the last change made to your development process?</w:t>
      </w:r>
    </w:p>
    <w:sdt>
      <w:sdtPr>
        <w:alias w:val="3.4"/>
        <w:tag w:val="3.4"/>
        <w:id w:val="2050495358"/>
        <w:placeholder>
          <w:docPart w:val="FC50E19AE26249EE912A0AF6952FEC8A"/>
        </w:placeholder>
        <w15:color w:val="0000FF"/>
      </w:sdtPr>
      <w:sdtEndPr/>
      <w:sdtContent>
        <w:p w14:paraId="6A67826C" w14:textId="68016714" w:rsidR="00154D8A" w:rsidRPr="00154D8A"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2B3600">
            <w:t>We just recently adjusted the Girmiti teams to be more accountable for their QA efforts. We also, just changed the Bansoft team to consider sandbox a "Production" level environment. Also, the workflows and change management processes are being simplified to cut overhead after working with and confirming the changes with the SOC and PCI auditors.</w:t>
          </w:r>
          <w:r w:rsidRPr="0078378F">
            <w:rPr>
              <w:color w:val="4472C4" w:themeColor="accent1"/>
            </w:rPr>
            <w:fldChar w:fldCharType="end"/>
          </w:r>
        </w:p>
      </w:sdtContent>
    </w:sdt>
    <w:p w14:paraId="20034C24" w14:textId="77777777" w:rsidR="00154D8A" w:rsidRDefault="00154D8A" w:rsidP="00AA4D19">
      <w:pPr>
        <w:pStyle w:val="Heading2"/>
      </w:pPr>
      <w:r>
        <w:t>What IDE do your dev teams use?</w:t>
      </w:r>
    </w:p>
    <w:sdt>
      <w:sdtPr>
        <w:alias w:val="3.5"/>
        <w:tag w:val="3.5"/>
        <w:id w:val="1790159771"/>
        <w:placeholder>
          <w:docPart w:val="8CDC09A2FA7A485E97B20A8558CA67D9"/>
        </w:placeholder>
      </w:sdtPr>
      <w:sdtEndPr/>
      <w:sdtContent>
        <w:p w14:paraId="398CD1ED" w14:textId="59465ECF" w:rsidR="00154D8A"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3F05E7">
            <w:t xml:space="preserve">Our PHP team uses </w:t>
          </w:r>
          <w:r w:rsidR="003F05E7" w:rsidRPr="003F05E7">
            <w:t>Sublime Text and VSCode</w:t>
          </w:r>
          <w:r w:rsidR="003F05E7">
            <w:t xml:space="preserve">. Our Java teams </w:t>
          </w:r>
          <w:r w:rsidR="005B67F9">
            <w:t xml:space="preserve">still </w:t>
          </w:r>
          <w:r w:rsidR="003F05E7">
            <w:t xml:space="preserve">use </w:t>
          </w:r>
          <w:r w:rsidR="005B67F9">
            <w:t>Eclipse</w:t>
          </w:r>
          <w:r w:rsidRPr="0078378F">
            <w:rPr>
              <w:color w:val="4472C4" w:themeColor="accent1"/>
            </w:rPr>
            <w:fldChar w:fldCharType="end"/>
          </w:r>
          <w:r w:rsidR="003F05E7">
            <w:t xml:space="preserve"> if I'm not mistaken</w:t>
          </w:r>
        </w:p>
      </w:sdtContent>
    </w:sdt>
    <w:p w14:paraId="6A5E4A8F" w14:textId="77777777" w:rsidR="00AE07F1" w:rsidRDefault="00AE07F1" w:rsidP="00AA4D19">
      <w:pPr>
        <w:pStyle w:val="Heading2"/>
      </w:pPr>
      <w:r>
        <w:t>What code</w:t>
      </w:r>
      <w:r w:rsidR="00424F10">
        <w:t xml:space="preserve"> </w:t>
      </w:r>
      <w:r>
        <w:t>repo</w:t>
      </w:r>
      <w:r w:rsidR="00424F10">
        <w:t>sitory</w:t>
      </w:r>
      <w:r>
        <w:t xml:space="preserve"> </w:t>
      </w:r>
      <w:proofErr w:type="gramStart"/>
      <w:r>
        <w:t>is used</w:t>
      </w:r>
      <w:proofErr w:type="gramEnd"/>
      <w:r>
        <w:t>?</w:t>
      </w:r>
    </w:p>
    <w:sdt>
      <w:sdtPr>
        <w:alias w:val="3.6"/>
        <w:tag w:val="3.6"/>
        <w:id w:val="-150995400"/>
        <w:placeholder>
          <w:docPart w:val="5A160D53064146B4A8E867DC534876B6"/>
        </w:placeholder>
      </w:sdtPr>
      <w:sdtEndPr/>
      <w:sdtContent>
        <w:p w14:paraId="3E5F4B82" w14:textId="62785868" w:rsidR="005E4C85" w:rsidRPr="00154D8A"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A90C62">
            <w:t>Github</w:t>
          </w:r>
          <w:r w:rsidRPr="0078378F">
            <w:rPr>
              <w:color w:val="4472C4" w:themeColor="accent1"/>
            </w:rPr>
            <w:fldChar w:fldCharType="end"/>
          </w:r>
        </w:p>
      </w:sdtContent>
    </w:sdt>
    <w:p w14:paraId="68E081DB" w14:textId="77777777" w:rsidR="00154D8A" w:rsidRDefault="00154D8A" w:rsidP="00AA4D19">
      <w:pPr>
        <w:pStyle w:val="Heading2"/>
      </w:pPr>
      <w:r>
        <w:t>How is your development environment managed?</w:t>
      </w:r>
    </w:p>
    <w:sdt>
      <w:sdtPr>
        <w:alias w:val="3.7"/>
        <w:tag w:val="3.7"/>
        <w:id w:val="1349916524"/>
        <w:placeholder>
          <w:docPart w:val="2D2D3DEDBA5B450CA830B00841374AD5"/>
        </w:placeholder>
      </w:sdtPr>
      <w:sdtEndPr/>
      <w:sdtContent>
        <w:p w14:paraId="07E2A147" w14:textId="4D324F94" w:rsidR="00154D8A" w:rsidRPr="00154D8A"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B67F9">
            <w:t>Develop</w:t>
          </w:r>
          <w:r w:rsidR="003F05E7">
            <w:t>ment companies</w:t>
          </w:r>
          <w:r w:rsidR="005B67F9">
            <w:t xml:space="preserve"> manage their own environment outside of our datacenters/accounts.</w:t>
          </w:r>
          <w:r w:rsidRPr="0078378F">
            <w:rPr>
              <w:color w:val="4472C4" w:themeColor="accent1"/>
            </w:rPr>
            <w:fldChar w:fldCharType="end"/>
          </w:r>
        </w:p>
      </w:sdtContent>
    </w:sdt>
    <w:p w14:paraId="1C51D7CB" w14:textId="77777777" w:rsidR="00154D8A" w:rsidRDefault="00154D8A" w:rsidP="00AA4D19">
      <w:pPr>
        <w:pStyle w:val="Heading2"/>
      </w:pPr>
      <w:r>
        <w:t>How do you onboard new developers to the team?</w:t>
      </w:r>
    </w:p>
    <w:sdt>
      <w:sdtPr>
        <w:alias w:val="3.8"/>
        <w:tag w:val="3.8"/>
        <w:id w:val="-92558409"/>
        <w:placeholder>
          <w:docPart w:val="7EF0DCB183B1479D9BC6F37AE1ED9A54"/>
        </w:placeholder>
      </w:sdtPr>
      <w:sdtEndPr/>
      <w:sdtContent>
        <w:p w14:paraId="0AD046AA" w14:textId="38D11E0F" w:rsidR="00154D8A"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3F05E7">
            <w:t>Developers are all third-party organizations that manage team turnover/onboarding.</w:t>
          </w:r>
          <w:r w:rsidRPr="0078378F">
            <w:rPr>
              <w:color w:val="4472C4" w:themeColor="accent1"/>
            </w:rPr>
            <w:fldChar w:fldCharType="end"/>
          </w:r>
        </w:p>
      </w:sdtContent>
    </w:sdt>
    <w:p w14:paraId="733398E8" w14:textId="77777777" w:rsidR="00154D8A" w:rsidRDefault="00154D8A" w:rsidP="00AA4D19">
      <w:pPr>
        <w:pStyle w:val="Heading2"/>
      </w:pPr>
      <w:r>
        <w:t>How is the quality of development measured?</w:t>
      </w:r>
    </w:p>
    <w:sdt>
      <w:sdtPr>
        <w:alias w:val="3.9"/>
        <w:tag w:val="3.9"/>
        <w:id w:val="999621316"/>
        <w:placeholder>
          <w:docPart w:val="E14EC4EF7AEE403D96A756638481DDB9"/>
        </w:placeholder>
      </w:sdtPr>
      <w:sdtEndPr/>
      <w:sdtContent>
        <w:p w14:paraId="1D7E027B" w14:textId="3871E633" w:rsidR="006B0477" w:rsidRPr="006B0477" w:rsidRDefault="00241AD2" w:rsidP="006B0477">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3F05E7">
            <w:t>There hasn't been a</w:t>
          </w:r>
          <w:r w:rsidR="00DA0163">
            <w:t>n official</w:t>
          </w:r>
          <w:r w:rsidR="003F05E7">
            <w:t xml:space="preserve"> </w:t>
          </w:r>
          <w:r w:rsidR="00DA0163">
            <w:t>measure other than sprints output and bugs</w:t>
          </w:r>
          <w:r w:rsidRPr="0078378F">
            <w:rPr>
              <w:color w:val="4472C4" w:themeColor="accent1"/>
            </w:rPr>
            <w:fldChar w:fldCharType="end"/>
          </w:r>
          <w:r w:rsidR="00DA0163">
            <w:t>. We did just recently implement some KPIs last week.</w:t>
          </w:r>
        </w:p>
      </w:sdtContent>
    </w:sdt>
    <w:p w14:paraId="0631E874" w14:textId="77777777" w:rsidR="00294CA6" w:rsidRDefault="00154D8A" w:rsidP="00AA4D19">
      <w:pPr>
        <w:pStyle w:val="Heading2"/>
      </w:pPr>
      <w:r>
        <w:lastRenderedPageBreak/>
        <w:t>What languages/</w:t>
      </w:r>
      <w:r w:rsidRPr="00F625E4">
        <w:t>frameworks</w:t>
      </w:r>
      <w:r>
        <w:t xml:space="preserve"> </w:t>
      </w:r>
      <w:proofErr w:type="gramStart"/>
      <w:r>
        <w:t>are used</w:t>
      </w:r>
      <w:proofErr w:type="gramEnd"/>
      <w:r w:rsidR="00F625E4">
        <w:t>?</w:t>
      </w:r>
    </w:p>
    <w:sdt>
      <w:sdtPr>
        <w:alias w:val="3.10"/>
        <w:tag w:val="3.10"/>
        <w:id w:val="1223869967"/>
        <w:placeholder>
          <w:docPart w:val="8FCF31637A5C4303BAEC459CF7E70072"/>
        </w:placeholder>
      </w:sdtPr>
      <w:sdtEndPr/>
      <w:sdtContent>
        <w:p w14:paraId="037EDE7B" w14:textId="03BCD5F0" w:rsidR="00C06989" w:rsidRDefault="00241AD2" w:rsidP="00C06989">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bookmarkStart w:id="8" w:name="_Hlk101179823"/>
          <w:bookmarkStart w:id="9" w:name="_Hlk101179218"/>
          <w:r w:rsidR="00C06989" w:rsidRPr="00C06989">
            <w:t xml:space="preserve"> </w:t>
          </w:r>
          <w:r w:rsidR="00C06989">
            <w:t>Core Issuing and Acquiring use OpenJDK 11 and Spring 5.3 Framework. UI uses mostly html and jquery in jsp pages. Custom SQL queries and procedures.</w:t>
          </w:r>
        </w:p>
        <w:bookmarkEnd w:id="8"/>
        <w:p w14:paraId="1DCF77FF" w14:textId="77777777" w:rsidR="00C06989" w:rsidRPr="00C06989" w:rsidRDefault="00C06989" w:rsidP="00C06989">
          <w:r>
            <w:t>Legacy uses Java 1.7, javascript</w:t>
          </w:r>
          <w:bookmarkEnd w:id="9"/>
          <w:r w:rsidRPr="00C06989">
            <w:t xml:space="preserve"> </w:t>
          </w:r>
          <w:bookmarkStart w:id="10" w:name="_Hlk101179417"/>
          <w:bookmarkStart w:id="11" w:name="_Hlk101179240"/>
          <w:r>
            <w:t>and Spring 2 Framework, Custom SQL queries and procedures. Also dependent on a handfull of individual java utilties run by windows scheduler.</w:t>
          </w:r>
          <w:bookmarkEnd w:id="10"/>
        </w:p>
        <w:bookmarkEnd w:id="11"/>
        <w:p w14:paraId="43AF4D5B" w14:textId="69E65ABD" w:rsidR="00536B9D" w:rsidRDefault="00C06989" w:rsidP="00C06989">
          <w:r>
            <w:t>RPN use PHP 7 and a custom built framework. Some tools like bootstrap framework used for frontend.</w:t>
          </w:r>
          <w:r w:rsidRPr="00C06989">
            <w:t xml:space="preserve"> </w:t>
          </w:r>
          <w:r w:rsidR="00241AD2" w:rsidRPr="0078378F">
            <w:rPr>
              <w:color w:val="4472C4" w:themeColor="accent1"/>
            </w:rPr>
            <w:fldChar w:fldCharType="end"/>
          </w:r>
        </w:p>
      </w:sdtContent>
    </w:sdt>
    <w:p w14:paraId="37378423" w14:textId="77777777" w:rsidR="00154D8A" w:rsidRDefault="00294CA6" w:rsidP="00BF0D81">
      <w:pPr>
        <w:pStyle w:val="Heading3"/>
        <w:numPr>
          <w:ilvl w:val="0"/>
          <w:numId w:val="7"/>
        </w:numPr>
      </w:pPr>
      <w:r>
        <w:t xml:space="preserve">What is the </w:t>
      </w:r>
      <w:r w:rsidR="00154D8A">
        <w:t>level of expertise within the current team for each?</w:t>
      </w:r>
    </w:p>
    <w:sdt>
      <w:sdtPr>
        <w:alias w:val="3.10.a"/>
        <w:tag w:val="3.10.a"/>
        <w:id w:val="-976285745"/>
        <w:placeholder>
          <w:docPart w:val="5B178F59D19B4D0E9B561BEFFEB4E0DD"/>
        </w:placeholder>
      </w:sdtPr>
      <w:sdtEndPr/>
      <w:sdtContent>
        <w:p w14:paraId="67D4F1A7" w14:textId="3AD2F0C3" w:rsidR="00C573EA" w:rsidRPr="00C573EA" w:rsidRDefault="00241AD2" w:rsidP="00C573E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C06989">
            <w:t>Overall our development teams are proficient in these lang</w:t>
          </w:r>
          <w:r w:rsidR="00011ED2">
            <w:t>uages and frameworks. Developer experience level varies.</w:t>
          </w:r>
          <w:r w:rsidRPr="0078378F">
            <w:rPr>
              <w:color w:val="4472C4" w:themeColor="accent1"/>
            </w:rPr>
            <w:fldChar w:fldCharType="end"/>
          </w:r>
          <w:r w:rsidR="00011ED2">
            <w:t xml:space="preserve"> As developers are 3rd </w:t>
          </w:r>
          <w:proofErr w:type="gramStart"/>
          <w:r w:rsidR="00011ED2">
            <w:t>parties</w:t>
          </w:r>
          <w:proofErr w:type="gramEnd"/>
          <w:r w:rsidR="00011ED2">
            <w:t xml:space="preserve"> we're not always privy to the experience level of the individual coders.</w:t>
          </w:r>
          <w:r w:rsidR="00011ED2" w:rsidRPr="00011ED2">
            <w:t xml:space="preserve"> </w:t>
          </w:r>
          <w:r w:rsidR="00011ED2">
            <w:t xml:space="preserve">We have seen setbacks due to experience coders </w:t>
          </w:r>
          <w:proofErr w:type="gramStart"/>
          <w:r w:rsidR="00011ED2">
            <w:t>being swapped</w:t>
          </w:r>
          <w:proofErr w:type="gramEnd"/>
          <w:r w:rsidR="00011ED2">
            <w:t xml:space="preserve"> out for coders in training.</w:t>
          </w:r>
        </w:p>
      </w:sdtContent>
    </w:sdt>
    <w:p w14:paraId="6F4783AF" w14:textId="77777777" w:rsidR="005773E4" w:rsidRDefault="005773E4" w:rsidP="00AA4D19">
      <w:pPr>
        <w:pStyle w:val="Heading2"/>
      </w:pPr>
      <w:r>
        <w:t>How is developers</w:t>
      </w:r>
      <w:r w:rsidR="00161BBE">
        <w:t>’ performance</w:t>
      </w:r>
      <w:r>
        <w:t xml:space="preserve"> measured?</w:t>
      </w:r>
    </w:p>
    <w:sdt>
      <w:sdtPr>
        <w:alias w:val="3.11"/>
        <w:tag w:val="3.11"/>
        <w:id w:val="1206218657"/>
        <w:placeholder>
          <w:docPart w:val="A45C6CE4AEF449FC82A239399B43275F"/>
        </w:placeholder>
      </w:sdtPr>
      <w:sdtEndPr/>
      <w:sdtContent>
        <w:p w14:paraId="2593BF9F" w14:textId="7100F37B" w:rsidR="005773E4"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011ED2" w:rsidRPr="00011ED2">
            <w:t xml:space="preserve"> </w:t>
          </w:r>
          <w:r w:rsidR="00011ED2">
            <w:t>We have an internal "blackbox" QA team that tests each new build and reports any bugs, bad implemenation or incorrect functionality by the developers. We are in the process of implementing weekly post mortem meetings and KPIs around scope, amount of rework and delivery times.</w:t>
          </w:r>
          <w:r w:rsidR="00011ED2" w:rsidRPr="00011ED2">
            <w:t xml:space="preserve"> </w:t>
          </w:r>
          <w:r w:rsidRPr="0078378F">
            <w:rPr>
              <w:color w:val="4472C4" w:themeColor="accent1"/>
            </w:rPr>
            <w:fldChar w:fldCharType="end"/>
          </w:r>
        </w:p>
      </w:sdtContent>
    </w:sdt>
    <w:p w14:paraId="302AF1BB" w14:textId="77777777" w:rsidR="00154D8A" w:rsidRDefault="00154D8A" w:rsidP="00AA4D19">
      <w:pPr>
        <w:pStyle w:val="Heading2"/>
      </w:pPr>
      <w:r>
        <w:t>What are the most common problems developers run into during the development cycle?</w:t>
      </w:r>
    </w:p>
    <w:sdt>
      <w:sdtPr>
        <w:alias w:val="3.12"/>
        <w:tag w:val="3.12"/>
        <w:id w:val="1570071775"/>
        <w:placeholder>
          <w:docPart w:val="F13EA854FAFE40B78F96908519B998FC"/>
        </w:placeholder>
      </w:sdtPr>
      <w:sdtEndPr/>
      <w:sdtContent>
        <w:p w14:paraId="7A886AE5" w14:textId="31D320C9" w:rsidR="005773E4" w:rsidRPr="00A227AB" w:rsidRDefault="00241AD2" w:rsidP="00A227AB">
          <w:pPr>
            <w:rPr>
              <w:color w:val="4472C4" w:themeColor="accent1"/>
            </w:rPr>
          </w:pPr>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A227AB">
            <w:t xml:space="preserve">As the developers are third parties we do not always get details about internal team challenges. The most common frustrations raised to us are: 1) </w:t>
          </w:r>
          <w:r w:rsidR="00011ED2">
            <w:t>Changing scope in the form of new tickets added to the sprint or unanticipated impact and scope of existing tickets.</w:t>
          </w:r>
          <w:r w:rsidRPr="0078378F">
            <w:rPr>
              <w:color w:val="4472C4" w:themeColor="accent1"/>
            </w:rPr>
            <w:fldChar w:fldCharType="end"/>
          </w:r>
          <w:r w:rsidR="00A227AB">
            <w:t xml:space="preserve"> 2) Lack of access to servers, </w:t>
          </w:r>
          <w:proofErr w:type="gramStart"/>
          <w:r w:rsidR="00A227AB">
            <w:t>databases</w:t>
          </w:r>
          <w:proofErr w:type="gramEnd"/>
          <w:r w:rsidR="00A227AB">
            <w:t xml:space="preserve"> and logs necessary to troubleshoot issues.</w:t>
          </w:r>
        </w:p>
      </w:sdtContent>
    </w:sdt>
    <w:p w14:paraId="5E79DCD5" w14:textId="77777777" w:rsidR="00154D8A" w:rsidRDefault="00154D8A" w:rsidP="00AA4D19">
      <w:pPr>
        <w:pStyle w:val="Heading2"/>
      </w:pPr>
      <w:r>
        <w:t>Is there a peer review or QA review process in place?</w:t>
      </w:r>
    </w:p>
    <w:sdt>
      <w:sdtPr>
        <w:alias w:val="3.13"/>
        <w:tag w:val="3.13"/>
        <w:id w:val="1621499868"/>
        <w:placeholder>
          <w:docPart w:val="1E6087DED68749B3806FFB2544B8BE02"/>
        </w:placeholder>
      </w:sdtPr>
      <w:sdtEndPr/>
      <w:sdtContent>
        <w:p w14:paraId="0419CB26" w14:textId="23F1AE09" w:rsidR="005E4C85"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A227AB">
            <w:t xml:space="preserve">We do have coders on the </w:t>
          </w:r>
          <w:r w:rsidR="005B5825">
            <w:t>Company</w:t>
          </w:r>
          <w:r w:rsidR="00A227AB">
            <w:t xml:space="preserve"> side that do peer review of code. We do have our "blackbox" QA team doing user acceptance </w:t>
          </w:r>
          <w:r w:rsidRPr="0078378F">
            <w:rPr>
              <w:color w:val="4472C4" w:themeColor="accent1"/>
            </w:rPr>
            <w:fldChar w:fldCharType="end"/>
          </w:r>
          <w:r w:rsidR="000C54BD">
            <w:t>and functional review of all tickets.</w:t>
          </w:r>
        </w:p>
      </w:sdtContent>
    </w:sdt>
    <w:p w14:paraId="6C931644" w14:textId="77777777" w:rsidR="00154D8A" w:rsidRDefault="00154D8A" w:rsidP="00AA4D19">
      <w:pPr>
        <w:pStyle w:val="Heading2"/>
      </w:pPr>
      <w:r>
        <w:t>How are defects found during development managed?</w:t>
      </w:r>
    </w:p>
    <w:sdt>
      <w:sdtPr>
        <w:alias w:val="3.14"/>
        <w:tag w:val="3.14"/>
        <w:id w:val="473489715"/>
        <w:placeholder>
          <w:docPart w:val="6C2A923265EE492089C3A43FF64180D9"/>
        </w:placeholder>
      </w:sdtPr>
      <w:sdtEndPr/>
      <w:sdtContent>
        <w:p w14:paraId="61CA2803" w14:textId="4B30D44C" w:rsidR="005E4C85" w:rsidRPr="005E4C85" w:rsidRDefault="00241AD2" w:rsidP="005E4C85">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0C54BD">
            <w:t>Our 3rd party developers have internal QA teams that test daily builds</w:t>
          </w:r>
          <w:r w:rsidRPr="0078378F">
            <w:rPr>
              <w:color w:val="4472C4" w:themeColor="accent1"/>
            </w:rPr>
            <w:fldChar w:fldCharType="end"/>
          </w:r>
          <w:r w:rsidR="000C54BD">
            <w:t xml:space="preserve"> and report them to developers. When the build </w:t>
          </w:r>
          <w:proofErr w:type="gramStart"/>
          <w:r w:rsidR="000C54BD">
            <w:t>is deemed</w:t>
          </w:r>
          <w:proofErr w:type="gramEnd"/>
          <w:r w:rsidR="000C54BD">
            <w:t xml:space="preserve"> ready for production by our 3rd party dev teams the changes are moved to </w:t>
          </w:r>
          <w:r w:rsidR="005B5825">
            <w:t>Company</w:t>
          </w:r>
          <w:r w:rsidR="000C54BD">
            <w:t xml:space="preserve">'s QA servers. </w:t>
          </w:r>
          <w:proofErr w:type="spellStart"/>
          <w:r w:rsidR="005B5825">
            <w:t>Company</w:t>
          </w:r>
          <w:r w:rsidR="000C54BD">
            <w:t>s</w:t>
          </w:r>
          <w:proofErr w:type="spellEnd"/>
          <w:r w:rsidR="000C54BD">
            <w:t xml:space="preserve"> QA team then does another round of testing. Any issues found </w:t>
          </w:r>
          <w:proofErr w:type="gramStart"/>
          <w:r w:rsidR="000C54BD">
            <w:t>are noted</w:t>
          </w:r>
          <w:proofErr w:type="gramEnd"/>
          <w:r w:rsidR="000C54BD">
            <w:t xml:space="preserve"> in Jira ticket comments and the ticket is moved to "Rework" status for the developers to review and make appropriate changes. This process repeats until all tickets </w:t>
          </w:r>
          <w:proofErr w:type="gramStart"/>
          <w:r w:rsidR="000C54BD">
            <w:t>are deemed</w:t>
          </w:r>
          <w:proofErr w:type="gramEnd"/>
          <w:r w:rsidR="000C54BD">
            <w:t xml:space="preserve"> ready for production release by </w:t>
          </w:r>
          <w:r w:rsidR="005B5825">
            <w:t>Company</w:t>
          </w:r>
          <w:r w:rsidR="000C54BD">
            <w:t xml:space="preserve"> QA team.</w:t>
          </w:r>
        </w:p>
      </w:sdtContent>
    </w:sdt>
    <w:p w14:paraId="236DD7EE" w14:textId="77777777" w:rsidR="00154D8A" w:rsidRDefault="00154D8A" w:rsidP="00AA4D19">
      <w:pPr>
        <w:pStyle w:val="Heading2"/>
      </w:pPr>
      <w:r>
        <w:t>What is your exception handling strategy or approach?</w:t>
      </w:r>
    </w:p>
    <w:sdt>
      <w:sdtPr>
        <w:alias w:val="3.15"/>
        <w:tag w:val="3.15"/>
        <w:id w:val="-1249881666"/>
        <w:placeholder>
          <w:docPart w:val="126D5A4AF11C45F59718B2DD3658D7C8"/>
        </w:placeholder>
      </w:sdtPr>
      <w:sdtEndPr/>
      <w:sdtContent>
        <w:p w14:paraId="48017AF6" w14:textId="00170237" w:rsidR="00DE53AC" w:rsidRPr="00DE53AC" w:rsidRDefault="00241AD2" w:rsidP="00DE53AC">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C77267">
            <w:t>Assuming this question is referring to code exceptions. Exceptions in code excution that aren't specifically handled are written to logs as errors. Errors are reviewed over time, ticketed then addressed depending on scope and impact.</w:t>
          </w:r>
          <w:r w:rsidRPr="0078378F">
            <w:rPr>
              <w:color w:val="4472C4" w:themeColor="accent1"/>
            </w:rPr>
            <w:fldChar w:fldCharType="end"/>
          </w:r>
        </w:p>
      </w:sdtContent>
    </w:sdt>
    <w:p w14:paraId="7BD6FD5D" w14:textId="77777777" w:rsidR="00154D8A" w:rsidRDefault="00154D8A" w:rsidP="00AA4D19">
      <w:pPr>
        <w:pStyle w:val="Heading2"/>
      </w:pPr>
      <w:r>
        <w:lastRenderedPageBreak/>
        <w:t>A</w:t>
      </w:r>
      <w:r w:rsidR="0037287B">
        <w:t>re a</w:t>
      </w:r>
      <w:r>
        <w:t>ny development standard</w:t>
      </w:r>
      <w:r w:rsidR="0037287B">
        <w:t>s</w:t>
      </w:r>
      <w:r>
        <w:t xml:space="preserve"> in place today?</w:t>
      </w:r>
    </w:p>
    <w:sdt>
      <w:sdtPr>
        <w:alias w:val="3.16"/>
        <w:tag w:val="3.16"/>
        <w:id w:val="-1692522523"/>
        <w:placeholder>
          <w:docPart w:val="220E1965778641A7A9E00CF4443C46E4"/>
        </w:placeholder>
      </w:sdtPr>
      <w:sdtEndPr/>
      <w:sdtContent>
        <w:p w14:paraId="01C2DC5D" w14:textId="54531B07" w:rsidR="00F7566D" w:rsidRPr="00F7566D" w:rsidRDefault="00241AD2" w:rsidP="00F7566D">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C77267">
            <w:t xml:space="preserve">The 3rd party devs have some basic coding standards </w:t>
          </w:r>
          <w:r w:rsidR="00E2367C">
            <w:t>for things like naming conventions</w:t>
          </w:r>
          <w:r w:rsidRPr="0078378F">
            <w:rPr>
              <w:color w:val="4472C4" w:themeColor="accent1"/>
            </w:rPr>
            <w:fldChar w:fldCharType="end"/>
          </w:r>
          <w:r w:rsidR="00E2367C">
            <w:t xml:space="preserve"> in the code and databases. We require them to follow OWASP guidelines and </w:t>
          </w:r>
          <w:proofErr w:type="spellStart"/>
          <w:r w:rsidR="00E2367C">
            <w:t>occassionally</w:t>
          </w:r>
          <w:proofErr w:type="spellEnd"/>
          <w:r w:rsidR="00E2367C">
            <w:t xml:space="preserve"> run SonarQube to check the code for bad practices.</w:t>
          </w:r>
        </w:p>
      </w:sdtContent>
    </w:sdt>
    <w:p w14:paraId="2B8C8DC4" w14:textId="77777777" w:rsidR="00154D8A" w:rsidRDefault="004F3B33" w:rsidP="00BF0D81">
      <w:pPr>
        <w:pStyle w:val="Heading3"/>
        <w:numPr>
          <w:ilvl w:val="0"/>
          <w:numId w:val="16"/>
        </w:numPr>
      </w:pPr>
      <w:r>
        <w:t xml:space="preserve">Are </w:t>
      </w:r>
      <w:proofErr w:type="gramStart"/>
      <w:r>
        <w:t>particular d</w:t>
      </w:r>
      <w:r w:rsidR="00154D8A">
        <w:t>esign</w:t>
      </w:r>
      <w:proofErr w:type="gramEnd"/>
      <w:r w:rsidR="00154D8A">
        <w:t xml:space="preserve"> patterns used?</w:t>
      </w:r>
    </w:p>
    <w:sdt>
      <w:sdtPr>
        <w:alias w:val="3.16.a"/>
        <w:tag w:val="3.16.a"/>
        <w:id w:val="-1418633237"/>
        <w:placeholder>
          <w:docPart w:val="65065D59BBEC4A538086E008B863A263"/>
        </w:placeholder>
      </w:sdtPr>
      <w:sdtEndPr/>
      <w:sdtContent>
        <w:p w14:paraId="7025DEE1" w14:textId="42896BBD" w:rsidR="00AF0E9A" w:rsidRDefault="00241AD2" w:rsidP="0037287B">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2367C">
            <w:t>Core Issuing, Acquiring</w:t>
          </w:r>
          <w:r w:rsidRPr="0078378F">
            <w:rPr>
              <w:color w:val="4472C4" w:themeColor="accent1"/>
            </w:rPr>
            <w:fldChar w:fldCharType="end"/>
          </w:r>
          <w:r w:rsidR="00E2367C">
            <w:t xml:space="preserve"> and Legacy Platforms use MVC</w:t>
          </w:r>
          <w:r w:rsidR="00AF0E9A">
            <w:t xml:space="preserve"> architectural</w:t>
          </w:r>
          <w:r w:rsidR="00E2367C">
            <w:t xml:space="preserve"> design pattern through Spring Framework. </w:t>
          </w:r>
          <w:r w:rsidR="00AF0E9A">
            <w:t xml:space="preserve">Hibernate and C3PO </w:t>
          </w:r>
          <w:proofErr w:type="gramStart"/>
          <w:r w:rsidR="00AF0E9A">
            <w:t>are used</w:t>
          </w:r>
          <w:proofErr w:type="gramEnd"/>
          <w:r w:rsidR="00AF0E9A">
            <w:t xml:space="preserve"> for connection pooling and ORM. </w:t>
          </w:r>
          <w:r w:rsidR="00AF0E9A">
            <w:br/>
          </w:r>
          <w:r w:rsidR="00AF0E9A">
            <w:br/>
          </w:r>
          <w:r w:rsidR="00E2367C">
            <w:t xml:space="preserve">RPN team has their </w:t>
          </w:r>
          <w:r w:rsidR="000904C9">
            <w:t xml:space="preserve">own </w:t>
          </w:r>
          <w:r w:rsidR="00E2367C">
            <w:t xml:space="preserve">custom framework and design philosophy. </w:t>
          </w:r>
        </w:p>
        <w:p w14:paraId="4A27519A" w14:textId="77E44AE8" w:rsidR="0037287B" w:rsidRPr="0037287B" w:rsidRDefault="00E2367C" w:rsidP="0037287B">
          <w:r>
            <w:t xml:space="preserve">With all </w:t>
          </w:r>
          <w:r w:rsidR="00AF0E9A">
            <w:t xml:space="preserve">coding </w:t>
          </w:r>
          <w:r>
            <w:t xml:space="preserve">teams being </w:t>
          </w:r>
          <w:proofErr w:type="gramStart"/>
          <w:r>
            <w:t>outsourced 3rd parties</w:t>
          </w:r>
          <w:proofErr w:type="gramEnd"/>
          <w:r>
            <w:t xml:space="preserve"> we are not aware of any more </w:t>
          </w:r>
          <w:r w:rsidR="00AF0E9A">
            <w:t>specific design patterns.</w:t>
          </w:r>
        </w:p>
      </w:sdtContent>
    </w:sdt>
    <w:p w14:paraId="617250AB" w14:textId="77777777" w:rsidR="00154D8A" w:rsidRDefault="00154D8A" w:rsidP="00AA4D19">
      <w:pPr>
        <w:pStyle w:val="Heading2"/>
      </w:pPr>
      <w:r>
        <w:t>What are the strengths and weaknesses within your dev teams today?</w:t>
      </w:r>
    </w:p>
    <w:sdt>
      <w:sdtPr>
        <w:alias w:val="3.17"/>
        <w:tag w:val="3.17"/>
        <w:id w:val="-1109885886"/>
        <w:placeholder>
          <w:docPart w:val="EFD656496F3C4DD7B6BC236C7190FD52"/>
        </w:placeholder>
      </w:sdtPr>
      <w:sdtEndPr/>
      <w:sdtContent>
        <w:p w14:paraId="387BA496" w14:textId="77777777" w:rsidR="00A548F3" w:rsidRDefault="00241AD2" w:rsidP="004C634F">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A548F3">
            <w:t xml:space="preserve">Strengths: </w:t>
          </w:r>
          <w:r w:rsidR="000904C9">
            <w:t>All our teams have lead developers with many years of experience on the platforms and in the code bases.</w:t>
          </w:r>
          <w:r w:rsidRPr="0078378F">
            <w:rPr>
              <w:color w:val="4472C4" w:themeColor="accent1"/>
            </w:rPr>
            <w:fldChar w:fldCharType="end"/>
          </w:r>
          <w:r w:rsidR="00A548F3">
            <w:t xml:space="preserve"> </w:t>
          </w:r>
        </w:p>
        <w:p w14:paraId="21F289CF" w14:textId="77777777" w:rsidR="002B5A12" w:rsidRDefault="002B5A12" w:rsidP="004C634F">
          <w:r>
            <w:t>As they are</w:t>
          </w:r>
          <w:r w:rsidR="00A548F3">
            <w:t xml:space="preserve"> 3rd part</w:t>
          </w:r>
          <w:r>
            <w:t xml:space="preserve">ies we don't have to worry about staffing or HR problems. But </w:t>
          </w:r>
          <w:proofErr w:type="gramStart"/>
          <w:r>
            <w:t xml:space="preserve">the </w:t>
          </w:r>
          <w:r w:rsidR="00A548F3">
            <w:t xml:space="preserve"> relationship</w:t>
          </w:r>
          <w:proofErr w:type="gramEnd"/>
          <w:r w:rsidR="00A548F3">
            <w:t xml:space="preserve"> does make us blind to some challenges </w:t>
          </w:r>
          <w:r>
            <w:t xml:space="preserve">and delays </w:t>
          </w:r>
          <w:r w:rsidR="00A548F3">
            <w:t xml:space="preserve">occurring behind the scenes. </w:t>
          </w:r>
        </w:p>
        <w:p w14:paraId="0F017619" w14:textId="77777777" w:rsidR="00E72BA2" w:rsidRDefault="00A548F3" w:rsidP="004C634F">
          <w:r>
            <w:t xml:space="preserve">Our </w:t>
          </w:r>
          <w:proofErr w:type="spellStart"/>
          <w:r>
            <w:t>india</w:t>
          </w:r>
          <w:proofErr w:type="spellEnd"/>
          <w:r>
            <w:t xml:space="preserve"> tea</w:t>
          </w:r>
          <w:r w:rsidR="002B5A12">
            <w:t xml:space="preserve">ms have significantly different work hours (time zone). </w:t>
          </w:r>
        </w:p>
        <w:p w14:paraId="798D9426" w14:textId="1486B604" w:rsidR="004C634F" w:rsidRDefault="002B5A12" w:rsidP="004C634F">
          <w:r>
            <w:t>We've had challenges getting scope and implementation reviews done before coding begins. Coders like to jump right in and start coding.</w:t>
          </w:r>
        </w:p>
      </w:sdtContent>
    </w:sdt>
    <w:p w14:paraId="47796273" w14:textId="77777777" w:rsidR="00154D8A" w:rsidRDefault="00154D8A" w:rsidP="00AA4D19">
      <w:pPr>
        <w:pStyle w:val="Heading2"/>
      </w:pPr>
      <w:r>
        <w:t xml:space="preserve">What gaps exist within existing tooling, </w:t>
      </w:r>
      <w:proofErr w:type="gramStart"/>
      <w:r>
        <w:t>languages</w:t>
      </w:r>
      <w:proofErr w:type="gramEnd"/>
      <w:r>
        <w:t xml:space="preserve"> and frameworks?</w:t>
      </w:r>
    </w:p>
    <w:sdt>
      <w:sdtPr>
        <w:alias w:val="3.18"/>
        <w:tag w:val="3.18"/>
        <w:id w:val="-660309877"/>
        <w:placeholder>
          <w:docPart w:val="28571B9D93E54B9893C4D1E675167E76"/>
        </w:placeholder>
      </w:sdtPr>
      <w:sdtEndPr>
        <w:rPr>
          <w:color w:val="0070C0"/>
        </w:rPr>
      </w:sdtEndPr>
      <w:sdtContent>
        <w:p w14:paraId="16C2BE4E" w14:textId="2B69390A" w:rsidR="003D4CC5" w:rsidRDefault="00241AD2" w:rsidP="004C634F">
          <w:pPr>
            <w:rPr>
              <w:color w:val="0070C0"/>
            </w:rPr>
          </w:pPr>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A52963">
            <w:t>There are many gaps. Simply put w</w:t>
          </w:r>
          <w:r w:rsidR="00E72BA2">
            <w:t>e are not taking advantage of newer technologies</w:t>
          </w:r>
          <w:r w:rsidR="00A25F31">
            <w:t xml:space="preserve"> and capabilities </w:t>
          </w:r>
          <w:r w:rsidR="00E72BA2">
            <w:t xml:space="preserve">available in our </w:t>
          </w:r>
          <w:r w:rsidR="00A25F31">
            <w:t xml:space="preserve">programming </w:t>
          </w:r>
          <w:r w:rsidR="00E72BA2">
            <w:t>languages</w:t>
          </w:r>
          <w:r w:rsidRPr="0078378F">
            <w:rPr>
              <w:color w:val="4472C4" w:themeColor="accent1"/>
            </w:rPr>
            <w:fldChar w:fldCharType="end"/>
          </w:r>
          <w:r w:rsidR="00E72BA2">
            <w:t xml:space="preserve">, frameworks, </w:t>
          </w:r>
          <w:proofErr w:type="gramStart"/>
          <w:r w:rsidR="00E72BA2">
            <w:t>deployment</w:t>
          </w:r>
          <w:r w:rsidR="00A52963">
            <w:t>s</w:t>
          </w:r>
          <w:proofErr w:type="gramEnd"/>
          <w:r w:rsidR="00E72BA2">
            <w:t xml:space="preserve"> and servers.</w:t>
          </w:r>
          <w:r w:rsidR="00A52963">
            <w:t xml:space="preserve"> Our priorities have been new feature</w:t>
          </w:r>
          <w:r w:rsidR="00C86060">
            <w:t xml:space="preserve"> development and backward compatibility.</w:t>
          </w:r>
          <w:r w:rsidR="00A52963">
            <w:t xml:space="preserve"> </w:t>
          </w:r>
          <w:r w:rsidR="00C86060">
            <w:t>T</w:t>
          </w:r>
          <w:r w:rsidR="00A52963">
            <w:t xml:space="preserve">he 3rd party relationship tends to put upgrades, refactoring, maintainability and </w:t>
          </w:r>
          <w:proofErr w:type="spellStart"/>
          <w:r w:rsidR="00A52963">
            <w:t>standarization</w:t>
          </w:r>
          <w:proofErr w:type="spellEnd"/>
          <w:r w:rsidR="00A52963">
            <w:t xml:space="preserve"> in the background.</w:t>
          </w:r>
        </w:p>
      </w:sdtContent>
    </w:sdt>
    <w:p w14:paraId="480B78B9" w14:textId="77777777" w:rsidR="00927F8F" w:rsidRDefault="00927F8F" w:rsidP="004C634F">
      <w:pPr>
        <w:rPr>
          <w:color w:val="0070C0"/>
        </w:rPr>
      </w:pPr>
    </w:p>
    <w:p w14:paraId="7B23287F" w14:textId="77777777" w:rsidR="00927F8F" w:rsidRPr="003D4CC5" w:rsidRDefault="00927F8F" w:rsidP="004C634F">
      <w:pPr>
        <w:rPr>
          <w:color w:val="0070C0"/>
        </w:rPr>
        <w:sectPr w:rsidR="00927F8F" w:rsidRPr="003D4CC5" w:rsidSect="00DB4A4A">
          <w:headerReference w:type="default" r:id="rId21"/>
          <w:pgSz w:w="12240" w:h="15840"/>
          <w:pgMar w:top="1440" w:right="1440" w:bottom="1440" w:left="1440" w:header="432" w:footer="720" w:gutter="0"/>
          <w:cols w:space="720"/>
          <w:docGrid w:linePitch="360"/>
        </w:sectPr>
      </w:pPr>
    </w:p>
    <w:p w14:paraId="0ED5816E" w14:textId="77777777" w:rsidR="00154D8A" w:rsidRDefault="00154D8A" w:rsidP="002B175C">
      <w:pPr>
        <w:pStyle w:val="Heading1"/>
      </w:pPr>
      <w:bookmarkStart w:id="12" w:name="_Toc79757660"/>
      <w:r>
        <w:lastRenderedPageBreak/>
        <w:t xml:space="preserve">Test </w:t>
      </w:r>
      <w:r w:rsidR="00FC43A5">
        <w:t xml:space="preserve">Practices </w:t>
      </w:r>
      <w:r>
        <w:t xml:space="preserve">and </w:t>
      </w:r>
      <w:r w:rsidR="00FC43A5">
        <w:t>Tooling</w:t>
      </w:r>
      <w:bookmarkEnd w:id="12"/>
      <w:r w:rsidR="00FC43A5">
        <w:t xml:space="preserve"> </w:t>
      </w:r>
    </w:p>
    <w:p w14:paraId="2FD32504" w14:textId="77777777" w:rsidR="00D908F3" w:rsidRDefault="00154D8A" w:rsidP="00AA4D19">
      <w:pPr>
        <w:pStyle w:val="Heading2"/>
        <w:numPr>
          <w:ilvl w:val="0"/>
          <w:numId w:val="11"/>
        </w:numPr>
      </w:pPr>
      <w:r>
        <w:t>Is there a specific delivery</w:t>
      </w:r>
      <w:r w:rsidR="00595540">
        <w:t xml:space="preserve"> or </w:t>
      </w:r>
      <w:r>
        <w:t xml:space="preserve">technology mindset you </w:t>
      </w:r>
      <w:r w:rsidR="00595540">
        <w:t xml:space="preserve">expect </w:t>
      </w:r>
      <w:r>
        <w:t xml:space="preserve">the testing team to adopt? </w:t>
      </w:r>
    </w:p>
    <w:sdt>
      <w:sdtPr>
        <w:alias w:val="4.1"/>
        <w:tag w:val="4.1"/>
        <w:id w:val="-964888511"/>
        <w:placeholder>
          <w:docPart w:val="63047D732B3C4F7CB987122D05F819A9"/>
        </w:placeholder>
      </w:sdtPr>
      <w:sdtEndPr/>
      <w:sdtContent>
        <w:p w14:paraId="523FCBF1" w14:textId="6239FCB5" w:rsidR="00D908F3" w:rsidRPr="00D908F3" w:rsidRDefault="00241AD2" w:rsidP="00D908F3">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C86060">
            <w:t>No, our testing team</w:t>
          </w:r>
          <w:r w:rsidR="00972D26">
            <w:t xml:space="preserve"> does "blackbox" testing that </w:t>
          </w:r>
          <w:r w:rsidR="00C86060">
            <w:t xml:space="preserve"> focuses on user acceptance</w:t>
          </w:r>
          <w:r w:rsidR="00972D26">
            <w:t xml:space="preserve"> of requested changes</w:t>
          </w:r>
          <w:r w:rsidR="00C86060">
            <w:t xml:space="preserve"> and stablility. We are implementing XRay in JIRA to help standarize our testing.</w:t>
          </w:r>
          <w:r w:rsidRPr="0078378F">
            <w:rPr>
              <w:color w:val="4472C4" w:themeColor="accent1"/>
            </w:rPr>
            <w:fldChar w:fldCharType="end"/>
          </w:r>
        </w:p>
      </w:sdtContent>
    </w:sdt>
    <w:p w14:paraId="747FACF2" w14:textId="77777777" w:rsidR="00154D8A" w:rsidRPr="00595540" w:rsidRDefault="00154D8A" w:rsidP="004A17E2">
      <w:pPr>
        <w:pStyle w:val="Heading3"/>
        <w:numPr>
          <w:ilvl w:val="0"/>
          <w:numId w:val="8"/>
        </w:numPr>
        <w:rPr>
          <w:sz w:val="20"/>
          <w:szCs w:val="24"/>
        </w:rPr>
      </w:pPr>
      <w:r>
        <w:t xml:space="preserve">If yes, please elaborate on </w:t>
      </w:r>
      <w:r w:rsidR="00756C57">
        <w:t xml:space="preserve">the characteristics of </w:t>
      </w:r>
      <w:r w:rsidR="00DD69F4">
        <w:t xml:space="preserve">the desired </w:t>
      </w:r>
      <w:r>
        <w:t>mindset</w:t>
      </w:r>
      <w:r w:rsidR="004A17E2">
        <w:t>.</w:t>
      </w:r>
      <w:r w:rsidR="00595540">
        <w:t xml:space="preserve"> </w:t>
      </w:r>
      <w:r w:rsidR="00595540" w:rsidRPr="00595540">
        <w:rPr>
          <w:sz w:val="20"/>
          <w:szCs w:val="24"/>
        </w:rPr>
        <w:t>[</w:t>
      </w:r>
      <w:r w:rsidR="004A17E2" w:rsidRPr="00595540">
        <w:rPr>
          <w:sz w:val="20"/>
          <w:szCs w:val="24"/>
        </w:rPr>
        <w:t xml:space="preserve">Examples: </w:t>
      </w:r>
      <w:r w:rsidRPr="00595540">
        <w:rPr>
          <w:sz w:val="20"/>
          <w:szCs w:val="24"/>
        </w:rPr>
        <w:t>Shift-Left, no manual testing, Developers assisting in test automation, etc</w:t>
      </w:r>
      <w:r w:rsidR="00595540">
        <w:rPr>
          <w:sz w:val="20"/>
          <w:szCs w:val="24"/>
        </w:rPr>
        <w:t>]</w:t>
      </w:r>
    </w:p>
    <w:sdt>
      <w:sdtPr>
        <w:alias w:val="4.1.a"/>
        <w:tag w:val="4.1.a"/>
        <w:id w:val="687257240"/>
        <w:placeholder>
          <w:docPart w:val="43DE3EC9E77343639388B6AB48AF25E9"/>
        </w:placeholder>
      </w:sdtPr>
      <w:sdtEndPr/>
      <w:sdtContent>
        <w:p w14:paraId="611ABC4B" w14:textId="1EE0B1E9" w:rsidR="004A17E2"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972D26">
            <w:t>We do mostly manual testing of new featured and regression testing of critical functions. The focus is on minimal disruption to our existing customers.</w:t>
          </w:r>
          <w:r w:rsidRPr="0078378F">
            <w:rPr>
              <w:color w:val="4472C4" w:themeColor="accent1"/>
            </w:rPr>
            <w:fldChar w:fldCharType="end"/>
          </w:r>
        </w:p>
      </w:sdtContent>
    </w:sdt>
    <w:p w14:paraId="59B6772A" w14:textId="77777777" w:rsidR="00154D8A" w:rsidRDefault="00154D8A" w:rsidP="00AA4D19">
      <w:pPr>
        <w:pStyle w:val="Heading2"/>
      </w:pPr>
      <w:r>
        <w:t>How many members in each work team are dedicated testers?</w:t>
      </w:r>
    </w:p>
    <w:sdt>
      <w:sdtPr>
        <w:alias w:val="4.2"/>
        <w:tag w:val="4.2"/>
        <w:id w:val="-1988689868"/>
        <w:placeholder>
          <w:docPart w:val="8A84172E17EC429EBF16AC225415D498"/>
        </w:placeholder>
      </w:sdtPr>
      <w:sdtEndPr/>
      <w:sdtContent>
        <w:p w14:paraId="48067201" w14:textId="4BF4A00C" w:rsidR="009E66B2" w:rsidRPr="009E66B2" w:rsidRDefault="00241AD2" w:rsidP="009E66B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972D26">
            <w:t xml:space="preserve">Our 3rd parties have their own internal QA teams. The </w:t>
          </w:r>
          <w:r w:rsidR="005B5825">
            <w:t>Company</w:t>
          </w:r>
          <w:r w:rsidR="00972D26">
            <w:t xml:space="preserve"> QA team consists of two full time testors</w:t>
          </w:r>
          <w:r w:rsidRPr="0078378F">
            <w:rPr>
              <w:color w:val="4472C4" w:themeColor="accent1"/>
            </w:rPr>
            <w:fldChar w:fldCharType="end"/>
          </w:r>
          <w:r w:rsidR="00972D26">
            <w:t xml:space="preserve"> that cover our 5 different platforms.</w:t>
          </w:r>
        </w:p>
      </w:sdtContent>
    </w:sdt>
    <w:p w14:paraId="3A5071D8" w14:textId="77777777" w:rsidR="00154D8A" w:rsidRDefault="00154D8A" w:rsidP="00BF0D81">
      <w:pPr>
        <w:pStyle w:val="Heading3"/>
        <w:numPr>
          <w:ilvl w:val="0"/>
          <w:numId w:val="9"/>
        </w:numPr>
      </w:pPr>
      <w:r>
        <w:t>How many members have experience with automation?</w:t>
      </w:r>
    </w:p>
    <w:sdt>
      <w:sdtPr>
        <w:alias w:val="4.2.a"/>
        <w:tag w:val="4.2.a"/>
        <w:id w:val="1859621923"/>
        <w:placeholder>
          <w:docPart w:val="6A050EA32CB847AA8FD0E70D40AB27FB"/>
        </w:placeholder>
      </w:sdtPr>
      <w:sdtEndPr/>
      <w:sdtContent>
        <w:p w14:paraId="3B2C515F" w14:textId="42A4CC8C" w:rsidR="00BA52E5" w:rsidRPr="00BA52E5" w:rsidRDefault="00241AD2" w:rsidP="00BA52E5">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972D26">
            <w:t>We have one QA team member with some basic experience in test automation.</w:t>
          </w:r>
          <w:r w:rsidRPr="0078378F">
            <w:rPr>
              <w:color w:val="4472C4" w:themeColor="accent1"/>
            </w:rPr>
            <w:fldChar w:fldCharType="end"/>
          </w:r>
        </w:p>
      </w:sdtContent>
    </w:sdt>
    <w:p w14:paraId="2E3A848D" w14:textId="77777777" w:rsidR="00BA52E5" w:rsidRDefault="00154D8A" w:rsidP="00AA4D19">
      <w:pPr>
        <w:pStyle w:val="Heading2"/>
      </w:pPr>
      <w:r>
        <w:t>Please provide a quick overview of your current testing lifecycle in the team</w:t>
      </w:r>
      <w:r w:rsidR="00BA52E5">
        <w:t>.</w:t>
      </w:r>
    </w:p>
    <w:sdt>
      <w:sdtPr>
        <w:alias w:val="4.3"/>
        <w:tag w:val="4.3"/>
        <w:id w:val="-1991938562"/>
        <w:placeholder>
          <w:docPart w:val="25A1A475F61D4D4EB259182379804028"/>
        </w:placeholder>
      </w:sdtPr>
      <w:sdtEndPr/>
      <w:sdtContent>
        <w:p w14:paraId="15FBE34D" w14:textId="24667219" w:rsidR="00DC6364" w:rsidRPr="00DC6364" w:rsidRDefault="00241AD2" w:rsidP="00DC6364">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27CDB">
            <w:t xml:space="preserve">The </w:t>
          </w:r>
          <w:r w:rsidR="005B5825">
            <w:t>Company</w:t>
          </w:r>
          <w:r w:rsidR="00D27CDB">
            <w:t xml:space="preserve"> QA team tests the initial build prepared for us by the developers. Any issues are reported in comments on the Jira tickets and the tickets status is put in "rework". The developers make necessary changes, release a new build and put tickets in "Ready for testing" status. The process repeats until </w:t>
          </w:r>
          <w:r w:rsidR="005B5825">
            <w:t>Company</w:t>
          </w:r>
          <w:r w:rsidR="00D27CDB">
            <w:t xml:space="preserve"> QA determines the most recent build is good and ready for production deployment.</w:t>
          </w:r>
          <w:r w:rsidRPr="0078378F">
            <w:rPr>
              <w:color w:val="4472C4" w:themeColor="accent1"/>
            </w:rPr>
            <w:fldChar w:fldCharType="end"/>
          </w:r>
        </w:p>
      </w:sdtContent>
    </w:sdt>
    <w:p w14:paraId="7B4BBEC9" w14:textId="77777777" w:rsidR="00154D8A" w:rsidRDefault="00025172" w:rsidP="00BF0D81">
      <w:pPr>
        <w:pStyle w:val="Heading3"/>
        <w:numPr>
          <w:ilvl w:val="0"/>
          <w:numId w:val="10"/>
        </w:numPr>
      </w:pPr>
      <w:r>
        <w:t>W</w:t>
      </w:r>
      <w:r w:rsidR="00154D8A">
        <w:t>hat are the different activities, responsibilities, communication</w:t>
      </w:r>
      <w:r w:rsidR="0012557A">
        <w:t xml:space="preserve">, </w:t>
      </w:r>
      <w:r w:rsidR="00154D8A">
        <w:t>escalations</w:t>
      </w:r>
      <w:r w:rsidR="0012557A">
        <w:t xml:space="preserve">, </w:t>
      </w:r>
      <w:r w:rsidR="00154D8A">
        <w:t>reporting etc. performed by the testers?</w:t>
      </w:r>
    </w:p>
    <w:sdt>
      <w:sdtPr>
        <w:alias w:val="4.3.a"/>
        <w:tag w:val="4.3.a"/>
        <w:id w:val="-344944508"/>
        <w:placeholder>
          <w:docPart w:val="3CC2214CBA1D4269832DC8B79C7EE42B"/>
        </w:placeholder>
      </w:sdtPr>
      <w:sdtEndPr/>
      <w:sdtContent>
        <w:p w14:paraId="23E31F9B" w14:textId="2A35F6DC" w:rsidR="0012557A" w:rsidRDefault="00241AD2" w:rsidP="0012557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B5825">
            <w:t>Company</w:t>
          </w:r>
          <w:r w:rsidR="003F54DD">
            <w:t>s QA team is responsible for ensuring that new builds deliver the requested changes</w:t>
          </w:r>
          <w:r w:rsidR="00C44898">
            <w:t xml:space="preserve">, </w:t>
          </w:r>
          <w:r w:rsidR="003855D4">
            <w:t xml:space="preserve">are </w:t>
          </w:r>
          <w:r w:rsidR="00C44898">
            <w:t>stable, and no loss to existing functions</w:t>
          </w:r>
          <w:r w:rsidRPr="0078378F">
            <w:rPr>
              <w:color w:val="4472C4" w:themeColor="accent1"/>
            </w:rPr>
            <w:fldChar w:fldCharType="end"/>
          </w:r>
          <w:r w:rsidR="00C44898">
            <w:t>. They test with a variety of</w:t>
          </w:r>
          <w:r w:rsidR="003855D4">
            <w:t xml:space="preserve"> tools and note on ticket any issues found. Returning them to rework status</w:t>
          </w:r>
          <w:r w:rsidR="00C44898">
            <w:t xml:space="preserve"> </w:t>
          </w:r>
          <w:r w:rsidR="003855D4">
            <w:t>for developer to address with another build before we release to production</w:t>
          </w:r>
        </w:p>
      </w:sdtContent>
    </w:sdt>
    <w:p w14:paraId="5B403714" w14:textId="77777777" w:rsidR="00297EEB" w:rsidRDefault="00297EEB" w:rsidP="00AA4D19">
      <w:pPr>
        <w:pStyle w:val="Heading2"/>
      </w:pPr>
      <w:r>
        <w:t xml:space="preserve">Are security considerations </w:t>
      </w:r>
      <w:r w:rsidR="0055527F">
        <w:t xml:space="preserve">part of the testing </w:t>
      </w:r>
      <w:r>
        <w:t>process?</w:t>
      </w:r>
    </w:p>
    <w:sdt>
      <w:sdtPr>
        <w:alias w:val="4.4"/>
        <w:tag w:val="4.4"/>
        <w:id w:val="1422216500"/>
        <w:placeholder>
          <w:docPart w:val="8085E32854E74269A997A3639197E12A"/>
        </w:placeholder>
      </w:sdtPr>
      <w:sdtEndPr/>
      <w:sdtContent>
        <w:p w14:paraId="498DD5D4" w14:textId="47FD151F" w:rsidR="00297EEB" w:rsidRPr="0012557A" w:rsidRDefault="00241AD2" w:rsidP="0012557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3855D4">
            <w:t xml:space="preserve">Our Developers internal QA team's testing includes providing us a security checklist </w:t>
          </w:r>
          <w:r w:rsidR="00B52895">
            <w:t xml:space="preserve">indicating they are testing and following OWASP security guidelines. </w:t>
          </w:r>
          <w:r w:rsidR="005B5825">
            <w:t>Company</w:t>
          </w:r>
          <w:r w:rsidR="00B52895">
            <w:t>s QA team does not do security related testing unless a specific ticket in the sprint addresses a security vulnerability.</w:t>
          </w:r>
          <w:r w:rsidRPr="0078378F">
            <w:rPr>
              <w:color w:val="4472C4" w:themeColor="accent1"/>
            </w:rPr>
            <w:fldChar w:fldCharType="end"/>
          </w:r>
        </w:p>
      </w:sdtContent>
    </w:sdt>
    <w:p w14:paraId="6150FE81" w14:textId="77777777" w:rsidR="00154D8A" w:rsidRDefault="00154D8A" w:rsidP="00AA4D19">
      <w:pPr>
        <w:pStyle w:val="Heading2"/>
      </w:pPr>
      <w:r>
        <w:t>Do testers work in a dedicated test environment?</w:t>
      </w:r>
    </w:p>
    <w:sdt>
      <w:sdtPr>
        <w:alias w:val="4.5"/>
        <w:tag w:val="4.5"/>
        <w:id w:val="-2007740725"/>
        <w:placeholder>
          <w:docPart w:val="C5E1E2B26F3B42978D752ACAFF31802D"/>
        </w:placeholder>
      </w:sdtPr>
      <w:sdtEndPr/>
      <w:sdtContent>
        <w:p w14:paraId="7B40888E" w14:textId="5AA5506B" w:rsidR="00D06448" w:rsidRPr="00D06448" w:rsidRDefault="00241AD2" w:rsidP="00D06448">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B52895">
            <w:t>Yes</w:t>
          </w:r>
          <w:r w:rsidRPr="0078378F">
            <w:rPr>
              <w:color w:val="4472C4" w:themeColor="accent1"/>
            </w:rPr>
            <w:fldChar w:fldCharType="end"/>
          </w:r>
        </w:p>
      </w:sdtContent>
    </w:sdt>
    <w:p w14:paraId="75C3ACCA" w14:textId="77777777" w:rsidR="00154D8A" w:rsidRDefault="00154D8A" w:rsidP="00AA4D19">
      <w:pPr>
        <w:pStyle w:val="Heading2"/>
      </w:pPr>
      <w:r>
        <w:t>Do testers work with actual mobile devices (if applicable)?</w:t>
      </w:r>
    </w:p>
    <w:sdt>
      <w:sdtPr>
        <w:alias w:val="4.6"/>
        <w:tag w:val="4.6"/>
        <w:id w:val="4173179"/>
        <w:placeholder>
          <w:docPart w:val="237FE84338034EA5AD137275D220BBA9"/>
        </w:placeholder>
      </w:sdtPr>
      <w:sdtEndPr/>
      <w:sdtContent>
        <w:p w14:paraId="6EC8AF4D" w14:textId="223C6004" w:rsidR="00D06448" w:rsidRPr="00D06448" w:rsidRDefault="00241AD2" w:rsidP="00D06448">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01158">
            <w:t>Yes</w:t>
          </w:r>
          <w:r w:rsidRPr="0078378F">
            <w:rPr>
              <w:color w:val="4472C4" w:themeColor="accent1"/>
            </w:rPr>
            <w:fldChar w:fldCharType="end"/>
          </w:r>
        </w:p>
      </w:sdtContent>
    </w:sdt>
    <w:p w14:paraId="23FA08CC" w14:textId="77777777" w:rsidR="00154D8A" w:rsidRDefault="00154D8A" w:rsidP="00AA4D19">
      <w:pPr>
        <w:pStyle w:val="Heading2"/>
      </w:pPr>
      <w:r>
        <w:t>Do testers create manual test cases for testing?</w:t>
      </w:r>
    </w:p>
    <w:sdt>
      <w:sdtPr>
        <w:alias w:val="4.7"/>
        <w:tag w:val="4.7"/>
        <w:id w:val="-836383170"/>
        <w:placeholder>
          <w:docPart w:val="211CCD1173BC439BAFE222BF59799117"/>
        </w:placeholder>
      </w:sdtPr>
      <w:sdtEndPr/>
      <w:sdtContent>
        <w:p w14:paraId="4A303C45" w14:textId="427FCD69" w:rsidR="00AF072A"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01158">
            <w:t>Yes, we have a stored repository of test case with X-Ray and they create ticket specific manual test cases.</w:t>
          </w:r>
          <w:r w:rsidRPr="0078378F">
            <w:rPr>
              <w:color w:val="4472C4" w:themeColor="accent1"/>
            </w:rPr>
            <w:fldChar w:fldCharType="end"/>
          </w:r>
        </w:p>
      </w:sdtContent>
    </w:sdt>
    <w:p w14:paraId="37850BD1" w14:textId="77777777" w:rsidR="00154D8A" w:rsidRDefault="00154D8A" w:rsidP="00AA4D19">
      <w:pPr>
        <w:pStyle w:val="Heading2"/>
      </w:pPr>
      <w:r>
        <w:lastRenderedPageBreak/>
        <w:t xml:space="preserve">What test artifacts </w:t>
      </w:r>
      <w:proofErr w:type="gramStart"/>
      <w:r>
        <w:t>are typically created</w:t>
      </w:r>
      <w:proofErr w:type="gramEnd"/>
      <w:r w:rsidR="001C2239">
        <w:t xml:space="preserve"> or</w:t>
      </w:r>
      <w:r w:rsidR="003F5BD4">
        <w:t xml:space="preserve"> </w:t>
      </w:r>
      <w:r>
        <w:t>considered necessary for completing a project?</w:t>
      </w:r>
    </w:p>
    <w:sdt>
      <w:sdtPr>
        <w:alias w:val="4.8"/>
        <w:tag w:val="4.8"/>
        <w:id w:val="166298248"/>
        <w:placeholder>
          <w:docPart w:val="1D233AD53F3A4CDE9A65D6C5AD42107E"/>
        </w:placeholder>
      </w:sdtPr>
      <w:sdtEndPr/>
      <w:sdtContent>
        <w:p w14:paraId="06232839" w14:textId="19C1AA07" w:rsidR="00AF072A" w:rsidRPr="00AF072A" w:rsidRDefault="00241AD2" w:rsidP="00AF072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01158">
            <w:t>All test cases in a ticket and and sprint must be successfully executed or justified.</w:t>
          </w:r>
          <w:r w:rsidRPr="0078378F">
            <w:rPr>
              <w:color w:val="4472C4" w:themeColor="accent1"/>
            </w:rPr>
            <w:fldChar w:fldCharType="end"/>
          </w:r>
        </w:p>
      </w:sdtContent>
    </w:sdt>
    <w:p w14:paraId="0DCAB747" w14:textId="77777777" w:rsidR="00154D8A" w:rsidRDefault="00154D8A" w:rsidP="00AA4D19">
      <w:pPr>
        <w:pStyle w:val="Heading2"/>
      </w:pPr>
      <w:r>
        <w:t xml:space="preserve">What testing tools (for traceability, test progress/documentation, defect reporting) and frameworks (for data management &amp; automation) </w:t>
      </w:r>
      <w:proofErr w:type="gramStart"/>
      <w:r>
        <w:t>are used</w:t>
      </w:r>
      <w:proofErr w:type="gramEnd"/>
      <w:r>
        <w:t>?</w:t>
      </w:r>
    </w:p>
    <w:sdt>
      <w:sdtPr>
        <w:alias w:val="4.9"/>
        <w:tag w:val="4.9"/>
        <w:id w:val="675924254"/>
        <w:placeholder>
          <w:docPart w:val="5B67241FF9C04F8891007FD802E448D6"/>
        </w:placeholder>
      </w:sdtPr>
      <w:sdtEndPr/>
      <w:sdtContent>
        <w:p w14:paraId="34E5C47C" w14:textId="5981AE76" w:rsidR="004E76C8"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01158">
            <w:t>Jira, Jira Xray</w:t>
          </w:r>
          <w:r w:rsidRPr="0078378F">
            <w:rPr>
              <w:color w:val="4472C4" w:themeColor="accent1"/>
            </w:rPr>
            <w:fldChar w:fldCharType="end"/>
          </w:r>
        </w:p>
      </w:sdtContent>
    </w:sdt>
    <w:p w14:paraId="6DAF8A88" w14:textId="77777777" w:rsidR="00154D8A" w:rsidRDefault="00154D8A" w:rsidP="00AA4D19">
      <w:pPr>
        <w:pStyle w:val="Heading2"/>
      </w:pPr>
      <w:r>
        <w:t>Are tools used to de-identify and/or create test data?</w:t>
      </w:r>
    </w:p>
    <w:sdt>
      <w:sdtPr>
        <w:alias w:val="4.10"/>
        <w:tag w:val="4.10"/>
        <w:id w:val="-989243582"/>
        <w:placeholder>
          <w:docPart w:val="24AD570037F04E6595175B701F5521EE"/>
        </w:placeholder>
      </w:sdtPr>
      <w:sdtEndPr/>
      <w:sdtContent>
        <w:p w14:paraId="02627A2C" w14:textId="1139DA53" w:rsidR="00474BA6"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4762C">
            <w:t>XRay, Jmeter, Postman</w:t>
          </w:r>
          <w:r w:rsidRPr="0078378F">
            <w:rPr>
              <w:color w:val="4472C4" w:themeColor="accent1"/>
            </w:rPr>
            <w:fldChar w:fldCharType="end"/>
          </w:r>
        </w:p>
      </w:sdtContent>
    </w:sdt>
    <w:p w14:paraId="16F599B7" w14:textId="77777777" w:rsidR="00154D8A" w:rsidRDefault="00154D8A" w:rsidP="00AA4D19">
      <w:pPr>
        <w:pStyle w:val="Heading2"/>
      </w:pPr>
      <w:r>
        <w:t>How is new</w:t>
      </w:r>
      <w:r w:rsidR="00474BA6">
        <w:t xml:space="preserve"> and </w:t>
      </w:r>
      <w:r>
        <w:t>changing data</w:t>
      </w:r>
      <w:r w:rsidR="00595540">
        <w:t>,</w:t>
      </w:r>
      <w:r>
        <w:t xml:space="preserve"> such as network attributes, updates/patches, etc.</w:t>
      </w:r>
      <w:r w:rsidR="00595540">
        <w:t>,</w:t>
      </w:r>
      <w:r>
        <w:t xml:space="preserve"> refreshed in test environments?</w:t>
      </w:r>
    </w:p>
    <w:sdt>
      <w:sdtPr>
        <w:alias w:val="4.11"/>
        <w:tag w:val="4.11"/>
        <w:id w:val="1968775596"/>
        <w:placeholder>
          <w:docPart w:val="6D4A64A41E1D4108B72A13B5D5C48F49"/>
        </w:placeholder>
      </w:sdtPr>
      <w:sdtEndPr/>
      <w:sdtContent>
        <w:p w14:paraId="6716D001" w14:textId="7C919828" w:rsidR="00474BA6" w:rsidRPr="00474BA6" w:rsidRDefault="00241AD2" w:rsidP="00474BA6">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4762C">
            <w:t>We schedule and coordinate with our Data Center Admin when updates are being made to the test environment is made. We take the change into consideration while our QA is testing current application build.</w:t>
          </w:r>
          <w:r w:rsidRPr="0078378F">
            <w:rPr>
              <w:color w:val="4472C4" w:themeColor="accent1"/>
            </w:rPr>
            <w:fldChar w:fldCharType="end"/>
          </w:r>
        </w:p>
      </w:sdtContent>
    </w:sdt>
    <w:p w14:paraId="7136B4FD" w14:textId="77777777" w:rsidR="00154D8A" w:rsidRPr="00595540" w:rsidRDefault="00154D8A" w:rsidP="00022440">
      <w:pPr>
        <w:pStyle w:val="Heading2"/>
        <w:rPr>
          <w:sz w:val="20"/>
          <w:szCs w:val="28"/>
        </w:rPr>
      </w:pPr>
      <w:r>
        <w:t>What are the current team challenges</w:t>
      </w:r>
      <w:r w:rsidR="00096F2B">
        <w:t>?</w:t>
      </w:r>
      <w:r w:rsidR="00595540">
        <w:t xml:space="preserve"> </w:t>
      </w:r>
      <w:r w:rsidR="00595540" w:rsidRPr="00595540">
        <w:rPr>
          <w:sz w:val="20"/>
          <w:szCs w:val="28"/>
        </w:rPr>
        <w:t>[</w:t>
      </w:r>
      <w:r w:rsidR="00022440" w:rsidRPr="00595540">
        <w:rPr>
          <w:sz w:val="20"/>
          <w:szCs w:val="28"/>
        </w:rPr>
        <w:t>Examples: T</w:t>
      </w:r>
      <w:r w:rsidRPr="00595540">
        <w:rPr>
          <w:sz w:val="20"/>
          <w:szCs w:val="28"/>
        </w:rPr>
        <w:t>est coverage, domain knowledge</w:t>
      </w:r>
      <w:r w:rsidR="00022440" w:rsidRPr="00595540">
        <w:rPr>
          <w:sz w:val="20"/>
          <w:szCs w:val="28"/>
        </w:rPr>
        <w:t>,</w:t>
      </w:r>
      <w:r w:rsidRPr="00595540">
        <w:rPr>
          <w:sz w:val="20"/>
          <w:szCs w:val="28"/>
        </w:rPr>
        <w:t xml:space="preserve"> communication, limited time to test, no automation, etc.</w:t>
      </w:r>
      <w:r w:rsidR="00595540">
        <w:rPr>
          <w:sz w:val="20"/>
          <w:szCs w:val="28"/>
        </w:rPr>
        <w:t>]</w:t>
      </w:r>
    </w:p>
    <w:sdt>
      <w:sdtPr>
        <w:alias w:val="4.12"/>
        <w:tag w:val="4.12"/>
        <w:id w:val="2064213548"/>
        <w:placeholder>
          <w:docPart w:val="174886A811C6413D83E88FFBDF6B2406"/>
        </w:placeholder>
      </w:sdtPr>
      <w:sdtEndPr/>
      <w:sdtContent>
        <w:p w14:paraId="5ACA4D10" w14:textId="449A04C9" w:rsidR="007B452C" w:rsidRPr="007B452C" w:rsidRDefault="00241AD2" w:rsidP="007B452C">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4762C">
            <w:t>No Automation and missing documentation of correct functionality for existing features. Also sometimes in adequate details on tickets to determine best test cases.</w:t>
          </w:r>
          <w:r w:rsidRPr="0078378F">
            <w:rPr>
              <w:color w:val="4472C4" w:themeColor="accent1"/>
            </w:rPr>
            <w:fldChar w:fldCharType="end"/>
          </w:r>
        </w:p>
      </w:sdtContent>
    </w:sdt>
    <w:p w14:paraId="1DFB4218" w14:textId="77777777" w:rsidR="00154D8A" w:rsidRDefault="00154D8A" w:rsidP="00AA4D19">
      <w:pPr>
        <w:pStyle w:val="Heading2"/>
      </w:pPr>
      <w:r>
        <w:t xml:space="preserve">Can </w:t>
      </w:r>
      <w:r w:rsidR="007B452C">
        <w:t xml:space="preserve">you share </w:t>
      </w:r>
      <w:r>
        <w:t>some sample artifacts - plans, test cases, automation scripts - and access to a test environment</w:t>
      </w:r>
      <w:r w:rsidR="007B452C">
        <w:t xml:space="preserve"> with the reviewing team</w:t>
      </w:r>
      <w:r>
        <w:t>?</w:t>
      </w:r>
    </w:p>
    <w:sdt>
      <w:sdtPr>
        <w:alias w:val="4.13"/>
        <w:tag w:val="4.13"/>
        <w:id w:val="-2095776075"/>
        <w:placeholder>
          <w:docPart w:val="E4587A91EFB44DDBB87340255A6A9AF0"/>
        </w:placeholder>
      </w:sdtPr>
      <w:sdtEndPr/>
      <w:sdtContent>
        <w:p w14:paraId="4B23600B" w14:textId="7C9F6D5B" w:rsidR="007B452C"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4762C">
            <w:t>We can, to be provided on request.</w:t>
          </w:r>
          <w:r w:rsidRPr="0078378F">
            <w:rPr>
              <w:color w:val="4472C4" w:themeColor="accent1"/>
            </w:rPr>
            <w:fldChar w:fldCharType="end"/>
          </w:r>
        </w:p>
      </w:sdtContent>
    </w:sdt>
    <w:p w14:paraId="27287138" w14:textId="77777777" w:rsidR="00D47DAE" w:rsidRDefault="00154D8A" w:rsidP="00AA4D19">
      <w:pPr>
        <w:pStyle w:val="Heading2"/>
      </w:pPr>
      <w:r>
        <w:t xml:space="preserve">Are there any </w:t>
      </w:r>
      <w:r w:rsidR="003D0050">
        <w:t xml:space="preserve">specific </w:t>
      </w:r>
      <w:r>
        <w:t xml:space="preserve">areas where automation coverage </w:t>
      </w:r>
      <w:proofErr w:type="gramStart"/>
      <w:r>
        <w:t>is needed</w:t>
      </w:r>
      <w:proofErr w:type="gramEnd"/>
      <w:r>
        <w:t>?</w:t>
      </w:r>
    </w:p>
    <w:p w14:paraId="558C4869" w14:textId="688DB9DC" w:rsidR="00154D8A" w:rsidRDefault="00C826DA" w:rsidP="00154D8A">
      <w:sdt>
        <w:sdtPr>
          <w:alias w:val="4.14"/>
          <w:tag w:val="4.14"/>
          <w:id w:val="-1508597179"/>
          <w:placeholder>
            <w:docPart w:val="7EFB9ED62F734F35B466DC3F364A8348"/>
          </w:placeholder>
        </w:sdtPr>
        <w:sdtEndPr/>
        <w:sdtContent>
          <w:r w:rsidR="00241AD2" w:rsidRPr="0078378F">
            <w:rPr>
              <w:color w:val="4472C4" w:themeColor="accent1"/>
            </w:rPr>
            <w:fldChar w:fldCharType="begin">
              <w:ffData>
                <w:name w:val="Text1"/>
                <w:enabled/>
                <w:calcOnExit w:val="0"/>
                <w:textInput>
                  <w:default w:val="Click or tap here to enter your response."/>
                </w:textInput>
              </w:ffData>
            </w:fldChar>
          </w:r>
          <w:r w:rsidR="00241AD2" w:rsidRPr="0078378F">
            <w:rPr>
              <w:color w:val="4472C4" w:themeColor="accent1"/>
            </w:rPr>
            <w:instrText xml:space="preserve"> FORMTEXT </w:instrText>
          </w:r>
          <w:r w:rsidR="00241AD2" w:rsidRPr="0078378F">
            <w:rPr>
              <w:color w:val="4472C4" w:themeColor="accent1"/>
            </w:rPr>
          </w:r>
          <w:r w:rsidR="00241AD2" w:rsidRPr="0078378F">
            <w:rPr>
              <w:color w:val="4472C4" w:themeColor="accent1"/>
            </w:rPr>
            <w:fldChar w:fldCharType="separate"/>
          </w:r>
          <w:r w:rsidR="00F27076">
            <w:t>It would be great to automate our regression test cases. Also, I would love to implement automated load/performance tests. Currenlty all regression is manual. The minimal load/performance testing we've done has always been manaully setup with a tool such as Jmeter for "bulk" activity.</w:t>
          </w:r>
          <w:r w:rsidR="00241AD2" w:rsidRPr="0078378F">
            <w:rPr>
              <w:color w:val="4472C4" w:themeColor="accent1"/>
            </w:rPr>
            <w:fldChar w:fldCharType="end"/>
          </w:r>
        </w:sdtContent>
      </w:sdt>
    </w:p>
    <w:p w14:paraId="01C2C089" w14:textId="77777777" w:rsidR="00154D8A" w:rsidRDefault="00154D8A" w:rsidP="00AA4D19">
      <w:pPr>
        <w:pStyle w:val="Heading2"/>
      </w:pPr>
      <w:r>
        <w:t>What gaps exist with current automation tool?</w:t>
      </w:r>
    </w:p>
    <w:sdt>
      <w:sdtPr>
        <w:alias w:val="4.15"/>
        <w:tag w:val="4.15"/>
        <w:id w:val="2131275411"/>
        <w:placeholder>
          <w:docPart w:val="8F705F637DFA49D5946C631DC859D1FF"/>
        </w:placeholder>
      </w:sdtPr>
      <w:sdtEndPr/>
      <w:sdtContent>
        <w:p w14:paraId="2760F9D3" w14:textId="7A8C5CD3" w:rsidR="00D47DAE" w:rsidRPr="00D47DAE" w:rsidRDefault="00241AD2" w:rsidP="00D47DA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4B77AF">
            <w:t>We don't have a current automation tool.</w:t>
          </w:r>
          <w:r w:rsidRPr="0078378F">
            <w:rPr>
              <w:color w:val="4472C4" w:themeColor="accent1"/>
            </w:rPr>
            <w:fldChar w:fldCharType="end"/>
          </w:r>
        </w:p>
      </w:sdtContent>
    </w:sdt>
    <w:p w14:paraId="4E5CD404" w14:textId="77777777" w:rsidR="00154D8A" w:rsidRDefault="00154D8A" w:rsidP="00AA4D19">
      <w:pPr>
        <w:pStyle w:val="Heading2"/>
      </w:pPr>
      <w:r>
        <w:t xml:space="preserve">What gaps exist </w:t>
      </w:r>
      <w:r w:rsidR="00724876">
        <w:t xml:space="preserve">in </w:t>
      </w:r>
      <w:r w:rsidR="008D3D9E">
        <w:t xml:space="preserve">testing </w:t>
      </w:r>
      <w:r>
        <w:t>automation skill</w:t>
      </w:r>
      <w:r w:rsidR="00724876">
        <w:t>s</w:t>
      </w:r>
      <w:r>
        <w:t>?</w:t>
      </w:r>
    </w:p>
    <w:sdt>
      <w:sdtPr>
        <w:alias w:val="4.16"/>
        <w:tag w:val="4.16"/>
        <w:id w:val="913201851"/>
        <w:placeholder>
          <w:docPart w:val="C034E18E5CA841C38D4479864D7DF81D"/>
        </w:placeholder>
      </w:sdtPr>
      <w:sdtEndPr/>
      <w:sdtContent>
        <w:p w14:paraId="5A3E8F6B" w14:textId="46B716D5" w:rsidR="00D47DAE"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4B77AF">
            <w:t>Thomas has some experience using testing automation but may lack technical ability to implement.</w:t>
          </w:r>
          <w:r w:rsidRPr="0078378F">
            <w:rPr>
              <w:color w:val="4472C4" w:themeColor="accent1"/>
            </w:rPr>
            <w:fldChar w:fldCharType="end"/>
          </w:r>
        </w:p>
      </w:sdtContent>
    </w:sdt>
    <w:p w14:paraId="2D10E047" w14:textId="77777777" w:rsidR="00D47DAE" w:rsidRDefault="00154D8A" w:rsidP="00AA4D19">
      <w:pPr>
        <w:pStyle w:val="Heading2"/>
      </w:pPr>
      <w:r>
        <w:t xml:space="preserve">How much performance testing </w:t>
      </w:r>
      <w:proofErr w:type="gramStart"/>
      <w:r>
        <w:t>is done</w:t>
      </w:r>
      <w:proofErr w:type="gramEnd"/>
      <w:r w:rsidR="00D47DAE">
        <w:t>?</w:t>
      </w:r>
    </w:p>
    <w:sdt>
      <w:sdtPr>
        <w:alias w:val="4.17"/>
        <w:tag w:val="4.17"/>
        <w:id w:val="406888149"/>
        <w:placeholder>
          <w:docPart w:val="1B2E5E99C1B34B5FB917D29D3AC23F32"/>
        </w:placeholder>
      </w:sdtPr>
      <w:sdtEndPr/>
      <w:sdtContent>
        <w:p w14:paraId="7B78C68D" w14:textId="591E20E1" w:rsidR="00D47DAE" w:rsidRPr="00D47DAE" w:rsidRDefault="00241AD2" w:rsidP="00D47DA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4B77AF">
            <w:t xml:space="preserve">Very little, only if we are concerned about a specific changes impact on performance. We then manually test before and after the change to compare the impact. </w:t>
          </w:r>
          <w:r w:rsidRPr="0078378F">
            <w:rPr>
              <w:color w:val="4472C4" w:themeColor="accent1"/>
            </w:rPr>
            <w:fldChar w:fldCharType="end"/>
          </w:r>
        </w:p>
      </w:sdtContent>
    </w:sdt>
    <w:p w14:paraId="6366095B" w14:textId="77777777" w:rsidR="00154D8A" w:rsidRDefault="00D47DAE" w:rsidP="00BF0D81">
      <w:pPr>
        <w:pStyle w:val="Heading3"/>
        <w:numPr>
          <w:ilvl w:val="0"/>
          <w:numId w:val="12"/>
        </w:numPr>
      </w:pPr>
      <w:r>
        <w:t>W</w:t>
      </w:r>
      <w:r w:rsidR="00154D8A">
        <w:t xml:space="preserve">hat </w:t>
      </w:r>
      <w:r w:rsidR="00FF010E">
        <w:t xml:space="preserve">performance </w:t>
      </w:r>
      <w:r w:rsidR="004A0EE6">
        <w:t xml:space="preserve">testing or monitoring </w:t>
      </w:r>
      <w:r w:rsidR="00154D8A">
        <w:t xml:space="preserve">tools are </w:t>
      </w:r>
      <w:r w:rsidR="00FF010E">
        <w:t>in use</w:t>
      </w:r>
      <w:r w:rsidR="00154D8A">
        <w:t>?</w:t>
      </w:r>
    </w:p>
    <w:sdt>
      <w:sdtPr>
        <w:alias w:val="4.17.a"/>
        <w:tag w:val="4.17.a"/>
        <w:id w:val="977963649"/>
        <w:placeholder>
          <w:docPart w:val="63833906B50D41BAA69C27E1870F9A8A"/>
        </w:placeholder>
      </w:sdtPr>
      <w:sdtEndPr/>
      <w:sdtContent>
        <w:p w14:paraId="5C81C4E5" w14:textId="0E373257" w:rsidR="005709AA"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4B77AF">
            <w:t>On our test environment there aren't any in use.</w:t>
          </w:r>
          <w:r w:rsidRPr="0078378F">
            <w:rPr>
              <w:color w:val="4472C4" w:themeColor="accent1"/>
            </w:rPr>
            <w:fldChar w:fldCharType="end"/>
          </w:r>
        </w:p>
      </w:sdtContent>
    </w:sdt>
    <w:p w14:paraId="796B610D" w14:textId="77777777" w:rsidR="00493519" w:rsidRDefault="00493519" w:rsidP="00154D8A"/>
    <w:p w14:paraId="27772417" w14:textId="77777777" w:rsidR="00493519" w:rsidRDefault="00493519" w:rsidP="00154D8A">
      <w:pPr>
        <w:sectPr w:rsidR="00493519" w:rsidSect="00DB4A4A">
          <w:headerReference w:type="default" r:id="rId22"/>
          <w:pgSz w:w="12240" w:h="15840"/>
          <w:pgMar w:top="1440" w:right="1440" w:bottom="1440" w:left="1440" w:header="432" w:footer="720" w:gutter="0"/>
          <w:cols w:space="720"/>
          <w:docGrid w:linePitch="360"/>
        </w:sectPr>
      </w:pPr>
    </w:p>
    <w:p w14:paraId="20B03D48" w14:textId="77777777" w:rsidR="00154D8A" w:rsidRDefault="00154D8A" w:rsidP="00154D8A">
      <w:pPr>
        <w:pStyle w:val="Heading1"/>
      </w:pPr>
      <w:bookmarkStart w:id="13" w:name="_Toc79757661"/>
      <w:r>
        <w:lastRenderedPageBreak/>
        <w:t>DevOps</w:t>
      </w:r>
      <w:bookmarkEnd w:id="13"/>
    </w:p>
    <w:p w14:paraId="242BAC1B" w14:textId="77777777" w:rsidR="00154D8A" w:rsidRDefault="00154D8A" w:rsidP="00AA4D19">
      <w:pPr>
        <w:pStyle w:val="Heading2"/>
        <w:numPr>
          <w:ilvl w:val="0"/>
          <w:numId w:val="14"/>
        </w:numPr>
      </w:pPr>
      <w:r>
        <w:t xml:space="preserve">Please provide </w:t>
      </w:r>
      <w:r w:rsidR="00A0153C">
        <w:t xml:space="preserve">a brief </w:t>
      </w:r>
      <w:r>
        <w:t xml:space="preserve">overview of </w:t>
      </w:r>
      <w:r w:rsidR="00A0153C">
        <w:t xml:space="preserve">your </w:t>
      </w:r>
      <w:r>
        <w:t>current DevOps lifecycle.</w:t>
      </w:r>
    </w:p>
    <w:sdt>
      <w:sdtPr>
        <w:alias w:val="5.1"/>
        <w:tag w:val="5.1"/>
        <w:id w:val="2016954532"/>
        <w:placeholder>
          <w:docPart w:val="EBD0E79CFCAE4259826A1E02F6EC6AE9"/>
        </w:placeholder>
      </w:sdtPr>
      <w:sdtEndPr/>
      <w:sdtContent>
        <w:p w14:paraId="3A763D15" w14:textId="2FF16B8E" w:rsidR="008D3D9E" w:rsidRPr="008D3D9E" w:rsidRDefault="00241AD2" w:rsidP="008D3D9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4B77AF">
            <w:t>Any issues identified come through our technical support queues. If development is required the changes are added into sprints (current or future) depending on criticality/impact. Any critial bug would require a</w:t>
          </w:r>
          <w:r w:rsidR="003D05C2">
            <w:t xml:space="preserve">n "emergency" sprint or rollback if the bug was recently introduced. We haven't had an emergency sprint in the last year that I can remember. Most bugs are minimal in nature and come out with future sprints. </w:t>
          </w:r>
          <w:r w:rsidR="004B77AF">
            <w:t>We do not have continuous deployments.</w:t>
          </w:r>
          <w:r w:rsidRPr="0078378F">
            <w:rPr>
              <w:color w:val="4472C4" w:themeColor="accent1"/>
            </w:rPr>
            <w:fldChar w:fldCharType="end"/>
          </w:r>
          <w:r w:rsidR="003D05C2">
            <w:t xml:space="preserve"> Enhancement feedback </w:t>
          </w:r>
          <w:proofErr w:type="gramStart"/>
          <w:r w:rsidR="003D05C2">
            <w:t>is always scheduled</w:t>
          </w:r>
          <w:proofErr w:type="gramEnd"/>
          <w:r w:rsidR="003D05C2">
            <w:t xml:space="preserve"> in future sprints.</w:t>
          </w:r>
        </w:p>
      </w:sdtContent>
    </w:sdt>
    <w:p w14:paraId="65122E16" w14:textId="77777777" w:rsidR="00154D8A" w:rsidRDefault="00154D8A" w:rsidP="00AA4D19">
      <w:pPr>
        <w:pStyle w:val="Heading2"/>
      </w:pPr>
      <w:r>
        <w:t>What gaps exist with current approaches or tools?</w:t>
      </w:r>
    </w:p>
    <w:sdt>
      <w:sdtPr>
        <w:alias w:val="5.2"/>
        <w:tag w:val="5.2"/>
        <w:id w:val="482197820"/>
        <w:placeholder>
          <w:docPart w:val="EF82A99C521F441BAAE0C32126725378"/>
        </w:placeholder>
      </w:sdtPr>
      <w:sdtEndPr/>
      <w:sdtContent>
        <w:p w14:paraId="057EEB92" w14:textId="05535AD0" w:rsidR="008D3D9E" w:rsidRPr="008D3D9E" w:rsidRDefault="00241AD2" w:rsidP="008D3D9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3D05C2">
            <w:t xml:space="preserve">We recently got our developers to start developing on our Github accounts so that we can move towards a more automated/continuous approach. </w:t>
          </w:r>
          <w:r w:rsidRPr="0078378F">
            <w:rPr>
              <w:color w:val="4472C4" w:themeColor="accent1"/>
            </w:rPr>
            <w:fldChar w:fldCharType="end"/>
          </w:r>
        </w:p>
      </w:sdtContent>
    </w:sdt>
    <w:p w14:paraId="711FF0E4" w14:textId="77777777" w:rsidR="00154D8A" w:rsidRDefault="00154D8A" w:rsidP="00AA4D19">
      <w:pPr>
        <w:pStyle w:val="Heading2"/>
      </w:pPr>
      <w:r>
        <w:t xml:space="preserve">What gaps exist </w:t>
      </w:r>
      <w:r w:rsidR="008E0B10">
        <w:t xml:space="preserve">in </w:t>
      </w:r>
      <w:r>
        <w:t xml:space="preserve">DevOps </w:t>
      </w:r>
      <w:r w:rsidR="008E0B10">
        <w:t xml:space="preserve">team </w:t>
      </w:r>
      <w:r>
        <w:t>skill</w:t>
      </w:r>
      <w:r w:rsidR="008E0B10">
        <w:t>s</w:t>
      </w:r>
      <w:r>
        <w:t>?</w:t>
      </w:r>
    </w:p>
    <w:sdt>
      <w:sdtPr>
        <w:alias w:val="5.3"/>
        <w:tag w:val="5.3"/>
        <w:id w:val="1973472030"/>
        <w:placeholder>
          <w:docPart w:val="9B804BA1EB9E45DB8EEE1FD39B202EDD"/>
        </w:placeholder>
      </w:sdtPr>
      <w:sdtEndPr/>
      <w:sdtContent>
        <w:p w14:paraId="71694526" w14:textId="56AC45E5" w:rsidR="008E0B10" w:rsidRPr="008E0B10" w:rsidRDefault="00241AD2" w:rsidP="008E0B10">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3D05C2">
            <w:t>Bugs and feature request come through our support queues. Troubleshooting can then escalate to the software development managers and director of product</w:t>
          </w:r>
          <w:r w:rsidR="00AD4E0D">
            <w:t xml:space="preserve"> who can typically identify the issue. They have DB access to see if/how the data is impacting the bug. If it gets to the code level to identify an issue, we do a </w:t>
          </w:r>
          <w:r w:rsidR="00AB5AEC">
            <w:t>devops engineer in office who can help. Otherwise the story with all details, data, and logs are shared with the development teams to dig deeper.</w:t>
          </w:r>
          <w:r w:rsidRPr="0078378F">
            <w:rPr>
              <w:color w:val="4472C4" w:themeColor="accent1"/>
            </w:rPr>
            <w:fldChar w:fldCharType="end"/>
          </w:r>
        </w:p>
      </w:sdtContent>
    </w:sdt>
    <w:p w14:paraId="6E8EB96A" w14:textId="77777777" w:rsidR="00154D8A" w:rsidRDefault="00154D8A" w:rsidP="00AA4D19">
      <w:pPr>
        <w:pStyle w:val="Heading2"/>
      </w:pPr>
      <w:r>
        <w:t xml:space="preserve">How is communication handled between teams </w:t>
      </w:r>
      <w:r w:rsidR="008E0B10">
        <w:t>regarding</w:t>
      </w:r>
      <w:r>
        <w:t xml:space="preserve"> build status, quality levels, and issue resolution?</w:t>
      </w:r>
    </w:p>
    <w:sdt>
      <w:sdtPr>
        <w:alias w:val="5.4"/>
        <w:tag w:val="5.4"/>
        <w:id w:val="2045702054"/>
        <w:placeholder>
          <w:docPart w:val="B819B345101E4E9181D9A2813686B8FA"/>
        </w:placeholder>
      </w:sdtPr>
      <w:sdtEndPr/>
      <w:sdtContent>
        <w:p w14:paraId="746C0606" w14:textId="7213AF42" w:rsidR="008E0B10" w:rsidRPr="008E0B10" w:rsidRDefault="00241AD2" w:rsidP="008E0B10">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AB5AEC">
            <w:t xml:space="preserve">Communication (summaries) is recorded through JIRA for statuses, testing, etc. </w:t>
          </w:r>
          <w:r w:rsidRPr="0078378F">
            <w:rPr>
              <w:color w:val="4472C4" w:themeColor="accent1"/>
            </w:rPr>
            <w:fldChar w:fldCharType="end"/>
          </w:r>
          <w:r w:rsidR="00AB5AEC">
            <w:t>There is IM with development teams, email, and twice a week calls at a minimum.</w:t>
          </w:r>
        </w:p>
      </w:sdtContent>
    </w:sdt>
    <w:p w14:paraId="6F301162" w14:textId="77777777" w:rsidR="0001125A" w:rsidRDefault="00154D8A" w:rsidP="00AA4D19">
      <w:pPr>
        <w:pStyle w:val="Heading2"/>
      </w:pPr>
      <w:r>
        <w:t>How is the build process managed</w:t>
      </w:r>
      <w:r w:rsidR="0001125A">
        <w:t>?</w:t>
      </w:r>
    </w:p>
    <w:sdt>
      <w:sdtPr>
        <w:alias w:val="5.5"/>
        <w:tag w:val="5.5"/>
        <w:id w:val="109795281"/>
        <w:placeholder>
          <w:docPart w:val="DA4C25B3CF514FA297D69DED7B2AE5BD"/>
        </w:placeholder>
      </w:sdtPr>
      <w:sdtEndPr/>
      <w:sdtContent>
        <w:p w14:paraId="2217CA86" w14:textId="1252301E" w:rsidR="0001125A" w:rsidRPr="0001125A" w:rsidRDefault="00241AD2" w:rsidP="0001125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06213B">
            <w:t>Developer commit code changes to github and provide a builds to deployed in QA. For Issuing, Acquiring and Legacy builds are deployed to test servers by Development Manager copying war files into Tomcat. For RPN developer</w:t>
          </w:r>
          <w:r w:rsidRPr="0078378F">
            <w:rPr>
              <w:color w:val="4472C4" w:themeColor="accent1"/>
            </w:rPr>
            <w:fldChar w:fldCharType="end"/>
          </w:r>
          <w:r w:rsidR="0006213B">
            <w:t xml:space="preserve">s </w:t>
          </w:r>
          <w:proofErr w:type="gramStart"/>
          <w:r w:rsidR="0006213B">
            <w:t>deploy</w:t>
          </w:r>
          <w:proofErr w:type="gramEnd"/>
          <w:r w:rsidR="0006213B">
            <w:t xml:space="preserve"> changes to test servers.</w:t>
          </w:r>
        </w:p>
      </w:sdtContent>
    </w:sdt>
    <w:p w14:paraId="05C13C24" w14:textId="77777777" w:rsidR="00D9451C" w:rsidRDefault="0001125A" w:rsidP="00AA4D19">
      <w:pPr>
        <w:pStyle w:val="Heading2"/>
      </w:pPr>
      <w:r>
        <w:t xml:space="preserve">Is </w:t>
      </w:r>
      <w:r w:rsidR="00154D8A">
        <w:t>CI/CD in place?</w:t>
      </w:r>
    </w:p>
    <w:sdt>
      <w:sdtPr>
        <w:alias w:val="5.6"/>
        <w:tag w:val="5.6"/>
        <w:id w:val="-1828039478"/>
        <w:placeholder>
          <w:docPart w:val="4B169331D1AE4E0698F778350C98DBC5"/>
        </w:placeholder>
      </w:sdtPr>
      <w:sdtEndPr/>
      <w:sdtContent>
        <w:p w14:paraId="612CF32A" w14:textId="41DFC19E" w:rsidR="00D9451C" w:rsidRPr="00D9451C" w:rsidRDefault="00241AD2" w:rsidP="00D9451C">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06213B">
            <w:t>No</w:t>
          </w:r>
          <w:r w:rsidRPr="0078378F">
            <w:rPr>
              <w:color w:val="4472C4" w:themeColor="accent1"/>
            </w:rPr>
            <w:fldChar w:fldCharType="end"/>
          </w:r>
        </w:p>
      </w:sdtContent>
    </w:sdt>
    <w:p w14:paraId="1479740B" w14:textId="77777777" w:rsidR="00D9451C" w:rsidRDefault="00154D8A" w:rsidP="00AA4D19">
      <w:pPr>
        <w:pStyle w:val="Heading2"/>
      </w:pPr>
      <w:r>
        <w:t xml:space="preserve">What tools </w:t>
      </w:r>
      <w:r w:rsidR="003B0DE9">
        <w:t xml:space="preserve">support </w:t>
      </w:r>
      <w:r>
        <w:t>your pipeline?</w:t>
      </w:r>
    </w:p>
    <w:sdt>
      <w:sdtPr>
        <w:alias w:val="5.7"/>
        <w:tag w:val="5.7"/>
        <w:id w:val="1881733787"/>
        <w:placeholder>
          <w:docPart w:val="78BBC1C557654638B0EFC6EC2684CF07"/>
        </w:placeholder>
      </w:sdtPr>
      <w:sdtEndPr/>
      <w:sdtContent>
        <w:p w14:paraId="12657F0C" w14:textId="420DED29" w:rsidR="003B0DE9" w:rsidRDefault="00241AD2" w:rsidP="003B0DE9">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06213B">
            <w:t>Jira, Github</w:t>
          </w:r>
          <w:r w:rsidRPr="0078378F">
            <w:rPr>
              <w:color w:val="4472C4" w:themeColor="accent1"/>
            </w:rPr>
            <w:fldChar w:fldCharType="end"/>
          </w:r>
        </w:p>
      </w:sdtContent>
    </w:sdt>
    <w:p w14:paraId="5AC7B9E9" w14:textId="77777777" w:rsidR="00375DAE" w:rsidRDefault="00375DAE" w:rsidP="00AA4D19">
      <w:pPr>
        <w:pStyle w:val="Heading2"/>
      </w:pPr>
      <w:r>
        <w:t xml:space="preserve">How is security incorporated into the </w:t>
      </w:r>
      <w:r w:rsidR="007749FB">
        <w:t>DevOps process?</w:t>
      </w:r>
    </w:p>
    <w:sdt>
      <w:sdtPr>
        <w:alias w:val="5.8"/>
        <w:tag w:val="5.8"/>
        <w:id w:val="18278521"/>
        <w:placeholder>
          <w:docPart w:val="7324A6034F034C419C7AD83D0C444061"/>
        </w:placeholder>
      </w:sdtPr>
      <w:sdtEndPr/>
      <w:sdtContent>
        <w:p w14:paraId="3B341595" w14:textId="5141496D" w:rsidR="007749FB" w:rsidRPr="007749FB" w:rsidRDefault="00241AD2" w:rsidP="007749FB">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06213B">
            <w:t xml:space="preserve">Changes are done through the development process which includes developer security </w:t>
          </w:r>
          <w:r w:rsidRPr="0078378F">
            <w:rPr>
              <w:color w:val="4472C4" w:themeColor="accent1"/>
            </w:rPr>
            <w:fldChar w:fldCharType="end"/>
          </w:r>
          <w:r w:rsidR="007E5372">
            <w:t>checklist.</w:t>
          </w:r>
        </w:p>
      </w:sdtContent>
    </w:sdt>
    <w:p w14:paraId="582CCB38" w14:textId="77777777" w:rsidR="007036C1" w:rsidRDefault="007036C1" w:rsidP="00AA4D19">
      <w:pPr>
        <w:pStyle w:val="Heading2"/>
      </w:pPr>
      <w:r>
        <w:t xml:space="preserve">Which </w:t>
      </w:r>
      <w:r w:rsidR="00CB43D6">
        <w:t xml:space="preserve">tasks are </w:t>
      </w:r>
      <w:r w:rsidR="00154D8A">
        <w:t>automated</w:t>
      </w:r>
      <w:r>
        <w:t>?</w:t>
      </w:r>
    </w:p>
    <w:sdt>
      <w:sdtPr>
        <w:alias w:val="5.9"/>
        <w:tag w:val="5.9"/>
        <w:id w:val="-84156523"/>
        <w:placeholder>
          <w:docPart w:val="882BB0A4C0C141BAACBD07AFEF4E46A7"/>
        </w:placeholder>
      </w:sdtPr>
      <w:sdtEndPr/>
      <w:sdtContent>
        <w:p w14:paraId="497D183B" w14:textId="555C46FA" w:rsidR="001102BA" w:rsidRPr="001102BA" w:rsidRDefault="00241AD2" w:rsidP="001102B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7E5372">
            <w:t xml:space="preserve">We have various custom monitoring utilities in place and alerts for any important issues. </w:t>
          </w:r>
          <w:r w:rsidRPr="0078378F">
            <w:rPr>
              <w:color w:val="4472C4" w:themeColor="accent1"/>
            </w:rPr>
            <w:fldChar w:fldCharType="end"/>
          </w:r>
        </w:p>
      </w:sdtContent>
    </w:sdt>
    <w:p w14:paraId="5F17770F" w14:textId="77777777" w:rsidR="00154D8A" w:rsidRDefault="007036C1" w:rsidP="00AA4D19">
      <w:pPr>
        <w:pStyle w:val="Heading2"/>
      </w:pPr>
      <w:r>
        <w:lastRenderedPageBreak/>
        <w:t xml:space="preserve">Which tasks remain </w:t>
      </w:r>
      <w:r w:rsidR="00154D8A">
        <w:t>manual?</w:t>
      </w:r>
    </w:p>
    <w:sdt>
      <w:sdtPr>
        <w:alias w:val="5.10"/>
        <w:tag w:val="5.10"/>
        <w:id w:val="-1575344488"/>
        <w:placeholder>
          <w:docPart w:val="0C0506E4C60448F78B750E4FA9924387"/>
        </w:placeholder>
      </w:sdtPr>
      <w:sdtEndPr/>
      <w:sdtContent>
        <w:p w14:paraId="223F5C4F" w14:textId="3475C11B" w:rsidR="001102BA" w:rsidRPr="001102BA" w:rsidRDefault="00241AD2" w:rsidP="001102B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7E5372">
            <w:t>Most changes are manual. We do have some basic scripts in place for doing some types of updates.</w:t>
          </w:r>
          <w:r w:rsidRPr="0078378F">
            <w:rPr>
              <w:color w:val="4472C4" w:themeColor="accent1"/>
            </w:rPr>
            <w:fldChar w:fldCharType="end"/>
          </w:r>
        </w:p>
      </w:sdtContent>
    </w:sdt>
    <w:p w14:paraId="73C4FEB7" w14:textId="77777777" w:rsidR="00154D8A" w:rsidRDefault="00154D8A" w:rsidP="00AA4D19">
      <w:pPr>
        <w:pStyle w:val="Heading2"/>
      </w:pPr>
      <w:r>
        <w:t>What are your current release cycles</w:t>
      </w:r>
      <w:r w:rsidR="003549ED">
        <w:t xml:space="preserve"> in </w:t>
      </w:r>
      <w:r w:rsidR="00A55875">
        <w:t xml:space="preserve">terms of </w:t>
      </w:r>
      <w:r>
        <w:t>frequenc</w:t>
      </w:r>
      <w:r w:rsidR="00A55875">
        <w:t>y and</w:t>
      </w:r>
      <w:r>
        <w:t xml:space="preserve"> size?</w:t>
      </w:r>
    </w:p>
    <w:sdt>
      <w:sdtPr>
        <w:alias w:val="5.11"/>
        <w:tag w:val="5.11"/>
        <w:id w:val="-855810984"/>
        <w:placeholder>
          <w:docPart w:val="EE857AB538CB46118C1471D5697C7E8E"/>
        </w:placeholder>
      </w:sdtPr>
      <w:sdtEndPr/>
      <w:sdtContent>
        <w:p w14:paraId="676C9F46" w14:textId="1301AAC1" w:rsidR="00A55875" w:rsidRPr="00A55875" w:rsidRDefault="00241AD2" w:rsidP="00A55875">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7E5372">
            <w:t>Depending on the platform we release every 2 weeks or Montlhly.</w:t>
          </w:r>
          <w:r w:rsidRPr="0078378F">
            <w:rPr>
              <w:color w:val="4472C4" w:themeColor="accent1"/>
            </w:rPr>
            <w:fldChar w:fldCharType="end"/>
          </w:r>
        </w:p>
      </w:sdtContent>
    </w:sdt>
    <w:p w14:paraId="4D2736BE" w14:textId="77777777" w:rsidR="00154D8A" w:rsidRDefault="00154D8A" w:rsidP="00AA4D19">
      <w:pPr>
        <w:pStyle w:val="Heading2"/>
      </w:pPr>
      <w:r>
        <w:t>Is there a mobile component to your offering?</w:t>
      </w:r>
    </w:p>
    <w:sdt>
      <w:sdtPr>
        <w:alias w:val="5.12"/>
        <w:tag w:val="5.12"/>
        <w:id w:val="140931159"/>
        <w:placeholder>
          <w:docPart w:val="023F694B4AEA41208FC75A71FCEA047F"/>
        </w:placeholder>
      </w:sdtPr>
      <w:sdtEndPr/>
      <w:sdtContent>
        <w:p w14:paraId="746BE997" w14:textId="64E59502" w:rsidR="00154D8A"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8C7652">
            <w:t>Out of our three main applications, only one is used on mobile devices at a significant ratio. We have ensured that the webpages are responsive. We do have two mobile offerings but they are independent of our main services</w:t>
          </w:r>
          <w:r w:rsidR="00276E71">
            <w:t>.</w:t>
          </w:r>
          <w:r w:rsidR="008C7652">
            <w:t xml:space="preserve"> </w:t>
          </w:r>
          <w:r w:rsidRPr="0078378F">
            <w:rPr>
              <w:color w:val="4472C4" w:themeColor="accent1"/>
            </w:rPr>
            <w:fldChar w:fldCharType="end"/>
          </w:r>
        </w:p>
      </w:sdtContent>
    </w:sdt>
    <w:p w14:paraId="6AED4C80" w14:textId="77777777" w:rsidR="00493519" w:rsidRDefault="00493519" w:rsidP="00154D8A"/>
    <w:p w14:paraId="2C9CB413" w14:textId="77777777" w:rsidR="00493519" w:rsidRDefault="00493519" w:rsidP="00154D8A">
      <w:pPr>
        <w:sectPr w:rsidR="00493519" w:rsidSect="00DB4A4A">
          <w:headerReference w:type="default" r:id="rId23"/>
          <w:pgSz w:w="12240" w:h="15840"/>
          <w:pgMar w:top="1440" w:right="1440" w:bottom="1440" w:left="1440" w:header="432" w:footer="720" w:gutter="0"/>
          <w:cols w:space="720"/>
          <w:docGrid w:linePitch="360"/>
        </w:sectPr>
      </w:pPr>
    </w:p>
    <w:p w14:paraId="12B51432" w14:textId="77777777" w:rsidR="00154D8A" w:rsidRDefault="00154D8A" w:rsidP="00154D8A">
      <w:pPr>
        <w:pStyle w:val="Heading1"/>
      </w:pPr>
      <w:bookmarkStart w:id="14" w:name="_Toc79757662"/>
      <w:r>
        <w:lastRenderedPageBreak/>
        <w:t>Security</w:t>
      </w:r>
      <w:bookmarkEnd w:id="14"/>
    </w:p>
    <w:p w14:paraId="47D48D18" w14:textId="77777777" w:rsidR="00154D8A" w:rsidRDefault="00154D8A" w:rsidP="00154D8A">
      <w:r>
        <w:t xml:space="preserve">(Note - some of this may </w:t>
      </w:r>
      <w:proofErr w:type="gramStart"/>
      <w:r>
        <w:t>be covered</w:t>
      </w:r>
      <w:proofErr w:type="gramEnd"/>
      <w:r>
        <w:t xml:space="preserve"> during the Architecture session as well) </w:t>
      </w:r>
    </w:p>
    <w:p w14:paraId="40359DC5" w14:textId="77777777" w:rsidR="00154D8A" w:rsidRDefault="00154D8A" w:rsidP="00AA4D19">
      <w:pPr>
        <w:pStyle w:val="Heading2"/>
        <w:numPr>
          <w:ilvl w:val="0"/>
          <w:numId w:val="13"/>
        </w:numPr>
      </w:pPr>
      <w:r>
        <w:t>P</w:t>
      </w:r>
      <w:r w:rsidR="00CB6BA7">
        <w:t>lease p</w:t>
      </w:r>
      <w:r>
        <w:t>rovide an overview of information security policies and procedures</w:t>
      </w:r>
      <w:r w:rsidR="00712A32">
        <w:t>.</w:t>
      </w:r>
    </w:p>
    <w:sdt>
      <w:sdtPr>
        <w:alias w:val="6.1"/>
        <w:tag w:val="6.1"/>
        <w:id w:val="2053883199"/>
        <w:placeholder>
          <w:docPart w:val="C75018580FA2425EB0A3458624EA3778"/>
        </w:placeholder>
      </w:sdtPr>
      <w:sdtEndPr/>
      <w:sdtContent>
        <w:p w14:paraId="63F2766A" w14:textId="79E7F9A1" w:rsidR="00712A32" w:rsidRDefault="00241AD2" w:rsidP="00712A32">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358C7">
            <w:t>All policies and procedures are held in our Tugboat tool with documented reviews and document revision history</w:t>
          </w:r>
          <w:r w:rsidR="00E15812">
            <w:t xml:space="preserve">.   We can provide access to the tools or walk you through the system in an interview. </w:t>
          </w:r>
          <w:r w:rsidRPr="0078378F">
            <w:rPr>
              <w:color w:val="4472C4" w:themeColor="accent1"/>
            </w:rPr>
            <w:fldChar w:fldCharType="end"/>
          </w:r>
        </w:p>
      </w:sdtContent>
    </w:sdt>
    <w:p w14:paraId="67B5B744" w14:textId="77777777" w:rsidR="00AD0A5C" w:rsidRDefault="00AD0A5C" w:rsidP="00AD0A5C">
      <w:pPr>
        <w:pStyle w:val="Heading3"/>
        <w:numPr>
          <w:ilvl w:val="0"/>
          <w:numId w:val="23"/>
        </w:numPr>
        <w:tabs>
          <w:tab w:val="num" w:pos="360"/>
        </w:tabs>
      </w:pPr>
      <w:r>
        <w:t>Do you have a designated individual or group responsible for cyber-security?</w:t>
      </w:r>
    </w:p>
    <w:sdt>
      <w:sdtPr>
        <w:alias w:val="6.1.a"/>
        <w:tag w:val="6.1.a"/>
        <w:id w:val="215025556"/>
        <w:placeholder>
          <w:docPart w:val="8722F43756054013A42F0D0F4C77A146"/>
        </w:placeholder>
      </w:sdtPr>
      <w:sdtEndPr/>
      <w:sdtContent>
        <w:p w14:paraId="4144A816" w14:textId="47B0DD43" w:rsidR="00AD0A5C" w:rsidRPr="00712A32" w:rsidRDefault="00AD0A5C" w:rsidP="00AD0A5C">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15812">
            <w:t xml:space="preserve">Yes it is our executive team.  </w:t>
          </w:r>
          <w:r w:rsidRPr="0078378F">
            <w:rPr>
              <w:color w:val="4472C4" w:themeColor="accent1"/>
            </w:rPr>
            <w:fldChar w:fldCharType="end"/>
          </w:r>
        </w:p>
      </w:sdtContent>
    </w:sdt>
    <w:p w14:paraId="01F11B8E" w14:textId="77777777" w:rsidR="00154D8A" w:rsidRDefault="00154D8A" w:rsidP="00AA4D19">
      <w:pPr>
        <w:pStyle w:val="Heading2"/>
      </w:pPr>
      <w:r>
        <w:t xml:space="preserve">Are Penetration Tests performed? </w:t>
      </w:r>
    </w:p>
    <w:p w14:paraId="19BAB59C" w14:textId="5FC0E3CB" w:rsidR="00154D8A" w:rsidRDefault="00154D8A" w:rsidP="00154D8A">
      <w:r>
        <w:t xml:space="preserve"> </w:t>
      </w:r>
      <w:sdt>
        <w:sdtPr>
          <w:alias w:val="6.2"/>
          <w:tag w:val="6.2"/>
          <w:id w:val="1007788505"/>
          <w:placeholder>
            <w:docPart w:val="AF75D7A59DA04DDF86ED2F9DB3250AEA"/>
          </w:placeholder>
        </w:sdtPr>
        <w:sdtEndPr/>
        <w:sdtContent>
          <w:r w:rsidR="00241AD2" w:rsidRPr="0078378F">
            <w:rPr>
              <w:color w:val="4472C4" w:themeColor="accent1"/>
            </w:rPr>
            <w:fldChar w:fldCharType="begin">
              <w:ffData>
                <w:name w:val="Text1"/>
                <w:enabled/>
                <w:calcOnExit w:val="0"/>
                <w:textInput>
                  <w:default w:val="Click or tap here to enter your response."/>
                </w:textInput>
              </w:ffData>
            </w:fldChar>
          </w:r>
          <w:r w:rsidR="00241AD2" w:rsidRPr="0078378F">
            <w:rPr>
              <w:color w:val="4472C4" w:themeColor="accent1"/>
            </w:rPr>
            <w:instrText xml:space="preserve"> FORMTEXT </w:instrText>
          </w:r>
          <w:r w:rsidR="00241AD2" w:rsidRPr="0078378F">
            <w:rPr>
              <w:color w:val="4472C4" w:themeColor="accent1"/>
            </w:rPr>
          </w:r>
          <w:r w:rsidR="00241AD2" w:rsidRPr="0078378F">
            <w:rPr>
              <w:color w:val="4472C4" w:themeColor="accent1"/>
            </w:rPr>
            <w:fldChar w:fldCharType="separate"/>
          </w:r>
          <w:r w:rsidR="00AB5AEC">
            <w:t>Yes</w:t>
          </w:r>
          <w:r w:rsidR="00241AD2" w:rsidRPr="0078378F">
            <w:rPr>
              <w:color w:val="4472C4" w:themeColor="accent1"/>
            </w:rPr>
            <w:fldChar w:fldCharType="end"/>
          </w:r>
        </w:sdtContent>
      </w:sdt>
    </w:p>
    <w:p w14:paraId="2AD5DCCB" w14:textId="77777777" w:rsidR="00154D8A" w:rsidRDefault="00154D8A" w:rsidP="00BF0D81">
      <w:pPr>
        <w:pStyle w:val="Heading3"/>
        <w:numPr>
          <w:ilvl w:val="0"/>
          <w:numId w:val="19"/>
        </w:numPr>
      </w:pPr>
      <w:r>
        <w:t xml:space="preserve">Provide a list of </w:t>
      </w:r>
      <w:r w:rsidR="00956BBE">
        <w:t>third-party</w:t>
      </w:r>
      <w:r>
        <w:t xml:space="preserve"> tools or vendors used, frequency of tests, and examples of past results and mitigation actions taken</w:t>
      </w:r>
      <w:r w:rsidR="00956BBE">
        <w:t>.</w:t>
      </w:r>
    </w:p>
    <w:sdt>
      <w:sdtPr>
        <w:alias w:val="6.2.a"/>
        <w:tag w:val="6.2.a"/>
        <w:id w:val="-1908907796"/>
        <w:placeholder>
          <w:docPart w:val="4989208D9F0A4D9396403AF59E0B3A7A"/>
        </w:placeholder>
      </w:sdtPr>
      <w:sdtEndPr/>
      <w:sdtContent>
        <w:p w14:paraId="69842E49" w14:textId="2D5621A7" w:rsidR="00956BBE"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AB5AEC">
            <w:t xml:space="preserve">ControlCase is the thrid-party group that does our PCI audit. Part of their service is automated and manual penetration </w:t>
          </w:r>
          <w:r w:rsidRPr="0078378F">
            <w:rPr>
              <w:color w:val="4472C4" w:themeColor="accent1"/>
            </w:rPr>
            <w:fldChar w:fldCharType="end"/>
          </w:r>
          <w:r w:rsidR="00AB5AEC">
            <w:t xml:space="preserve">tests. On top of external penetration tests, we provide users of different </w:t>
          </w:r>
          <w:r w:rsidR="00714CA6">
            <w:t xml:space="preserve">permission </w:t>
          </w:r>
          <w:r w:rsidR="00AB5AEC">
            <w:t>level</w:t>
          </w:r>
          <w:r w:rsidR="00714CA6">
            <w:t xml:space="preserve">s so that they can test </w:t>
          </w:r>
          <w:proofErr w:type="spellStart"/>
          <w:r w:rsidR="00714CA6">
            <w:t>privledge</w:t>
          </w:r>
          <w:proofErr w:type="spellEnd"/>
          <w:r w:rsidR="00714CA6">
            <w:t xml:space="preserve"> escalation, </w:t>
          </w:r>
          <w:proofErr w:type="spellStart"/>
          <w:r w:rsidR="00714CA6">
            <w:t>sql</w:t>
          </w:r>
          <w:proofErr w:type="spellEnd"/>
          <w:r w:rsidR="00714CA6">
            <w:t xml:space="preserve"> injection, </w:t>
          </w:r>
          <w:proofErr w:type="spellStart"/>
          <w:r w:rsidR="00714CA6">
            <w:t>etc</w:t>
          </w:r>
          <w:proofErr w:type="spellEnd"/>
          <w:r w:rsidR="00714CA6">
            <w:t xml:space="preserve"> from within the applications as well. Example results and mitigation actions can </w:t>
          </w:r>
          <w:proofErr w:type="gramStart"/>
          <w:r w:rsidR="00714CA6">
            <w:t>be shared</w:t>
          </w:r>
          <w:proofErr w:type="gramEnd"/>
          <w:r w:rsidR="00714CA6">
            <w:t>. I do think there's a weakness in their testing around APIs. Any "</w:t>
          </w:r>
          <w:proofErr w:type="spellStart"/>
          <w:r w:rsidR="00714CA6">
            <w:t>critial</w:t>
          </w:r>
          <w:proofErr w:type="spellEnd"/>
          <w:r w:rsidR="00714CA6">
            <w:t xml:space="preserve">" issues </w:t>
          </w:r>
          <w:proofErr w:type="gramStart"/>
          <w:r w:rsidR="00714CA6">
            <w:t>are resolved</w:t>
          </w:r>
          <w:proofErr w:type="gramEnd"/>
          <w:r w:rsidR="00714CA6">
            <w:t xml:space="preserve"> before the audit can be closed and non-critical recommendations are scheduled in to be addressed over the next year. In the early years there were issues identified that improved our security footing, but more recent years have found only minimal recommendations with low risk.</w:t>
          </w:r>
        </w:p>
      </w:sdtContent>
    </w:sdt>
    <w:p w14:paraId="0EF09EDC" w14:textId="77777777" w:rsidR="00154D8A" w:rsidRDefault="00154D8A" w:rsidP="00AA4D19">
      <w:pPr>
        <w:pStyle w:val="Heading2"/>
      </w:pPr>
      <w:r>
        <w:t xml:space="preserve">Are vulnerability scans conducted? </w:t>
      </w:r>
    </w:p>
    <w:sdt>
      <w:sdtPr>
        <w:alias w:val="6.3"/>
        <w:tag w:val="6.3"/>
        <w:id w:val="1546336339"/>
        <w:placeholder>
          <w:docPart w:val="EE6B58172FE34BB68C63807369970AAE"/>
        </w:placeholder>
      </w:sdtPr>
      <w:sdtEndPr/>
      <w:sdtContent>
        <w:p w14:paraId="400B0675" w14:textId="60C9C508" w:rsidR="00E97E11" w:rsidRPr="00E97E11" w:rsidRDefault="00241AD2" w:rsidP="00E97E11">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16317">
            <w:t>Yes</w:t>
          </w:r>
          <w:r w:rsidRPr="0078378F">
            <w:rPr>
              <w:color w:val="4472C4" w:themeColor="accent1"/>
            </w:rPr>
            <w:fldChar w:fldCharType="end"/>
          </w:r>
        </w:p>
      </w:sdtContent>
    </w:sdt>
    <w:p w14:paraId="02039A9D" w14:textId="77777777" w:rsidR="00154D8A" w:rsidRDefault="00154D8A" w:rsidP="00BF0D81">
      <w:pPr>
        <w:pStyle w:val="Heading3"/>
        <w:numPr>
          <w:ilvl w:val="0"/>
          <w:numId w:val="20"/>
        </w:numPr>
      </w:pPr>
      <w:r>
        <w:t xml:space="preserve">Provide a list of </w:t>
      </w:r>
      <w:r w:rsidR="00075CFA">
        <w:t>third-party</w:t>
      </w:r>
      <w:r>
        <w:t xml:space="preserve"> tools or vendors used, frequency of tests, and examples of past results and mitigation actions taken</w:t>
      </w:r>
      <w:r w:rsidR="00075CFA">
        <w:t>.</w:t>
      </w:r>
    </w:p>
    <w:sdt>
      <w:sdtPr>
        <w:alias w:val="6.3.a"/>
        <w:tag w:val="6.3.a"/>
        <w:id w:val="1742130488"/>
        <w:placeholder>
          <w:docPart w:val="4DFE8A77E1364F18BEADE25A3F252BAF"/>
        </w:placeholder>
      </w:sdtPr>
      <w:sdtEndPr/>
      <w:sdtContent>
        <w:p w14:paraId="5F4F1FEC" w14:textId="1335F0FB" w:rsidR="00493519" w:rsidRPr="00075CFA" w:rsidRDefault="00241AD2" w:rsidP="00493519">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16317" w:rsidRPr="00516317">
            <w:t>Code is scanned by Github for vulnerabilities. We have also periodically done some testing with Sonarqube</w:t>
          </w:r>
          <w:r w:rsidR="00516317">
            <w:t>. Other than Github, nothing is scheduled. Past results and actions taken can be shared.</w:t>
          </w:r>
          <w:r w:rsidRPr="0078378F">
            <w:rPr>
              <w:color w:val="4472C4" w:themeColor="accent1"/>
            </w:rPr>
            <w:fldChar w:fldCharType="end"/>
          </w:r>
        </w:p>
      </w:sdtContent>
    </w:sdt>
    <w:p w14:paraId="798884FD" w14:textId="77777777" w:rsidR="00493519" w:rsidRDefault="00493519" w:rsidP="00493519">
      <w:pPr>
        <w:pStyle w:val="Heading2"/>
      </w:pPr>
      <w:r>
        <w:t xml:space="preserve">Has the organization experienced a cybersecurity breach in the past five years? </w:t>
      </w:r>
    </w:p>
    <w:sdt>
      <w:sdtPr>
        <w:alias w:val="6.4"/>
        <w:tag w:val="6.4"/>
        <w:id w:val="1986203892"/>
        <w:placeholder>
          <w:docPart w:val="BB5D49BF65364E3CA352C75C64A2FCCD"/>
        </w:placeholder>
      </w:sdtPr>
      <w:sdtEndPr/>
      <w:sdtContent>
        <w:p w14:paraId="0562D01B" w14:textId="767D5EFA" w:rsidR="00075CFA" w:rsidRPr="00075CFA" w:rsidRDefault="00493519" w:rsidP="00493519">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16317">
            <w:t>No</w:t>
          </w:r>
          <w:r w:rsidRPr="0078378F">
            <w:rPr>
              <w:color w:val="4472C4" w:themeColor="accent1"/>
            </w:rPr>
            <w:fldChar w:fldCharType="end"/>
          </w:r>
        </w:p>
      </w:sdtContent>
    </w:sdt>
    <w:p w14:paraId="3AD64864" w14:textId="77777777" w:rsidR="00154D8A" w:rsidRDefault="00154D8A" w:rsidP="00AA4D19">
      <w:pPr>
        <w:pStyle w:val="Heading2"/>
      </w:pPr>
      <w:r>
        <w:t xml:space="preserve">How do you manage the use of </w:t>
      </w:r>
      <w:r w:rsidR="00400906">
        <w:t>o</w:t>
      </w:r>
      <w:r w:rsidR="00075CFA">
        <w:t>pen-</w:t>
      </w:r>
      <w:r w:rsidR="00400906">
        <w:t>s</w:t>
      </w:r>
      <w:r w:rsidR="00075CFA">
        <w:t>ource</w:t>
      </w:r>
      <w:r>
        <w:t xml:space="preserve"> software? </w:t>
      </w:r>
    </w:p>
    <w:sdt>
      <w:sdtPr>
        <w:alias w:val="6.5"/>
        <w:tag w:val="6.5"/>
        <w:id w:val="1242679715"/>
        <w:placeholder>
          <w:docPart w:val="33A22B4E666844498209C585CDE8E116"/>
        </w:placeholder>
      </w:sdtPr>
      <w:sdtEndPr/>
      <w:sdtContent>
        <w:p w14:paraId="49A40117" w14:textId="49E5A927" w:rsidR="00075CFA" w:rsidRDefault="00241AD2" w:rsidP="00154D8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16317">
            <w:t>This is not managed well currently.</w:t>
          </w:r>
          <w:r w:rsidRPr="0078378F">
            <w:rPr>
              <w:color w:val="4472C4" w:themeColor="accent1"/>
            </w:rPr>
            <w:fldChar w:fldCharType="end"/>
          </w:r>
        </w:p>
      </w:sdtContent>
    </w:sdt>
    <w:p w14:paraId="33CAA440" w14:textId="77777777" w:rsidR="00154D8A" w:rsidRDefault="00154D8A" w:rsidP="00AA4D19">
      <w:pPr>
        <w:pStyle w:val="Heading2"/>
      </w:pPr>
      <w:r>
        <w:t xml:space="preserve">Do you have a strategy or process around software selection, approval, and inventory? </w:t>
      </w:r>
    </w:p>
    <w:sdt>
      <w:sdtPr>
        <w:alias w:val="6.6"/>
        <w:tag w:val="6.6"/>
        <w:id w:val="1786151080"/>
        <w:placeholder>
          <w:docPart w:val="F17DA4C532094251B978E3DDFCBFB81A"/>
        </w:placeholder>
      </w:sdtPr>
      <w:sdtEndPr/>
      <w:sdtContent>
        <w:p w14:paraId="000BFD60" w14:textId="76785849" w:rsidR="00075CFA" w:rsidRPr="00075CFA" w:rsidRDefault="00241AD2" w:rsidP="00075CF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16317">
            <w:t>Supporting software and access control is managed through the IT queues/processes.</w:t>
          </w:r>
          <w:r w:rsidRPr="0078378F">
            <w:rPr>
              <w:color w:val="4472C4" w:themeColor="accent1"/>
            </w:rPr>
            <w:fldChar w:fldCharType="end"/>
          </w:r>
        </w:p>
      </w:sdtContent>
    </w:sdt>
    <w:p w14:paraId="67040259" w14:textId="77777777" w:rsidR="00154D8A" w:rsidRDefault="00154D8A" w:rsidP="00AA4D19">
      <w:pPr>
        <w:pStyle w:val="Heading2"/>
      </w:pPr>
      <w:r>
        <w:t xml:space="preserve">Do your teams actively contribute code to </w:t>
      </w:r>
      <w:r w:rsidR="00075CFA">
        <w:t>open-source</w:t>
      </w:r>
      <w:r>
        <w:t xml:space="preserve"> communities?</w:t>
      </w:r>
    </w:p>
    <w:sdt>
      <w:sdtPr>
        <w:alias w:val="6.7"/>
        <w:tag w:val="6.7"/>
        <w:id w:val="1774980520"/>
        <w:placeholder>
          <w:docPart w:val="28DEAAD6404246DEBDF805F2F6065B03"/>
        </w:placeholder>
      </w:sdtPr>
      <w:sdtEndPr/>
      <w:sdtContent>
        <w:p w14:paraId="1FDAEC33" w14:textId="4CEB230A" w:rsidR="00400906" w:rsidRDefault="00241AD2" w:rsidP="00400906">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516317">
            <w:t>No</w:t>
          </w:r>
          <w:r w:rsidRPr="0078378F">
            <w:rPr>
              <w:color w:val="4472C4" w:themeColor="accent1"/>
            </w:rPr>
            <w:fldChar w:fldCharType="end"/>
          </w:r>
        </w:p>
      </w:sdtContent>
    </w:sdt>
    <w:p w14:paraId="2DE538EF" w14:textId="77777777" w:rsidR="00493519" w:rsidRPr="00400906" w:rsidRDefault="00493519" w:rsidP="00400906">
      <w:pPr>
        <w:sectPr w:rsidR="00493519" w:rsidRPr="00400906" w:rsidSect="00DB4A4A">
          <w:headerReference w:type="default" r:id="rId24"/>
          <w:pgSz w:w="12240" w:h="15840"/>
          <w:pgMar w:top="1440" w:right="1440" w:bottom="1440" w:left="1440" w:header="432" w:footer="720" w:gutter="0"/>
          <w:cols w:space="720"/>
          <w:docGrid w:linePitch="360"/>
        </w:sectPr>
      </w:pPr>
    </w:p>
    <w:p w14:paraId="4DC5EC09" w14:textId="77777777" w:rsidR="00154D8A" w:rsidRDefault="00154D8A" w:rsidP="00154D8A">
      <w:pPr>
        <w:pStyle w:val="Heading1"/>
      </w:pPr>
      <w:bookmarkStart w:id="15" w:name="_Toc79757663"/>
      <w:r>
        <w:lastRenderedPageBreak/>
        <w:t>Customer Support/Customer Success</w:t>
      </w:r>
      <w:bookmarkEnd w:id="15"/>
    </w:p>
    <w:p w14:paraId="3CFCEC7D" w14:textId="77777777" w:rsidR="00154D8A" w:rsidRDefault="00154D8A" w:rsidP="003E2E01">
      <w:pPr>
        <w:pStyle w:val="Heading2"/>
        <w:numPr>
          <w:ilvl w:val="0"/>
          <w:numId w:val="15"/>
        </w:numPr>
      </w:pPr>
      <w:r>
        <w:t>Describe your Customer Support and Maintenance Organization</w:t>
      </w:r>
      <w:r w:rsidR="00493519">
        <w:t xml:space="preserve">. </w:t>
      </w:r>
      <w:r w:rsidR="00493519" w:rsidRPr="00493519">
        <w:rPr>
          <w:sz w:val="20"/>
          <w:szCs w:val="28"/>
        </w:rPr>
        <w:t>[</w:t>
      </w:r>
      <w:r w:rsidRPr="00493519">
        <w:rPr>
          <w:sz w:val="20"/>
          <w:szCs w:val="28"/>
        </w:rPr>
        <w:t>Org Chart, Roles, Responsibilities, Experience</w:t>
      </w:r>
      <w:r w:rsidR="00493519" w:rsidRPr="00493519">
        <w:rPr>
          <w:sz w:val="20"/>
          <w:szCs w:val="28"/>
        </w:rPr>
        <w:t>]</w:t>
      </w:r>
    </w:p>
    <w:sdt>
      <w:sdtPr>
        <w:alias w:val="7.1"/>
        <w:tag w:val="7.1"/>
        <w:id w:val="-1121073764"/>
        <w:placeholder>
          <w:docPart w:val="86D8142A65E944C5A1C9AB9899395208"/>
        </w:placeholder>
      </w:sdtPr>
      <w:sdtEndPr/>
      <w:sdtContent>
        <w:p w14:paraId="4E093B5F" w14:textId="328573D4" w:rsidR="00DC4F30" w:rsidRPr="00DC4F30" w:rsidRDefault="00241AD2" w:rsidP="00DC4F30">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2E1E4E">
            <w:t xml:space="preserve">The tier 1 and 2 customer success as well as account management, onboarding, and client success have all recently been changed (are in the process still) by the CEO. Ulitmately all of those represent the first level of contact for our customers with the exception of integrations and partner support. What that means is that all cardholders and agents get support from other departments. Technical support can assist as needed but only if an internal support ticket is raised. Other than that, we have </w:t>
          </w:r>
          <w:r w:rsidRPr="0078378F">
            <w:rPr>
              <w:color w:val="4472C4" w:themeColor="accent1"/>
            </w:rPr>
            <w:fldChar w:fldCharType="end"/>
          </w:r>
          <w:r w:rsidR="002E1E4E">
            <w:t xml:space="preserve">a partner support queue which can </w:t>
          </w:r>
          <w:proofErr w:type="gramStart"/>
          <w:r w:rsidR="002E1E4E">
            <w:t>be used</w:t>
          </w:r>
          <w:proofErr w:type="gramEnd"/>
          <w:r w:rsidR="002E1E4E">
            <w:t xml:space="preserve"> by partners for issues or questions during integrations. The partner queue and </w:t>
          </w:r>
          <w:r w:rsidR="00613A56">
            <w:t xml:space="preserve">IT queue are </w:t>
          </w:r>
          <w:proofErr w:type="spellStart"/>
          <w:r w:rsidR="00613A56">
            <w:t>montiored</w:t>
          </w:r>
          <w:proofErr w:type="spellEnd"/>
          <w:r w:rsidR="00613A56">
            <w:t xml:space="preserve"> and triaged during business hours by our technical support representative who we hired about a month ago. We also implemented an IT manager about a month ago who oversees the requests. Also, we hired a </w:t>
          </w:r>
          <w:proofErr w:type="spellStart"/>
          <w:r w:rsidR="00613A56">
            <w:t>techncial</w:t>
          </w:r>
          <w:proofErr w:type="spellEnd"/>
          <w:r w:rsidR="00613A56">
            <w:t xml:space="preserve"> support representative (hardware) about a month ago who assists with IT tickets. Prior to a month ago this was all </w:t>
          </w:r>
          <w:proofErr w:type="spellStart"/>
          <w:r w:rsidR="00613A56">
            <w:t>manged</w:t>
          </w:r>
          <w:proofErr w:type="spellEnd"/>
          <w:r w:rsidR="00613A56">
            <w:t xml:space="preserve"> by the director of product. We have an integrations manager who has been with us for about 4 years that had been the one managing the queue. Our now IT manager has been with us about 4 years and had been managing the hardware amongst other things previously. Software development managers and the director of product spend a lot of time previously </w:t>
          </w:r>
          <w:proofErr w:type="spellStart"/>
          <w:r w:rsidR="00613A56">
            <w:t>assiting</w:t>
          </w:r>
          <w:proofErr w:type="spellEnd"/>
          <w:r w:rsidR="00613A56">
            <w:t xml:space="preserve"> with technical support. The new organization and individuals were all </w:t>
          </w:r>
          <w:proofErr w:type="gramStart"/>
          <w:r w:rsidR="00613A56">
            <w:t>in an effort to</w:t>
          </w:r>
          <w:proofErr w:type="gramEnd"/>
          <w:r w:rsidR="00613A56">
            <w:t xml:space="preserve"> separate IT from Product so that there could be more focus on product without </w:t>
          </w:r>
          <w:r w:rsidR="00DE700F">
            <w:t xml:space="preserve">the bandwidth issues and interruptions that </w:t>
          </w:r>
          <w:proofErr w:type="spellStart"/>
          <w:r w:rsidR="00DE700F">
            <w:t>techncial</w:t>
          </w:r>
          <w:proofErr w:type="spellEnd"/>
          <w:r w:rsidR="00DE700F">
            <w:t xml:space="preserve"> support caused. So now there is an IT manager with essentially three team members to support customers: technical support (triage and troubleshoot), technical support (hardware/access) and integration manager.</w:t>
          </w:r>
        </w:p>
      </w:sdtContent>
    </w:sdt>
    <w:p w14:paraId="53377BAF" w14:textId="77777777" w:rsidR="00154D8A" w:rsidRDefault="00154D8A" w:rsidP="00AA4D19">
      <w:pPr>
        <w:pStyle w:val="Heading2"/>
      </w:pPr>
      <w:r>
        <w:t>Describe the processes used by the Customer Support and Maintenance teams.</w:t>
      </w:r>
    </w:p>
    <w:sdt>
      <w:sdtPr>
        <w:alias w:val="7.2"/>
        <w:tag w:val="7.2"/>
        <w:id w:val="-350026883"/>
        <w:placeholder>
          <w:docPart w:val="78368A72DB3142D0BB5B97DCFE87CCC7"/>
        </w:placeholder>
      </w:sdtPr>
      <w:sdtEndPr/>
      <w:sdtContent>
        <w:p w14:paraId="1290D00E" w14:textId="6726AD43" w:rsidR="00DC4F30" w:rsidRPr="00DC4F30" w:rsidRDefault="00241AD2" w:rsidP="00DC4F30">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E700F">
            <w:t>The process is controlled by the JIRA service desk projects with associated workflows, queues, etc.</w:t>
          </w:r>
          <w:r w:rsidRPr="0078378F">
            <w:rPr>
              <w:color w:val="4472C4" w:themeColor="accent1"/>
            </w:rPr>
            <w:fldChar w:fldCharType="end"/>
          </w:r>
        </w:p>
      </w:sdtContent>
    </w:sdt>
    <w:p w14:paraId="588A56A4" w14:textId="77777777" w:rsidR="00154D8A" w:rsidRDefault="00154D8A" w:rsidP="00AA4D19">
      <w:pPr>
        <w:pStyle w:val="Heading2"/>
      </w:pPr>
      <w:r>
        <w:t>When was the last change made to this process?</w:t>
      </w:r>
    </w:p>
    <w:sdt>
      <w:sdtPr>
        <w:alias w:val="7.3"/>
        <w:tag w:val="7.3"/>
        <w:id w:val="-410088006"/>
        <w:placeholder>
          <w:docPart w:val="B2C5321021C34AA08BAE29AD644424BC"/>
        </w:placeholder>
      </w:sdtPr>
      <w:sdtEndPr/>
      <w:sdtContent>
        <w:p w14:paraId="4E2ABC33" w14:textId="1C6ED330" w:rsidR="00954270" w:rsidRPr="00954270" w:rsidRDefault="00241AD2" w:rsidP="00954270">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E700F">
            <w:t>As mentioned above, the team changed/grew recently which has allowed us to put more formal processes in place. Also, we are enforcing documentation in Confluence for troubleshooting to allow for future scalability. In the past, the documentation was usually just what informaiton was documented with the resolutions.</w:t>
          </w:r>
          <w:r w:rsidRPr="0078378F">
            <w:rPr>
              <w:color w:val="4472C4" w:themeColor="accent1"/>
            </w:rPr>
            <w:fldChar w:fldCharType="end"/>
          </w:r>
        </w:p>
      </w:sdtContent>
    </w:sdt>
    <w:p w14:paraId="5882DC93" w14:textId="77777777" w:rsidR="00AA16EF" w:rsidRDefault="00154D8A" w:rsidP="00AA4D19">
      <w:pPr>
        <w:pStyle w:val="Heading2"/>
      </w:pPr>
      <w:r>
        <w:t xml:space="preserve">What </w:t>
      </w:r>
      <w:r w:rsidR="00AA16EF">
        <w:t xml:space="preserve">customer support </w:t>
      </w:r>
      <w:r>
        <w:t xml:space="preserve">tools are in place? </w:t>
      </w:r>
    </w:p>
    <w:p w14:paraId="2F54CA65" w14:textId="77777777" w:rsidR="00154D8A" w:rsidRDefault="00154D8A" w:rsidP="00AA16EF">
      <w:pPr>
        <w:pStyle w:val="HeadingCaption"/>
      </w:pPr>
      <w:r>
        <w:t>Monitoring, Alerting, Reporting (Dashboards)</w:t>
      </w:r>
      <w:r w:rsidR="00AA16EF">
        <w:t>, etc</w:t>
      </w:r>
      <w:r w:rsidR="001C312E">
        <w:t>.</w:t>
      </w:r>
    </w:p>
    <w:sdt>
      <w:sdtPr>
        <w:alias w:val="7.4"/>
        <w:tag w:val="7.4"/>
        <w:id w:val="-63030134"/>
        <w:placeholder>
          <w:docPart w:val="E5DA10BC5605496ABE6C02E22C002A12"/>
        </w:placeholder>
      </w:sdtPr>
      <w:sdtEndPr/>
      <w:sdtContent>
        <w:p w14:paraId="62E55A1C" w14:textId="1384CB39" w:rsidR="00AA16EF" w:rsidRPr="00AA16EF" w:rsidRDefault="00241AD2" w:rsidP="00AA16EF">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E700F">
            <w:t xml:space="preserve">Most customer support is managed through the JIRA service desk queues. On top of that we do have automated </w:t>
          </w:r>
          <w:r w:rsidR="00ED4D49">
            <w:t>monitoring, alerting in place in a couple ways. We have Automate in place, which monitors physical hardware (servers and workstations). We have an internal utility that montiors every 30 seconds for fraud, performance, etc. Applications are also montiored by Uptime.com for availability and response times. Non-critial alerts are sent into the IT queue for review during business hours. Critial alerts are sent to alerts@</w:t>
          </w:r>
          <w:r w:rsidR="005B5825">
            <w:t>company</w:t>
          </w:r>
          <w:r w:rsidR="00ED4D49">
            <w:t>.com which is our on-call process. This emails critial internal individuals and texts and calls the currently on-call individual for immediate attention.</w:t>
          </w:r>
          <w:r w:rsidRPr="0078378F">
            <w:rPr>
              <w:color w:val="4472C4" w:themeColor="accent1"/>
            </w:rPr>
            <w:fldChar w:fldCharType="end"/>
          </w:r>
        </w:p>
      </w:sdtContent>
    </w:sdt>
    <w:p w14:paraId="13BEC0B6" w14:textId="77777777" w:rsidR="00154D8A" w:rsidRDefault="00154D8A" w:rsidP="00AA4D19">
      <w:pPr>
        <w:pStyle w:val="Heading2"/>
      </w:pPr>
      <w:r>
        <w:lastRenderedPageBreak/>
        <w:t>Do you have a formal NOC or SOC in place?</w:t>
      </w:r>
    </w:p>
    <w:sdt>
      <w:sdtPr>
        <w:alias w:val="7.5"/>
        <w:tag w:val="7.5"/>
        <w:id w:val="1637218589"/>
        <w:placeholder>
          <w:docPart w:val="B34079FED5A842B697F4DF2B2C547FA1"/>
        </w:placeholder>
      </w:sdtPr>
      <w:sdtEndPr/>
      <w:sdtContent>
        <w:p w14:paraId="17F3C61C" w14:textId="2F3A0EF7" w:rsidR="001C312E" w:rsidRPr="001C312E" w:rsidRDefault="00241AD2" w:rsidP="001C312E">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4D49">
            <w:t>Yes, we rotate on-call internally.</w:t>
          </w:r>
          <w:r w:rsidRPr="0078378F">
            <w:rPr>
              <w:color w:val="4472C4" w:themeColor="accent1"/>
            </w:rPr>
            <w:fldChar w:fldCharType="end"/>
          </w:r>
        </w:p>
      </w:sdtContent>
    </w:sdt>
    <w:p w14:paraId="7E03D84A" w14:textId="77777777" w:rsidR="00154D8A" w:rsidRDefault="00154D8A" w:rsidP="00AA4D19">
      <w:pPr>
        <w:pStyle w:val="Heading2"/>
      </w:pPr>
      <w:r>
        <w:t>How are Critical outages handled?</w:t>
      </w:r>
    </w:p>
    <w:sdt>
      <w:sdtPr>
        <w:alias w:val="7.6"/>
        <w:tag w:val="7.6"/>
        <w:id w:val="-538520743"/>
        <w:placeholder>
          <w:docPart w:val="E91181CE7F5E4D65B25FA2BE679F8AC4"/>
        </w:placeholder>
      </w:sdtPr>
      <w:sdtEndPr/>
      <w:sdtContent>
        <w:p w14:paraId="748D90F5" w14:textId="201380FE" w:rsidR="007A2348" w:rsidRDefault="00241AD2" w:rsidP="007A2348">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4D49">
            <w:t xml:space="preserve">The on-call individual is the first response and has most of the training/access to handle critial outages. Most critial outages simply require a reboot. </w:t>
          </w:r>
          <w:r w:rsidRPr="0078378F">
            <w:rPr>
              <w:color w:val="4472C4" w:themeColor="accent1"/>
            </w:rPr>
            <w:fldChar w:fldCharType="end"/>
          </w:r>
          <w:r w:rsidR="00ED4D49">
            <w:t>All on-call individuals have the personal contact information of the rest of the team and includes them as needed.</w:t>
          </w:r>
        </w:p>
      </w:sdtContent>
    </w:sdt>
    <w:p w14:paraId="75FEED6E" w14:textId="77777777" w:rsidR="00143109" w:rsidRDefault="00143109" w:rsidP="00AA4D19">
      <w:pPr>
        <w:pStyle w:val="Heading2"/>
      </w:pPr>
      <w:r>
        <w:t xml:space="preserve">Are security considerations included in the </w:t>
      </w:r>
      <w:r w:rsidR="00953171">
        <w:t xml:space="preserve">Customer Support </w:t>
      </w:r>
      <w:r>
        <w:t>process?</w:t>
      </w:r>
    </w:p>
    <w:sdt>
      <w:sdtPr>
        <w:alias w:val="7.7"/>
        <w:tag w:val="7.7"/>
        <w:id w:val="-942919122"/>
        <w:placeholder>
          <w:docPart w:val="F1B1F5B1FF0540FFB45372487ED620AB"/>
        </w:placeholder>
      </w:sdtPr>
      <w:sdtEndPr/>
      <w:sdtContent>
        <w:p w14:paraId="4FE77A7D" w14:textId="58CDAC28" w:rsidR="00143109" w:rsidRPr="007A2348" w:rsidRDefault="00241AD2" w:rsidP="007A2348">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ED4D49">
            <w:t xml:space="preserve">We strive to follow </w:t>
          </w:r>
          <w:r w:rsidR="00CF3FBB">
            <w:t>change management and access control policies.</w:t>
          </w:r>
          <w:r w:rsidRPr="0078378F">
            <w:rPr>
              <w:color w:val="4472C4" w:themeColor="accent1"/>
            </w:rPr>
            <w:fldChar w:fldCharType="end"/>
          </w:r>
        </w:p>
      </w:sdtContent>
    </w:sdt>
    <w:p w14:paraId="7E52EC0B" w14:textId="77777777" w:rsidR="00154D8A" w:rsidRDefault="00154D8A" w:rsidP="00AA4D19">
      <w:pPr>
        <w:pStyle w:val="Heading2"/>
      </w:pPr>
      <w:r>
        <w:t>Are procedures in place for handling Data Security/Privacy Breach?</w:t>
      </w:r>
    </w:p>
    <w:sdt>
      <w:sdtPr>
        <w:alias w:val="7.8"/>
        <w:tag w:val="7.8"/>
        <w:id w:val="-2041735801"/>
        <w:placeholder>
          <w:docPart w:val="9259D52F22864A37A43E453A5C98E880"/>
        </w:placeholder>
      </w:sdtPr>
      <w:sdtEndPr/>
      <w:sdtContent>
        <w:p w14:paraId="4E364BA5" w14:textId="005D5B63" w:rsidR="002B17E9" w:rsidRPr="002B17E9" w:rsidRDefault="00241AD2" w:rsidP="002B17E9">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CF3FBB">
            <w:t>Not exactly sure what this is asking. We have procedures for handling data security although I feel that some data transmission has room for improvement. As far as a breach, we have an incident response plan which addresses the process in the event of a breach.</w:t>
          </w:r>
          <w:r w:rsidRPr="0078378F">
            <w:rPr>
              <w:color w:val="4472C4" w:themeColor="accent1"/>
            </w:rPr>
            <w:fldChar w:fldCharType="end"/>
          </w:r>
        </w:p>
      </w:sdtContent>
    </w:sdt>
    <w:p w14:paraId="1400D747" w14:textId="77777777" w:rsidR="00154D8A" w:rsidRDefault="00154D8A" w:rsidP="00AA4D19">
      <w:pPr>
        <w:pStyle w:val="Heading2"/>
      </w:pPr>
      <w:r>
        <w:t>Are Business Continuity Plans in place?</w:t>
      </w:r>
    </w:p>
    <w:sdt>
      <w:sdtPr>
        <w:alias w:val="7.9"/>
        <w:tag w:val="7.9"/>
        <w:id w:val="2071539431"/>
        <w:placeholder>
          <w:docPart w:val="42893C0950964CD898176FA9522112A2"/>
        </w:placeholder>
      </w:sdtPr>
      <w:sdtEndPr/>
      <w:sdtContent>
        <w:p w14:paraId="7F4F8C91" w14:textId="645D11FE" w:rsidR="002B17E9" w:rsidRDefault="00241AD2" w:rsidP="002B17E9">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CF3FBB">
            <w:t>To some extent</w:t>
          </w:r>
          <w:r w:rsidR="00DC54B3">
            <w:t>,</w:t>
          </w:r>
          <w:r w:rsidR="00CF3FBB">
            <w:t xml:space="preserve"> but there is </w:t>
          </w:r>
          <w:r w:rsidR="00DC54B3">
            <w:t>definitely</w:t>
          </w:r>
          <w:r w:rsidR="00CF3FBB">
            <w:t xml:space="preserve"> room for improvement.</w:t>
          </w:r>
          <w:r w:rsidRPr="0078378F">
            <w:rPr>
              <w:color w:val="4472C4" w:themeColor="accent1"/>
            </w:rPr>
            <w:fldChar w:fldCharType="end"/>
          </w:r>
          <w:r w:rsidR="00CF3FBB">
            <w:t xml:space="preserve"> Backups </w:t>
          </w:r>
          <w:r w:rsidR="00DC54B3">
            <w:t>and</w:t>
          </w:r>
          <w:r w:rsidR="00CF3FBB">
            <w:t xml:space="preserve"> hot spares of many critical pieces of </w:t>
          </w:r>
          <w:proofErr w:type="spellStart"/>
          <w:r w:rsidR="00CF3FBB">
            <w:t>infastructure</w:t>
          </w:r>
          <w:proofErr w:type="spellEnd"/>
          <w:r w:rsidR="00CF3FBB">
            <w:t xml:space="preserve"> </w:t>
          </w:r>
          <w:r w:rsidR="00DC54B3">
            <w:t xml:space="preserve">are in place, </w:t>
          </w:r>
          <w:r w:rsidR="00CF3FBB">
            <w:t>and there is some colocation availability</w:t>
          </w:r>
          <w:r w:rsidR="00DC54B3">
            <w:t>.</w:t>
          </w:r>
          <w:r w:rsidR="00CF3FBB">
            <w:t xml:space="preserve"> </w:t>
          </w:r>
          <w:r w:rsidR="00DC54B3">
            <w:t>U</w:t>
          </w:r>
          <w:r w:rsidR="00CF3FBB">
            <w:t xml:space="preserve">ltimately this is one of the major drivers for a push to cloud. </w:t>
          </w:r>
        </w:p>
      </w:sdtContent>
    </w:sdt>
    <w:p w14:paraId="29D08559" w14:textId="77777777" w:rsidR="00154D8A" w:rsidRDefault="00154D8A" w:rsidP="00AA4D19">
      <w:pPr>
        <w:pStyle w:val="Heading2"/>
      </w:pPr>
      <w:r>
        <w:t>Provide Key Measures for availability and stability for all products and infrastructure</w:t>
      </w:r>
      <w:r w:rsidR="00A53F1D">
        <w:t>.</w:t>
      </w:r>
    </w:p>
    <w:sdt>
      <w:sdtPr>
        <w:alias w:val="7.10"/>
        <w:tag w:val="7.10"/>
        <w:id w:val="71784806"/>
        <w:placeholder>
          <w:docPart w:val="AE9D24AA07094C5EA234862E4D58676E"/>
        </w:placeholder>
      </w:sdtPr>
      <w:sdtEndPr/>
      <w:sdtContent>
        <w:p w14:paraId="3F9865BF" w14:textId="0CD9D1AC" w:rsidR="00A53F1D" w:rsidRPr="00A53F1D" w:rsidRDefault="00241AD2" w:rsidP="00A53F1D">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C54B3">
            <w:t>We lacking much of what I wish we had here, but we have the majority of impact addressed. Currently we measure availability and stability using uptime</w:t>
          </w:r>
          <w:r w:rsidR="008C7652">
            <w:t xml:space="preserve"> pings,</w:t>
          </w:r>
          <w:r w:rsidR="00DC54B3">
            <w:t xml:space="preserve"> response times</w:t>
          </w:r>
          <w:r w:rsidR="008C7652">
            <w:t>, and application and server health metrics (CPU, memory, storage)</w:t>
          </w:r>
          <w:r w:rsidR="00DC54B3">
            <w:t>. We don't measure error rates or user satisfaction</w:t>
          </w:r>
          <w:r w:rsidRPr="0078378F">
            <w:rPr>
              <w:color w:val="4472C4" w:themeColor="accent1"/>
            </w:rPr>
            <w:fldChar w:fldCharType="end"/>
          </w:r>
          <w:r w:rsidR="008C7652">
            <w:t>.</w:t>
          </w:r>
        </w:p>
      </w:sdtContent>
    </w:sdt>
    <w:p w14:paraId="548435FD" w14:textId="77777777" w:rsidR="00154D8A" w:rsidRDefault="00154D8A" w:rsidP="00AA4D19">
      <w:pPr>
        <w:pStyle w:val="Heading2"/>
      </w:pPr>
      <w:r>
        <w:t>How is End User Documentation managed?</w:t>
      </w:r>
    </w:p>
    <w:sdt>
      <w:sdtPr>
        <w:alias w:val="7.11"/>
        <w:tag w:val="7.11"/>
        <w:id w:val="598524756"/>
        <w:placeholder>
          <w:docPart w:val="BDC2D4C1546147D6A6DC1C6B769DF8C7"/>
        </w:placeholder>
      </w:sdtPr>
      <w:sdtEndPr/>
      <w:sdtContent>
        <w:p w14:paraId="6F18106F" w14:textId="3BAB9FCD" w:rsidR="000A53ED" w:rsidRPr="000A53ED" w:rsidRDefault="00241AD2" w:rsidP="000A53ED">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DC54B3">
            <w:t xml:space="preserve">Currently we have a mix of internally hosted documentation that is manually shared as well as public confluence documentation. </w:t>
          </w:r>
          <w:r w:rsidRPr="0078378F">
            <w:rPr>
              <w:color w:val="4472C4" w:themeColor="accent1"/>
            </w:rPr>
            <w:fldChar w:fldCharType="end"/>
          </w:r>
        </w:p>
      </w:sdtContent>
    </w:sdt>
    <w:p w14:paraId="093B7740" w14:textId="77777777" w:rsidR="00154D8A" w:rsidRDefault="00154D8A" w:rsidP="00AA4D19">
      <w:pPr>
        <w:pStyle w:val="Heading2"/>
      </w:pPr>
      <w:r>
        <w:t>How are critical maintenance items incorporated into the Product Roadmap/Release schedule?</w:t>
      </w:r>
    </w:p>
    <w:sdt>
      <w:sdtPr>
        <w:alias w:val="7.12"/>
        <w:tag w:val="7.12"/>
        <w:id w:val="-1604336650"/>
        <w:placeholder>
          <w:docPart w:val="9262B1504EA14B4FB9D49E58894AB8EF"/>
        </w:placeholder>
      </w:sdtPr>
      <w:sdtEndPr/>
      <w:sdtContent>
        <w:p w14:paraId="495A8EB8" w14:textId="06422BCD" w:rsidR="00DB4A4A" w:rsidRPr="00DB4A4A" w:rsidRDefault="00241AD2" w:rsidP="00DB4A4A">
          <w:r w:rsidRPr="0078378F">
            <w:rPr>
              <w:color w:val="4472C4" w:themeColor="accent1"/>
            </w:rPr>
            <w:fldChar w:fldCharType="begin">
              <w:ffData>
                <w:name w:val="Text1"/>
                <w:enabled/>
                <w:calcOnExit w:val="0"/>
                <w:textInput>
                  <w:default w:val="Click or tap here to enter your response."/>
                </w:textInput>
              </w:ffData>
            </w:fldChar>
          </w:r>
          <w:r w:rsidRPr="0078378F">
            <w:rPr>
              <w:color w:val="4472C4" w:themeColor="accent1"/>
            </w:rPr>
            <w:instrText xml:space="preserve"> FORMTEXT </w:instrText>
          </w:r>
          <w:r w:rsidRPr="0078378F">
            <w:rPr>
              <w:color w:val="4472C4" w:themeColor="accent1"/>
            </w:rPr>
          </w:r>
          <w:r w:rsidRPr="0078378F">
            <w:rPr>
              <w:color w:val="4472C4" w:themeColor="accent1"/>
            </w:rPr>
            <w:fldChar w:fldCharType="separate"/>
          </w:r>
          <w:r w:rsidR="008C7652">
            <w:t xml:space="preserve">As they are identified, they are scheduled in based on the impact, criticality, and potential change dates. Minor items are worked into the cycles. Major items are given their own time slots/sprints. </w:t>
          </w:r>
          <w:r w:rsidRPr="0078378F">
            <w:rPr>
              <w:color w:val="4472C4" w:themeColor="accent1"/>
            </w:rPr>
            <w:fldChar w:fldCharType="end"/>
          </w:r>
        </w:p>
      </w:sdtContent>
    </w:sdt>
    <w:sectPr w:rsidR="00DB4A4A" w:rsidRPr="00DB4A4A" w:rsidSect="00DB4A4A">
      <w:headerReference w:type="default" r:id="rId25"/>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6FDE" w14:textId="77777777" w:rsidR="00C826DA" w:rsidRDefault="00C826DA" w:rsidP="008F3C8E">
      <w:pPr>
        <w:spacing w:after="0"/>
      </w:pPr>
      <w:r>
        <w:separator/>
      </w:r>
    </w:p>
  </w:endnote>
  <w:endnote w:type="continuationSeparator" w:id="0">
    <w:p w14:paraId="087F4717" w14:textId="77777777" w:rsidR="00C826DA" w:rsidRDefault="00C826DA" w:rsidP="008F3C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A57EF" w14:textId="77777777" w:rsidR="005B5825" w:rsidRDefault="005B5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33F8" w14:textId="4DD20127" w:rsidR="005B5825" w:rsidRPr="00AD260B" w:rsidRDefault="00AD260B" w:rsidP="00AD260B">
    <w:pPr>
      <w:pStyle w:val="Footer"/>
      <w:jc w:val="center"/>
      <w:rPr>
        <w:sz w:val="18"/>
        <w:szCs w:val="18"/>
      </w:rPr>
    </w:pPr>
    <w:r w:rsidRPr="00AD260B">
      <w:rPr>
        <w:sz w:val="18"/>
        <w:szCs w:val="18"/>
      </w:rPr>
      <w:t xml:space="preserve">Copyright </w:t>
    </w:r>
    <w:r w:rsidRPr="00AD260B">
      <w:rPr>
        <w:rFonts w:ascii="Lato" w:hAnsi="Lato"/>
        <w:sz w:val="18"/>
        <w:szCs w:val="18"/>
      </w:rPr>
      <w:t>© 2022 by KMS Technology,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BA6A" w14:textId="77777777" w:rsidR="005B5825" w:rsidRDefault="005B5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65E2" w14:textId="77777777" w:rsidR="00C826DA" w:rsidRDefault="00C826DA" w:rsidP="008F3C8E">
      <w:pPr>
        <w:spacing w:after="0"/>
      </w:pPr>
      <w:r>
        <w:separator/>
      </w:r>
    </w:p>
  </w:footnote>
  <w:footnote w:type="continuationSeparator" w:id="0">
    <w:p w14:paraId="4537CBEA" w14:textId="77777777" w:rsidR="00C826DA" w:rsidRDefault="00C826DA" w:rsidP="008F3C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4576" w14:textId="77777777" w:rsidR="005B5825" w:rsidRDefault="005B58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23574901"/>
      <w:docPartObj>
        <w:docPartGallery w:val="Page Numbers (Top of Page)"/>
        <w:docPartUnique/>
      </w:docPartObj>
    </w:sdtPr>
    <w:sdtEndPr>
      <w:rPr>
        <w:b/>
        <w:bCs/>
        <w:noProof/>
        <w:color w:val="auto"/>
        <w:spacing w:val="0"/>
      </w:rPr>
    </w:sdtEndPr>
    <w:sdtContent>
      <w:p w14:paraId="4FD3AA0A" w14:textId="77777777" w:rsidR="00154D8A" w:rsidRDefault="00154D8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62F2D15" w14:textId="77777777" w:rsidR="00154D8A" w:rsidRDefault="00154D8A">
    <w:pPr>
      <w:pStyle w:val="Header"/>
    </w:pPr>
    <w:r>
      <w:t>Security</w:t>
    </w:r>
    <w:r w:rsidR="00EE726C">
      <w:t xml:space="preserve"> – Section 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99490317"/>
      <w:docPartObj>
        <w:docPartGallery w:val="Page Numbers (Top of Page)"/>
        <w:docPartUnique/>
      </w:docPartObj>
    </w:sdtPr>
    <w:sdtEndPr>
      <w:rPr>
        <w:b/>
        <w:bCs/>
        <w:noProof/>
        <w:color w:val="auto"/>
        <w:spacing w:val="0"/>
      </w:rPr>
    </w:sdtEndPr>
    <w:sdtContent>
      <w:p w14:paraId="0F03A830" w14:textId="77777777" w:rsidR="00154D8A" w:rsidRDefault="00154D8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A57EC9E" w14:textId="77777777" w:rsidR="00154D8A" w:rsidRDefault="00154D8A">
    <w:pPr>
      <w:pStyle w:val="Header"/>
    </w:pPr>
    <w:r>
      <w:t>Customer</w:t>
    </w:r>
    <w:r w:rsidR="00EE726C">
      <w:t xml:space="preserve"> – Section 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E29F" w14:textId="77777777" w:rsidR="005B5825" w:rsidRDefault="005B58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6304" w14:textId="77777777" w:rsidR="005B5825" w:rsidRDefault="005B58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3382649"/>
      <w:docPartObj>
        <w:docPartGallery w:val="Page Numbers (Top of Page)"/>
        <w:docPartUnique/>
      </w:docPartObj>
    </w:sdtPr>
    <w:sdtEndPr>
      <w:rPr>
        <w:b/>
        <w:bCs/>
        <w:noProof/>
        <w:color w:val="auto"/>
        <w:spacing w:val="0"/>
      </w:rPr>
    </w:sdtEndPr>
    <w:sdtContent>
      <w:p w14:paraId="649BADC4" w14:textId="77777777" w:rsidR="002B47FA" w:rsidRDefault="002B47F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3663376" w14:textId="77777777" w:rsidR="002B47FA" w:rsidRPr="00140A66" w:rsidRDefault="002B47FA" w:rsidP="00140A66">
    <w:pPr>
      <w:pStyle w:val="Header"/>
    </w:pPr>
    <w:r>
      <w:t>Product and Organization</w:t>
    </w:r>
    <w:r w:rsidR="00EE726C">
      <w:t xml:space="preserve"> – </w:t>
    </w:r>
    <w:r w:rsidR="00797B0C">
      <w:t>Section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25723143"/>
      <w:docPartObj>
        <w:docPartGallery w:val="Page Numbers (Top of Page)"/>
        <w:docPartUnique/>
      </w:docPartObj>
    </w:sdtPr>
    <w:sdtEndPr>
      <w:rPr>
        <w:b/>
        <w:bCs/>
        <w:noProof/>
        <w:color w:val="auto"/>
        <w:spacing w:val="0"/>
      </w:rPr>
    </w:sdtEndPr>
    <w:sdtContent>
      <w:p w14:paraId="682C51BF" w14:textId="77777777" w:rsidR="00DB4A4A" w:rsidRDefault="00DB4A4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748E841" w14:textId="77777777" w:rsidR="00DB4A4A" w:rsidRDefault="00DB4A4A">
    <w:pPr>
      <w:pStyle w:val="Header"/>
    </w:pPr>
    <w:r>
      <w:t>Architecture</w:t>
    </w:r>
    <w:r w:rsidR="00797B0C">
      <w:t xml:space="preserve"> – Section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93506009"/>
      <w:docPartObj>
        <w:docPartGallery w:val="Page Numbers (Top of Page)"/>
        <w:docPartUnique/>
      </w:docPartObj>
    </w:sdtPr>
    <w:sdtEndPr>
      <w:rPr>
        <w:b/>
        <w:bCs/>
        <w:noProof/>
        <w:color w:val="auto"/>
        <w:spacing w:val="0"/>
      </w:rPr>
    </w:sdtEndPr>
    <w:sdtContent>
      <w:p w14:paraId="68BD4D75" w14:textId="77777777" w:rsidR="00DB4A4A" w:rsidRDefault="00DB4A4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1518035" w14:textId="77777777" w:rsidR="00DB4A4A" w:rsidRDefault="00DB4A4A">
    <w:pPr>
      <w:pStyle w:val="Header"/>
    </w:pPr>
    <w:r>
      <w:t>Architecture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73613234"/>
      <w:docPartObj>
        <w:docPartGallery w:val="Page Numbers (Top of Page)"/>
        <w:docPartUnique/>
      </w:docPartObj>
    </w:sdtPr>
    <w:sdtEndPr>
      <w:rPr>
        <w:b/>
        <w:bCs/>
        <w:noProof/>
        <w:color w:val="auto"/>
        <w:spacing w:val="0"/>
      </w:rPr>
    </w:sdtEndPr>
    <w:sdtContent>
      <w:p w14:paraId="7D20BF2C" w14:textId="77777777" w:rsidR="00154D8A" w:rsidRDefault="00154D8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C52E827" w14:textId="77777777" w:rsidR="00154D8A" w:rsidRDefault="00154D8A">
    <w:pPr>
      <w:pStyle w:val="Header"/>
    </w:pPr>
    <w:r>
      <w:t>Development</w:t>
    </w:r>
    <w:r w:rsidR="00EE726C">
      <w:t xml:space="preserve"> – Section 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98769166"/>
      <w:docPartObj>
        <w:docPartGallery w:val="Page Numbers (Top of Page)"/>
        <w:docPartUnique/>
      </w:docPartObj>
    </w:sdtPr>
    <w:sdtEndPr>
      <w:rPr>
        <w:b/>
        <w:bCs/>
        <w:noProof/>
        <w:color w:val="auto"/>
        <w:spacing w:val="0"/>
      </w:rPr>
    </w:sdtEndPr>
    <w:sdtContent>
      <w:p w14:paraId="15640548" w14:textId="77777777" w:rsidR="00F421FB" w:rsidRDefault="00F421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92B59CC" w14:textId="77777777" w:rsidR="00F421FB" w:rsidRDefault="00F421FB">
    <w:pPr>
      <w:pStyle w:val="Header"/>
    </w:pPr>
    <w:r>
      <w:t>Testing</w:t>
    </w:r>
    <w:r w:rsidR="00EE726C">
      <w:t xml:space="preserve"> – Section 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82177289"/>
      <w:docPartObj>
        <w:docPartGallery w:val="Page Numbers (Top of Page)"/>
        <w:docPartUnique/>
      </w:docPartObj>
    </w:sdtPr>
    <w:sdtEndPr>
      <w:rPr>
        <w:b/>
        <w:bCs/>
        <w:noProof/>
        <w:color w:val="auto"/>
        <w:spacing w:val="0"/>
      </w:rPr>
    </w:sdtEndPr>
    <w:sdtContent>
      <w:p w14:paraId="35BC85C7" w14:textId="77777777" w:rsidR="00154D8A" w:rsidRDefault="00154D8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C6502FB" w14:textId="77777777" w:rsidR="00154D8A" w:rsidRDefault="00154D8A">
    <w:pPr>
      <w:pStyle w:val="Header"/>
    </w:pPr>
    <w:r>
      <w:t>DevOps</w:t>
    </w:r>
    <w:r w:rsidR="00EE726C">
      <w:t xml:space="preserve"> – Section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1E05"/>
    <w:multiLevelType w:val="hybridMultilevel"/>
    <w:tmpl w:val="83025410"/>
    <w:lvl w:ilvl="0" w:tplc="0DFCCB42">
      <w:start w:val="1"/>
      <w:numFmt w:val="upperRoman"/>
      <w:lvlText w:val="%1."/>
      <w:lvlJc w:val="left"/>
      <w:pPr>
        <w:ind w:left="720" w:hanging="72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35387C"/>
    <w:multiLevelType w:val="hybridMultilevel"/>
    <w:tmpl w:val="EFC05438"/>
    <w:lvl w:ilvl="0" w:tplc="57E41726">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31E28"/>
    <w:multiLevelType w:val="hybridMultilevel"/>
    <w:tmpl w:val="72D033BA"/>
    <w:lvl w:ilvl="0" w:tplc="B24A5604">
      <w:start w:val="1"/>
      <w:numFmt w:val="lowerLetter"/>
      <w:pStyle w:val="Heading3"/>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151602">
    <w:abstractNumId w:val="0"/>
  </w:num>
  <w:num w:numId="2" w16cid:durableId="706295755">
    <w:abstractNumId w:val="1"/>
  </w:num>
  <w:num w:numId="3" w16cid:durableId="1872299505">
    <w:abstractNumId w:val="2"/>
  </w:num>
  <w:num w:numId="4" w16cid:durableId="249974866">
    <w:abstractNumId w:val="1"/>
    <w:lvlOverride w:ilvl="0">
      <w:startOverride w:val="1"/>
    </w:lvlOverride>
  </w:num>
  <w:num w:numId="5" w16cid:durableId="2007855051">
    <w:abstractNumId w:val="1"/>
    <w:lvlOverride w:ilvl="0">
      <w:startOverride w:val="1"/>
    </w:lvlOverride>
  </w:num>
  <w:num w:numId="6" w16cid:durableId="231232838">
    <w:abstractNumId w:val="2"/>
    <w:lvlOverride w:ilvl="0">
      <w:startOverride w:val="1"/>
    </w:lvlOverride>
  </w:num>
  <w:num w:numId="7" w16cid:durableId="65610029">
    <w:abstractNumId w:val="2"/>
    <w:lvlOverride w:ilvl="0">
      <w:startOverride w:val="1"/>
    </w:lvlOverride>
  </w:num>
  <w:num w:numId="8" w16cid:durableId="429005154">
    <w:abstractNumId w:val="2"/>
    <w:lvlOverride w:ilvl="0">
      <w:startOverride w:val="1"/>
    </w:lvlOverride>
  </w:num>
  <w:num w:numId="9" w16cid:durableId="1458136210">
    <w:abstractNumId w:val="2"/>
    <w:lvlOverride w:ilvl="0">
      <w:startOverride w:val="1"/>
    </w:lvlOverride>
  </w:num>
  <w:num w:numId="10" w16cid:durableId="753937151">
    <w:abstractNumId w:val="2"/>
    <w:lvlOverride w:ilvl="0">
      <w:startOverride w:val="1"/>
    </w:lvlOverride>
  </w:num>
  <w:num w:numId="11" w16cid:durableId="611014213">
    <w:abstractNumId w:val="1"/>
    <w:lvlOverride w:ilvl="0">
      <w:startOverride w:val="1"/>
    </w:lvlOverride>
  </w:num>
  <w:num w:numId="12" w16cid:durableId="1463619405">
    <w:abstractNumId w:val="2"/>
    <w:lvlOverride w:ilvl="0">
      <w:startOverride w:val="1"/>
    </w:lvlOverride>
  </w:num>
  <w:num w:numId="13" w16cid:durableId="1402412511">
    <w:abstractNumId w:val="1"/>
    <w:lvlOverride w:ilvl="0">
      <w:startOverride w:val="1"/>
    </w:lvlOverride>
  </w:num>
  <w:num w:numId="14" w16cid:durableId="584731614">
    <w:abstractNumId w:val="1"/>
    <w:lvlOverride w:ilvl="0">
      <w:startOverride w:val="1"/>
    </w:lvlOverride>
  </w:num>
  <w:num w:numId="15" w16cid:durableId="1873617187">
    <w:abstractNumId w:val="1"/>
    <w:lvlOverride w:ilvl="0">
      <w:startOverride w:val="1"/>
    </w:lvlOverride>
  </w:num>
  <w:num w:numId="16" w16cid:durableId="31855603">
    <w:abstractNumId w:val="2"/>
    <w:lvlOverride w:ilvl="0">
      <w:startOverride w:val="1"/>
    </w:lvlOverride>
  </w:num>
  <w:num w:numId="17" w16cid:durableId="2013100052">
    <w:abstractNumId w:val="2"/>
    <w:lvlOverride w:ilvl="0">
      <w:startOverride w:val="1"/>
    </w:lvlOverride>
  </w:num>
  <w:num w:numId="18" w16cid:durableId="935870673">
    <w:abstractNumId w:val="2"/>
    <w:lvlOverride w:ilvl="0">
      <w:startOverride w:val="1"/>
    </w:lvlOverride>
  </w:num>
  <w:num w:numId="19" w16cid:durableId="1746683583">
    <w:abstractNumId w:val="2"/>
    <w:lvlOverride w:ilvl="0">
      <w:startOverride w:val="1"/>
    </w:lvlOverride>
  </w:num>
  <w:num w:numId="20" w16cid:durableId="232353924">
    <w:abstractNumId w:val="2"/>
    <w:lvlOverride w:ilvl="0">
      <w:startOverride w:val="1"/>
    </w:lvlOverride>
  </w:num>
  <w:num w:numId="21" w16cid:durableId="1590504604">
    <w:abstractNumId w:val="2"/>
    <w:lvlOverride w:ilvl="0">
      <w:startOverride w:val="1"/>
    </w:lvlOverride>
  </w:num>
  <w:num w:numId="22" w16cid:durableId="522983490">
    <w:abstractNumId w:val="2"/>
    <w:lvlOverride w:ilvl="0">
      <w:startOverride w:val="1"/>
    </w:lvlOverride>
  </w:num>
  <w:num w:numId="23" w16cid:durableId="15664040">
    <w:abstractNumId w:val="2"/>
    <w:lvlOverride w:ilvl="0">
      <w:startOverride w:val="1"/>
    </w:lvlOverride>
  </w:num>
  <w:num w:numId="24" w16cid:durableId="1852798121">
    <w:abstractNumId w:val="2"/>
    <w:lvlOverride w:ilvl="0">
      <w:startOverride w:val="1"/>
    </w:lvlOverride>
  </w:num>
  <w:num w:numId="25" w16cid:durableId="145995638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ormsData/>
  <w:proofState w:spelling="clean" w:grammar="clean"/>
  <w:attachedTemplate r:id="rId1"/>
  <w:documentProtection w:edit="forms" w:formatting="1" w:enforcement="1" w:cryptProviderType="rsaAES" w:cryptAlgorithmClass="hash" w:cryptAlgorithmType="typeAny" w:cryptAlgorithmSid="14" w:cryptSpinCount="100000" w:hash="kHYma5kj8WwsOD4MATZQyCsFUfGb43icohVVjO55JBsyTTp5euC2sewhyWOqFIKBfXM7a76Fu9YpySW82I6hHQ==" w:salt="zKUhKBVRPb47+EfZTr2FtQ=="/>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NbM0szAwNzW2NLJU0lEKTi0uzszPAykwMqoFAHjVMFEtAAAA"/>
    <w:docVar w:name="dgnword-docGUID" w:val="{826F2C73-9784-482A-A1FA-4B35028F4125}"/>
    <w:docVar w:name="dgnword-eventsink" w:val="2327262870464"/>
  </w:docVars>
  <w:rsids>
    <w:rsidRoot w:val="0069164F"/>
    <w:rsid w:val="0001125A"/>
    <w:rsid w:val="00011DCA"/>
    <w:rsid w:val="00011ED2"/>
    <w:rsid w:val="0001556C"/>
    <w:rsid w:val="00016713"/>
    <w:rsid w:val="00016E0E"/>
    <w:rsid w:val="00022440"/>
    <w:rsid w:val="00025172"/>
    <w:rsid w:val="00033F97"/>
    <w:rsid w:val="00035FD6"/>
    <w:rsid w:val="00036C90"/>
    <w:rsid w:val="000376AE"/>
    <w:rsid w:val="00040504"/>
    <w:rsid w:val="0004240F"/>
    <w:rsid w:val="00047D74"/>
    <w:rsid w:val="00050C4F"/>
    <w:rsid w:val="000605EA"/>
    <w:rsid w:val="00060AAD"/>
    <w:rsid w:val="0006213B"/>
    <w:rsid w:val="00066D63"/>
    <w:rsid w:val="00075CFA"/>
    <w:rsid w:val="000859A7"/>
    <w:rsid w:val="000862A5"/>
    <w:rsid w:val="000904C9"/>
    <w:rsid w:val="00096F2B"/>
    <w:rsid w:val="000A0EE6"/>
    <w:rsid w:val="000A200E"/>
    <w:rsid w:val="000A43A5"/>
    <w:rsid w:val="000A44C9"/>
    <w:rsid w:val="000A53ED"/>
    <w:rsid w:val="000B36CC"/>
    <w:rsid w:val="000C1962"/>
    <w:rsid w:val="000C53FA"/>
    <w:rsid w:val="000C54BD"/>
    <w:rsid w:val="000D349A"/>
    <w:rsid w:val="000E2628"/>
    <w:rsid w:val="000E4A4B"/>
    <w:rsid w:val="000F62B3"/>
    <w:rsid w:val="000F6B41"/>
    <w:rsid w:val="000F6BC5"/>
    <w:rsid w:val="00105DEC"/>
    <w:rsid w:val="001102BA"/>
    <w:rsid w:val="00112652"/>
    <w:rsid w:val="00114F09"/>
    <w:rsid w:val="00120F60"/>
    <w:rsid w:val="001221C4"/>
    <w:rsid w:val="0012557A"/>
    <w:rsid w:val="00130625"/>
    <w:rsid w:val="00134585"/>
    <w:rsid w:val="00137DC3"/>
    <w:rsid w:val="00140A66"/>
    <w:rsid w:val="00143109"/>
    <w:rsid w:val="001458B4"/>
    <w:rsid w:val="00146B3F"/>
    <w:rsid w:val="00153C3B"/>
    <w:rsid w:val="0015403B"/>
    <w:rsid w:val="001548A4"/>
    <w:rsid w:val="00154D8A"/>
    <w:rsid w:val="00161BBE"/>
    <w:rsid w:val="0016254D"/>
    <w:rsid w:val="001718C5"/>
    <w:rsid w:val="001737FB"/>
    <w:rsid w:val="00187EDB"/>
    <w:rsid w:val="001A01B2"/>
    <w:rsid w:val="001A165E"/>
    <w:rsid w:val="001A6B34"/>
    <w:rsid w:val="001C2239"/>
    <w:rsid w:val="001C269F"/>
    <w:rsid w:val="001C312E"/>
    <w:rsid w:val="001C3CB4"/>
    <w:rsid w:val="001D7FC7"/>
    <w:rsid w:val="001E7DB9"/>
    <w:rsid w:val="001F79BF"/>
    <w:rsid w:val="00202BE0"/>
    <w:rsid w:val="00213AE9"/>
    <w:rsid w:val="00216BD6"/>
    <w:rsid w:val="002239D3"/>
    <w:rsid w:val="00224996"/>
    <w:rsid w:val="0023166E"/>
    <w:rsid w:val="00235388"/>
    <w:rsid w:val="00241AD2"/>
    <w:rsid w:val="00242675"/>
    <w:rsid w:val="002444BE"/>
    <w:rsid w:val="00251A60"/>
    <w:rsid w:val="00252B52"/>
    <w:rsid w:val="00253C2A"/>
    <w:rsid w:val="00262F7A"/>
    <w:rsid w:val="0026758F"/>
    <w:rsid w:val="002677BC"/>
    <w:rsid w:val="00273A46"/>
    <w:rsid w:val="00276E71"/>
    <w:rsid w:val="00282246"/>
    <w:rsid w:val="00294CA6"/>
    <w:rsid w:val="00297EEB"/>
    <w:rsid w:val="002A1EC9"/>
    <w:rsid w:val="002A24F6"/>
    <w:rsid w:val="002A2F29"/>
    <w:rsid w:val="002A3B0F"/>
    <w:rsid w:val="002B175C"/>
    <w:rsid w:val="002B17E9"/>
    <w:rsid w:val="002B3600"/>
    <w:rsid w:val="002B3DEB"/>
    <w:rsid w:val="002B47FA"/>
    <w:rsid w:val="002B499C"/>
    <w:rsid w:val="002B5A12"/>
    <w:rsid w:val="002C0A60"/>
    <w:rsid w:val="002C3EFD"/>
    <w:rsid w:val="002C6FE5"/>
    <w:rsid w:val="002D2D54"/>
    <w:rsid w:val="002D6BBC"/>
    <w:rsid w:val="002E1E4E"/>
    <w:rsid w:val="002E53B3"/>
    <w:rsid w:val="002F11F0"/>
    <w:rsid w:val="002F6FC0"/>
    <w:rsid w:val="00310B53"/>
    <w:rsid w:val="00310D2D"/>
    <w:rsid w:val="0031403D"/>
    <w:rsid w:val="00330A1C"/>
    <w:rsid w:val="00330E2F"/>
    <w:rsid w:val="00351252"/>
    <w:rsid w:val="003549ED"/>
    <w:rsid w:val="0035535F"/>
    <w:rsid w:val="0035792C"/>
    <w:rsid w:val="00362952"/>
    <w:rsid w:val="0037287B"/>
    <w:rsid w:val="00375DAE"/>
    <w:rsid w:val="00376C4A"/>
    <w:rsid w:val="00377C0B"/>
    <w:rsid w:val="0038242D"/>
    <w:rsid w:val="00382F01"/>
    <w:rsid w:val="003855D4"/>
    <w:rsid w:val="00390AE5"/>
    <w:rsid w:val="00394870"/>
    <w:rsid w:val="003A60BB"/>
    <w:rsid w:val="003B0DE9"/>
    <w:rsid w:val="003B2709"/>
    <w:rsid w:val="003C0C09"/>
    <w:rsid w:val="003C1C54"/>
    <w:rsid w:val="003D0050"/>
    <w:rsid w:val="003D05C2"/>
    <w:rsid w:val="003D43AB"/>
    <w:rsid w:val="003D4CC5"/>
    <w:rsid w:val="003E2E01"/>
    <w:rsid w:val="003E5AC4"/>
    <w:rsid w:val="003E66AE"/>
    <w:rsid w:val="003E7627"/>
    <w:rsid w:val="003F05E7"/>
    <w:rsid w:val="003F54DD"/>
    <w:rsid w:val="003F5BD4"/>
    <w:rsid w:val="003F7B17"/>
    <w:rsid w:val="004004EC"/>
    <w:rsid w:val="00400906"/>
    <w:rsid w:val="00405E80"/>
    <w:rsid w:val="0041456C"/>
    <w:rsid w:val="00424F10"/>
    <w:rsid w:val="00446C13"/>
    <w:rsid w:val="00462141"/>
    <w:rsid w:val="00474BA6"/>
    <w:rsid w:val="004774CF"/>
    <w:rsid w:val="00482402"/>
    <w:rsid w:val="004915D0"/>
    <w:rsid w:val="004917BC"/>
    <w:rsid w:val="00492BB8"/>
    <w:rsid w:val="00493519"/>
    <w:rsid w:val="004A0EE6"/>
    <w:rsid w:val="004A17E2"/>
    <w:rsid w:val="004B3081"/>
    <w:rsid w:val="004B4510"/>
    <w:rsid w:val="004B5BD8"/>
    <w:rsid w:val="004B6F6A"/>
    <w:rsid w:val="004B77AF"/>
    <w:rsid w:val="004C4F0F"/>
    <w:rsid w:val="004C634F"/>
    <w:rsid w:val="004D4A11"/>
    <w:rsid w:val="004D6F3A"/>
    <w:rsid w:val="004E345F"/>
    <w:rsid w:val="004E76C8"/>
    <w:rsid w:val="004F024A"/>
    <w:rsid w:val="004F3B33"/>
    <w:rsid w:val="00501192"/>
    <w:rsid w:val="00511058"/>
    <w:rsid w:val="00514CB3"/>
    <w:rsid w:val="005161E3"/>
    <w:rsid w:val="00516317"/>
    <w:rsid w:val="00524467"/>
    <w:rsid w:val="00524B5C"/>
    <w:rsid w:val="005318A0"/>
    <w:rsid w:val="00536B9D"/>
    <w:rsid w:val="00546782"/>
    <w:rsid w:val="0054762C"/>
    <w:rsid w:val="00547D51"/>
    <w:rsid w:val="00553EE5"/>
    <w:rsid w:val="0055527F"/>
    <w:rsid w:val="00567B93"/>
    <w:rsid w:val="005709AA"/>
    <w:rsid w:val="0057158D"/>
    <w:rsid w:val="0057421A"/>
    <w:rsid w:val="005773E4"/>
    <w:rsid w:val="00581B14"/>
    <w:rsid w:val="00584FA6"/>
    <w:rsid w:val="005854BD"/>
    <w:rsid w:val="00590AA0"/>
    <w:rsid w:val="00595540"/>
    <w:rsid w:val="00597D85"/>
    <w:rsid w:val="005A5B59"/>
    <w:rsid w:val="005B2739"/>
    <w:rsid w:val="005B5825"/>
    <w:rsid w:val="005B67F9"/>
    <w:rsid w:val="005D1F13"/>
    <w:rsid w:val="005D1FED"/>
    <w:rsid w:val="005E4BA4"/>
    <w:rsid w:val="005E4C85"/>
    <w:rsid w:val="005E6BD4"/>
    <w:rsid w:val="005E7F00"/>
    <w:rsid w:val="005F1DDA"/>
    <w:rsid w:val="00600864"/>
    <w:rsid w:val="006027E8"/>
    <w:rsid w:val="00605DC5"/>
    <w:rsid w:val="00606584"/>
    <w:rsid w:val="00613A56"/>
    <w:rsid w:val="00623877"/>
    <w:rsid w:val="0063110A"/>
    <w:rsid w:val="00635E75"/>
    <w:rsid w:val="00635EBD"/>
    <w:rsid w:val="0066182D"/>
    <w:rsid w:val="00680AFB"/>
    <w:rsid w:val="0068233A"/>
    <w:rsid w:val="0069164F"/>
    <w:rsid w:val="0069195D"/>
    <w:rsid w:val="00691DD9"/>
    <w:rsid w:val="00692477"/>
    <w:rsid w:val="006934DE"/>
    <w:rsid w:val="00695ABF"/>
    <w:rsid w:val="006A29AF"/>
    <w:rsid w:val="006A786F"/>
    <w:rsid w:val="006B0477"/>
    <w:rsid w:val="006B29D7"/>
    <w:rsid w:val="006B348E"/>
    <w:rsid w:val="006B4722"/>
    <w:rsid w:val="006B49AE"/>
    <w:rsid w:val="006C4AA5"/>
    <w:rsid w:val="006C4F0B"/>
    <w:rsid w:val="006D7A68"/>
    <w:rsid w:val="006E4786"/>
    <w:rsid w:val="006E6055"/>
    <w:rsid w:val="006F349E"/>
    <w:rsid w:val="006F5DB9"/>
    <w:rsid w:val="007036C1"/>
    <w:rsid w:val="00706C63"/>
    <w:rsid w:val="00707D9F"/>
    <w:rsid w:val="0071057B"/>
    <w:rsid w:val="00712A32"/>
    <w:rsid w:val="00713AA8"/>
    <w:rsid w:val="00714CA6"/>
    <w:rsid w:val="00720EF2"/>
    <w:rsid w:val="00724876"/>
    <w:rsid w:val="00746A0D"/>
    <w:rsid w:val="007475EE"/>
    <w:rsid w:val="00756C57"/>
    <w:rsid w:val="007745C0"/>
    <w:rsid w:val="007749FB"/>
    <w:rsid w:val="00774A65"/>
    <w:rsid w:val="00780159"/>
    <w:rsid w:val="00782BE5"/>
    <w:rsid w:val="0078378F"/>
    <w:rsid w:val="00786C1C"/>
    <w:rsid w:val="007909E7"/>
    <w:rsid w:val="00795898"/>
    <w:rsid w:val="00797B0C"/>
    <w:rsid w:val="007A0205"/>
    <w:rsid w:val="007A2348"/>
    <w:rsid w:val="007B0DED"/>
    <w:rsid w:val="007B34D8"/>
    <w:rsid w:val="007B452C"/>
    <w:rsid w:val="007C4C5D"/>
    <w:rsid w:val="007C4EF7"/>
    <w:rsid w:val="007D6748"/>
    <w:rsid w:val="007D6BE3"/>
    <w:rsid w:val="007E5372"/>
    <w:rsid w:val="007E6D31"/>
    <w:rsid w:val="007F501B"/>
    <w:rsid w:val="007F7B94"/>
    <w:rsid w:val="008030AE"/>
    <w:rsid w:val="0080683D"/>
    <w:rsid w:val="00806CDD"/>
    <w:rsid w:val="008134B3"/>
    <w:rsid w:val="00817C5F"/>
    <w:rsid w:val="00820FC7"/>
    <w:rsid w:val="00824A5C"/>
    <w:rsid w:val="00826A6F"/>
    <w:rsid w:val="00831D88"/>
    <w:rsid w:val="00832FBA"/>
    <w:rsid w:val="00834B3B"/>
    <w:rsid w:val="00835A73"/>
    <w:rsid w:val="00837C71"/>
    <w:rsid w:val="008406AD"/>
    <w:rsid w:val="008409B6"/>
    <w:rsid w:val="00843354"/>
    <w:rsid w:val="00844A06"/>
    <w:rsid w:val="008576F9"/>
    <w:rsid w:val="008644BE"/>
    <w:rsid w:val="00875491"/>
    <w:rsid w:val="008821FB"/>
    <w:rsid w:val="0088273C"/>
    <w:rsid w:val="00887FC5"/>
    <w:rsid w:val="00890F23"/>
    <w:rsid w:val="008A2386"/>
    <w:rsid w:val="008B23A6"/>
    <w:rsid w:val="008B4A64"/>
    <w:rsid w:val="008C4E08"/>
    <w:rsid w:val="008C7652"/>
    <w:rsid w:val="008D3D9E"/>
    <w:rsid w:val="008D7BE0"/>
    <w:rsid w:val="008D7C15"/>
    <w:rsid w:val="008E0B10"/>
    <w:rsid w:val="008E7058"/>
    <w:rsid w:val="008E7756"/>
    <w:rsid w:val="008F3C8E"/>
    <w:rsid w:val="008F5F2D"/>
    <w:rsid w:val="009048D4"/>
    <w:rsid w:val="009062CA"/>
    <w:rsid w:val="00907EE8"/>
    <w:rsid w:val="009113EE"/>
    <w:rsid w:val="00911AAE"/>
    <w:rsid w:val="00914E27"/>
    <w:rsid w:val="00926217"/>
    <w:rsid w:val="00927F8F"/>
    <w:rsid w:val="00931C65"/>
    <w:rsid w:val="00931FA9"/>
    <w:rsid w:val="00933D01"/>
    <w:rsid w:val="00940634"/>
    <w:rsid w:val="00943139"/>
    <w:rsid w:val="00953171"/>
    <w:rsid w:val="00954270"/>
    <w:rsid w:val="009542FF"/>
    <w:rsid w:val="00954B80"/>
    <w:rsid w:val="00956BBE"/>
    <w:rsid w:val="0096632A"/>
    <w:rsid w:val="00967AE5"/>
    <w:rsid w:val="00972D26"/>
    <w:rsid w:val="00975038"/>
    <w:rsid w:val="00987C34"/>
    <w:rsid w:val="00993896"/>
    <w:rsid w:val="009A3853"/>
    <w:rsid w:val="009B20C5"/>
    <w:rsid w:val="009B3B05"/>
    <w:rsid w:val="009B57B4"/>
    <w:rsid w:val="009C0628"/>
    <w:rsid w:val="009D531F"/>
    <w:rsid w:val="009D5FF6"/>
    <w:rsid w:val="009E050C"/>
    <w:rsid w:val="009E1BD8"/>
    <w:rsid w:val="009E62ED"/>
    <w:rsid w:val="009E66B2"/>
    <w:rsid w:val="009F3FB5"/>
    <w:rsid w:val="009F47BB"/>
    <w:rsid w:val="009F7A96"/>
    <w:rsid w:val="00A0153C"/>
    <w:rsid w:val="00A0194B"/>
    <w:rsid w:val="00A05DC6"/>
    <w:rsid w:val="00A14775"/>
    <w:rsid w:val="00A227AB"/>
    <w:rsid w:val="00A24A1C"/>
    <w:rsid w:val="00A25323"/>
    <w:rsid w:val="00A25F31"/>
    <w:rsid w:val="00A2640C"/>
    <w:rsid w:val="00A45AEE"/>
    <w:rsid w:val="00A46A89"/>
    <w:rsid w:val="00A51647"/>
    <w:rsid w:val="00A5278C"/>
    <w:rsid w:val="00A52963"/>
    <w:rsid w:val="00A53F1D"/>
    <w:rsid w:val="00A548F3"/>
    <w:rsid w:val="00A55875"/>
    <w:rsid w:val="00A5632E"/>
    <w:rsid w:val="00A57092"/>
    <w:rsid w:val="00A6084E"/>
    <w:rsid w:val="00A6608B"/>
    <w:rsid w:val="00A74181"/>
    <w:rsid w:val="00A90C62"/>
    <w:rsid w:val="00A930E3"/>
    <w:rsid w:val="00A947C3"/>
    <w:rsid w:val="00AA16EF"/>
    <w:rsid w:val="00AA4D19"/>
    <w:rsid w:val="00AA522E"/>
    <w:rsid w:val="00AB5AEC"/>
    <w:rsid w:val="00AC43A0"/>
    <w:rsid w:val="00AD0A5C"/>
    <w:rsid w:val="00AD260B"/>
    <w:rsid w:val="00AD38EC"/>
    <w:rsid w:val="00AD4E0D"/>
    <w:rsid w:val="00AE07F1"/>
    <w:rsid w:val="00AE3C1D"/>
    <w:rsid w:val="00AF072A"/>
    <w:rsid w:val="00AF0E9A"/>
    <w:rsid w:val="00AF4228"/>
    <w:rsid w:val="00AF42AF"/>
    <w:rsid w:val="00B00C3A"/>
    <w:rsid w:val="00B06CD7"/>
    <w:rsid w:val="00B07FAA"/>
    <w:rsid w:val="00B16CF5"/>
    <w:rsid w:val="00B1748D"/>
    <w:rsid w:val="00B22B52"/>
    <w:rsid w:val="00B36FED"/>
    <w:rsid w:val="00B516AE"/>
    <w:rsid w:val="00B52895"/>
    <w:rsid w:val="00B5355B"/>
    <w:rsid w:val="00B56268"/>
    <w:rsid w:val="00B649FF"/>
    <w:rsid w:val="00B87941"/>
    <w:rsid w:val="00B95063"/>
    <w:rsid w:val="00B958DF"/>
    <w:rsid w:val="00BA038F"/>
    <w:rsid w:val="00BA3B44"/>
    <w:rsid w:val="00BA40B6"/>
    <w:rsid w:val="00BA52E5"/>
    <w:rsid w:val="00BC17E4"/>
    <w:rsid w:val="00BC4612"/>
    <w:rsid w:val="00BD6646"/>
    <w:rsid w:val="00BD7747"/>
    <w:rsid w:val="00BF0D81"/>
    <w:rsid w:val="00BF3206"/>
    <w:rsid w:val="00C01C0B"/>
    <w:rsid w:val="00C06989"/>
    <w:rsid w:val="00C06AB1"/>
    <w:rsid w:val="00C139AB"/>
    <w:rsid w:val="00C1649C"/>
    <w:rsid w:val="00C21ABF"/>
    <w:rsid w:val="00C24823"/>
    <w:rsid w:val="00C277FA"/>
    <w:rsid w:val="00C34A03"/>
    <w:rsid w:val="00C36B68"/>
    <w:rsid w:val="00C43705"/>
    <w:rsid w:val="00C44898"/>
    <w:rsid w:val="00C45154"/>
    <w:rsid w:val="00C46544"/>
    <w:rsid w:val="00C51816"/>
    <w:rsid w:val="00C554C5"/>
    <w:rsid w:val="00C561D5"/>
    <w:rsid w:val="00C573EA"/>
    <w:rsid w:val="00C601A2"/>
    <w:rsid w:val="00C6255E"/>
    <w:rsid w:val="00C630D9"/>
    <w:rsid w:val="00C75970"/>
    <w:rsid w:val="00C77267"/>
    <w:rsid w:val="00C826DA"/>
    <w:rsid w:val="00C86060"/>
    <w:rsid w:val="00C87A1A"/>
    <w:rsid w:val="00C9173B"/>
    <w:rsid w:val="00C9501E"/>
    <w:rsid w:val="00C956E8"/>
    <w:rsid w:val="00CA1A04"/>
    <w:rsid w:val="00CA1ACC"/>
    <w:rsid w:val="00CA7277"/>
    <w:rsid w:val="00CB08D0"/>
    <w:rsid w:val="00CB43D6"/>
    <w:rsid w:val="00CB4ECD"/>
    <w:rsid w:val="00CB6BA7"/>
    <w:rsid w:val="00CC0142"/>
    <w:rsid w:val="00CC2A5C"/>
    <w:rsid w:val="00CC395D"/>
    <w:rsid w:val="00CD13BE"/>
    <w:rsid w:val="00CD18FE"/>
    <w:rsid w:val="00CD5B3D"/>
    <w:rsid w:val="00CF01ED"/>
    <w:rsid w:val="00CF3FBB"/>
    <w:rsid w:val="00CF4E81"/>
    <w:rsid w:val="00CF78CC"/>
    <w:rsid w:val="00D03AB2"/>
    <w:rsid w:val="00D06448"/>
    <w:rsid w:val="00D24074"/>
    <w:rsid w:val="00D24D85"/>
    <w:rsid w:val="00D27CDB"/>
    <w:rsid w:val="00D335FF"/>
    <w:rsid w:val="00D358C7"/>
    <w:rsid w:val="00D3689A"/>
    <w:rsid w:val="00D375F1"/>
    <w:rsid w:val="00D45EE3"/>
    <w:rsid w:val="00D46158"/>
    <w:rsid w:val="00D47DAE"/>
    <w:rsid w:val="00D51EC6"/>
    <w:rsid w:val="00D54C60"/>
    <w:rsid w:val="00D54E8A"/>
    <w:rsid w:val="00D60343"/>
    <w:rsid w:val="00D61135"/>
    <w:rsid w:val="00D61DB6"/>
    <w:rsid w:val="00D646B1"/>
    <w:rsid w:val="00D66E1A"/>
    <w:rsid w:val="00D674B7"/>
    <w:rsid w:val="00D7346F"/>
    <w:rsid w:val="00D908F3"/>
    <w:rsid w:val="00D9451C"/>
    <w:rsid w:val="00D9611A"/>
    <w:rsid w:val="00DA0163"/>
    <w:rsid w:val="00DA026A"/>
    <w:rsid w:val="00DA26B9"/>
    <w:rsid w:val="00DB4A4A"/>
    <w:rsid w:val="00DB78B8"/>
    <w:rsid w:val="00DC0BC4"/>
    <w:rsid w:val="00DC4F30"/>
    <w:rsid w:val="00DC54B3"/>
    <w:rsid w:val="00DC6364"/>
    <w:rsid w:val="00DD01AE"/>
    <w:rsid w:val="00DD69F4"/>
    <w:rsid w:val="00DE53AC"/>
    <w:rsid w:val="00DE700F"/>
    <w:rsid w:val="00DF7EDC"/>
    <w:rsid w:val="00E00C83"/>
    <w:rsid w:val="00E01158"/>
    <w:rsid w:val="00E15812"/>
    <w:rsid w:val="00E2367C"/>
    <w:rsid w:val="00E26466"/>
    <w:rsid w:val="00E35C4A"/>
    <w:rsid w:val="00E44CCF"/>
    <w:rsid w:val="00E46805"/>
    <w:rsid w:val="00E54EFD"/>
    <w:rsid w:val="00E63C7F"/>
    <w:rsid w:val="00E65E60"/>
    <w:rsid w:val="00E72BA2"/>
    <w:rsid w:val="00E734C7"/>
    <w:rsid w:val="00E75A0C"/>
    <w:rsid w:val="00E7723D"/>
    <w:rsid w:val="00E80C27"/>
    <w:rsid w:val="00E843A3"/>
    <w:rsid w:val="00E878F6"/>
    <w:rsid w:val="00E97E11"/>
    <w:rsid w:val="00EA74E0"/>
    <w:rsid w:val="00EB2BF8"/>
    <w:rsid w:val="00EB6ED0"/>
    <w:rsid w:val="00EC0E80"/>
    <w:rsid w:val="00EC5516"/>
    <w:rsid w:val="00ED06FF"/>
    <w:rsid w:val="00ED116B"/>
    <w:rsid w:val="00ED4D49"/>
    <w:rsid w:val="00ED551B"/>
    <w:rsid w:val="00ED610D"/>
    <w:rsid w:val="00ED6C13"/>
    <w:rsid w:val="00EE00E4"/>
    <w:rsid w:val="00EE012D"/>
    <w:rsid w:val="00EE726C"/>
    <w:rsid w:val="00EF6285"/>
    <w:rsid w:val="00EF640A"/>
    <w:rsid w:val="00F034E3"/>
    <w:rsid w:val="00F13ED1"/>
    <w:rsid w:val="00F27076"/>
    <w:rsid w:val="00F421FB"/>
    <w:rsid w:val="00F42435"/>
    <w:rsid w:val="00F44DE2"/>
    <w:rsid w:val="00F625E4"/>
    <w:rsid w:val="00F62A37"/>
    <w:rsid w:val="00F70BA9"/>
    <w:rsid w:val="00F7566D"/>
    <w:rsid w:val="00F77EB1"/>
    <w:rsid w:val="00F80C10"/>
    <w:rsid w:val="00F8553C"/>
    <w:rsid w:val="00F90C8F"/>
    <w:rsid w:val="00F963C3"/>
    <w:rsid w:val="00F964F0"/>
    <w:rsid w:val="00FA35C2"/>
    <w:rsid w:val="00FB7053"/>
    <w:rsid w:val="00FB7ABE"/>
    <w:rsid w:val="00FC270B"/>
    <w:rsid w:val="00FC3179"/>
    <w:rsid w:val="00FC43A5"/>
    <w:rsid w:val="00FD3433"/>
    <w:rsid w:val="00FE0405"/>
    <w:rsid w:val="00FE0EA2"/>
    <w:rsid w:val="00FF010E"/>
    <w:rsid w:val="00FF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8242"/>
  <w15:chartTrackingRefBased/>
  <w15:docId w15:val="{1D30EF8E-88EB-4584-9DDC-C447158D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locked="0"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semiHidden="1" w:unhideWhenUsed="1"/>
  </w:latentStyles>
  <w:style w:type="paragraph" w:default="1" w:styleId="Normal">
    <w:name w:val="Normal"/>
    <w:qFormat/>
    <w:rsid w:val="00A45AEE"/>
    <w:pPr>
      <w:spacing w:after="120" w:line="240" w:lineRule="auto"/>
      <w:ind w:left="360"/>
    </w:pPr>
  </w:style>
  <w:style w:type="paragraph" w:styleId="Heading1">
    <w:name w:val="heading 1"/>
    <w:basedOn w:val="Normal"/>
    <w:next w:val="Normal"/>
    <w:link w:val="Heading1Char"/>
    <w:uiPriority w:val="9"/>
    <w:qFormat/>
    <w:locked/>
    <w:rsid w:val="00933D01"/>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locked/>
    <w:rsid w:val="0035535F"/>
    <w:pPr>
      <w:keepNext/>
      <w:keepLines/>
      <w:numPr>
        <w:numId w:val="2"/>
      </w:numPr>
      <w:pBdr>
        <w:top w:val="single" w:sz="4" w:space="1" w:color="auto"/>
      </w:pBdr>
      <w:spacing w:before="120" w:after="60"/>
      <w:outlineLvl w:val="1"/>
    </w:pPr>
    <w:rPr>
      <w:rFonts w:asciiTheme="majorHAnsi" w:eastAsiaTheme="majorEastAsia" w:hAnsiTheme="majorHAnsi" w:cstheme="majorBidi"/>
      <w:sz w:val="24"/>
      <w:szCs w:val="36"/>
    </w:rPr>
  </w:style>
  <w:style w:type="paragraph" w:styleId="Heading3">
    <w:name w:val="heading 3"/>
    <w:basedOn w:val="Normal"/>
    <w:next w:val="Normal"/>
    <w:link w:val="Heading3Char"/>
    <w:uiPriority w:val="9"/>
    <w:unhideWhenUsed/>
    <w:qFormat/>
    <w:locked/>
    <w:rsid w:val="00330E2F"/>
    <w:pPr>
      <w:keepNext/>
      <w:keepLines/>
      <w:numPr>
        <w:numId w:val="3"/>
      </w:numPr>
      <w:spacing w:before="80"/>
      <w:outlineLvl w:val="2"/>
    </w:pPr>
    <w:rPr>
      <w:rFonts w:asciiTheme="majorHAnsi" w:eastAsiaTheme="majorEastAsia" w:hAnsiTheme="majorHAnsi" w:cstheme="majorBidi"/>
      <w:sz w:val="22"/>
      <w:szCs w:val="28"/>
    </w:rPr>
  </w:style>
  <w:style w:type="paragraph" w:styleId="Heading4">
    <w:name w:val="heading 4"/>
    <w:basedOn w:val="Normal"/>
    <w:next w:val="Normal"/>
    <w:link w:val="Heading4Char"/>
    <w:uiPriority w:val="9"/>
    <w:semiHidden/>
    <w:unhideWhenUsed/>
    <w:qFormat/>
    <w:locked/>
    <w:rsid w:val="00933D01"/>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locked/>
    <w:rsid w:val="00933D01"/>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locked/>
    <w:rsid w:val="00933D01"/>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locked/>
    <w:rsid w:val="00933D01"/>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locked/>
    <w:rsid w:val="00933D01"/>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locked/>
    <w:rsid w:val="00933D01"/>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933D01"/>
    <w:rPr>
      <w:color w:val="808080"/>
    </w:rPr>
  </w:style>
  <w:style w:type="paragraph" w:styleId="ListParagraph">
    <w:name w:val="List Paragraph"/>
    <w:basedOn w:val="Normal"/>
    <w:link w:val="ListParagraphChar"/>
    <w:uiPriority w:val="34"/>
    <w:qFormat/>
    <w:locked/>
    <w:rsid w:val="00933D01"/>
    <w:pPr>
      <w:ind w:left="720"/>
      <w:contextualSpacing/>
    </w:pPr>
  </w:style>
  <w:style w:type="character" w:customStyle="1" w:styleId="Heading1Char">
    <w:name w:val="Heading 1 Char"/>
    <w:basedOn w:val="DefaultParagraphFont"/>
    <w:link w:val="Heading1"/>
    <w:uiPriority w:val="9"/>
    <w:rsid w:val="00933D0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35535F"/>
    <w:rPr>
      <w:rFonts w:asciiTheme="majorHAnsi" w:eastAsiaTheme="majorEastAsia" w:hAnsiTheme="majorHAnsi" w:cstheme="majorBidi"/>
      <w:sz w:val="24"/>
      <w:szCs w:val="36"/>
    </w:rPr>
  </w:style>
  <w:style w:type="character" w:customStyle="1" w:styleId="Heading3Char">
    <w:name w:val="Heading 3 Char"/>
    <w:basedOn w:val="DefaultParagraphFont"/>
    <w:link w:val="Heading3"/>
    <w:uiPriority w:val="9"/>
    <w:rsid w:val="00330E2F"/>
    <w:rPr>
      <w:rFonts w:asciiTheme="majorHAnsi" w:eastAsiaTheme="majorEastAsia" w:hAnsiTheme="majorHAnsi" w:cstheme="majorBidi"/>
      <w:sz w:val="22"/>
      <w:szCs w:val="28"/>
    </w:rPr>
  </w:style>
  <w:style w:type="character" w:customStyle="1" w:styleId="Heading4Char">
    <w:name w:val="Heading 4 Char"/>
    <w:basedOn w:val="DefaultParagraphFont"/>
    <w:link w:val="Heading4"/>
    <w:uiPriority w:val="9"/>
    <w:semiHidden/>
    <w:rsid w:val="00933D0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33D0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33D0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33D0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33D0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33D0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locked/>
    <w:rsid w:val="00933D01"/>
    <w:rPr>
      <w:b/>
      <w:bCs/>
      <w:color w:val="ED7D31" w:themeColor="accent2"/>
      <w:spacing w:val="10"/>
      <w:sz w:val="16"/>
      <w:szCs w:val="16"/>
    </w:rPr>
  </w:style>
  <w:style w:type="paragraph" w:styleId="Title">
    <w:name w:val="Title"/>
    <w:basedOn w:val="Normal"/>
    <w:next w:val="Normal"/>
    <w:link w:val="TitleChar"/>
    <w:uiPriority w:val="10"/>
    <w:qFormat/>
    <w:locked/>
    <w:rsid w:val="00933D01"/>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33D0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locked/>
    <w:rsid w:val="00933D01"/>
    <w:pPr>
      <w:numPr>
        <w:ilvl w:val="1"/>
      </w:numPr>
      <w:spacing w:after="240"/>
      <w:ind w:left="360"/>
    </w:pPr>
    <w:rPr>
      <w:color w:val="000000" w:themeColor="text1"/>
      <w:sz w:val="24"/>
      <w:szCs w:val="24"/>
    </w:rPr>
  </w:style>
  <w:style w:type="character" w:customStyle="1" w:styleId="SubtitleChar">
    <w:name w:val="Subtitle Char"/>
    <w:basedOn w:val="DefaultParagraphFont"/>
    <w:link w:val="Subtitle"/>
    <w:uiPriority w:val="11"/>
    <w:rsid w:val="00933D01"/>
    <w:rPr>
      <w:color w:val="000000" w:themeColor="text1"/>
      <w:sz w:val="24"/>
      <w:szCs w:val="24"/>
    </w:rPr>
  </w:style>
  <w:style w:type="character" w:styleId="Strong">
    <w:name w:val="Strong"/>
    <w:basedOn w:val="DefaultParagraphFont"/>
    <w:uiPriority w:val="22"/>
    <w:qFormat/>
    <w:locked/>
    <w:rsid w:val="00933D0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locked/>
    <w:rsid w:val="00933D01"/>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locked/>
    <w:rsid w:val="00933D01"/>
    <w:pPr>
      <w:spacing w:after="0" w:line="240" w:lineRule="auto"/>
    </w:pPr>
  </w:style>
  <w:style w:type="paragraph" w:styleId="Quote">
    <w:name w:val="Quote"/>
    <w:basedOn w:val="Normal"/>
    <w:next w:val="Normal"/>
    <w:link w:val="QuoteChar"/>
    <w:uiPriority w:val="29"/>
    <w:qFormat/>
    <w:locked/>
    <w:rsid w:val="00933D0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33D0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locked/>
    <w:rsid w:val="00933D0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33D0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locked/>
    <w:rsid w:val="00933D01"/>
    <w:rPr>
      <w:i/>
      <w:iCs/>
      <w:color w:val="auto"/>
    </w:rPr>
  </w:style>
  <w:style w:type="character" w:styleId="IntenseEmphasis">
    <w:name w:val="Intense Emphasis"/>
    <w:basedOn w:val="DefaultParagraphFont"/>
    <w:uiPriority w:val="21"/>
    <w:qFormat/>
    <w:locked/>
    <w:rsid w:val="00933D0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locked/>
    <w:rsid w:val="00933D0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locked/>
    <w:rsid w:val="00933D0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locked/>
    <w:rsid w:val="00933D0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locked/>
    <w:rsid w:val="00933D01"/>
    <w:pPr>
      <w:outlineLvl w:val="9"/>
    </w:pPr>
  </w:style>
  <w:style w:type="paragraph" w:customStyle="1" w:styleId="HeadingCaption">
    <w:name w:val="Heading Caption"/>
    <w:basedOn w:val="ListParagraph"/>
    <w:next w:val="Normal"/>
    <w:link w:val="HeadingCaptionChar"/>
    <w:qFormat/>
    <w:locked/>
    <w:rsid w:val="00D54E8A"/>
    <w:pPr>
      <w:ind w:left="360"/>
    </w:pPr>
    <w:rPr>
      <w:i/>
      <w:sz w:val="20"/>
    </w:rPr>
  </w:style>
  <w:style w:type="paragraph" w:styleId="Header">
    <w:name w:val="header"/>
    <w:basedOn w:val="Normal"/>
    <w:link w:val="HeaderChar"/>
    <w:uiPriority w:val="99"/>
    <w:unhideWhenUsed/>
    <w:locked/>
    <w:rsid w:val="008F3C8E"/>
    <w:pPr>
      <w:tabs>
        <w:tab w:val="center" w:pos="4680"/>
        <w:tab w:val="right" w:pos="9360"/>
      </w:tabs>
      <w:spacing w:after="0"/>
    </w:pPr>
  </w:style>
  <w:style w:type="character" w:customStyle="1" w:styleId="ListParagraphChar">
    <w:name w:val="List Paragraph Char"/>
    <w:basedOn w:val="DefaultParagraphFont"/>
    <w:link w:val="ListParagraph"/>
    <w:uiPriority w:val="34"/>
    <w:rsid w:val="00187EDB"/>
  </w:style>
  <w:style w:type="character" w:customStyle="1" w:styleId="HeadingCaptionChar">
    <w:name w:val="Heading Caption Char"/>
    <w:basedOn w:val="ListParagraphChar"/>
    <w:link w:val="HeadingCaption"/>
    <w:rsid w:val="00D54E8A"/>
    <w:rPr>
      <w:i/>
      <w:sz w:val="20"/>
    </w:rPr>
  </w:style>
  <w:style w:type="character" w:customStyle="1" w:styleId="HeaderChar">
    <w:name w:val="Header Char"/>
    <w:basedOn w:val="DefaultParagraphFont"/>
    <w:link w:val="Header"/>
    <w:uiPriority w:val="99"/>
    <w:rsid w:val="008F3C8E"/>
  </w:style>
  <w:style w:type="paragraph" w:styleId="Footer">
    <w:name w:val="footer"/>
    <w:basedOn w:val="Normal"/>
    <w:link w:val="FooterChar"/>
    <w:uiPriority w:val="99"/>
    <w:unhideWhenUsed/>
    <w:locked/>
    <w:rsid w:val="008F3C8E"/>
    <w:pPr>
      <w:tabs>
        <w:tab w:val="center" w:pos="4680"/>
        <w:tab w:val="right" w:pos="9360"/>
      </w:tabs>
      <w:spacing w:after="0"/>
    </w:pPr>
  </w:style>
  <w:style w:type="character" w:customStyle="1" w:styleId="FooterChar">
    <w:name w:val="Footer Char"/>
    <w:basedOn w:val="DefaultParagraphFont"/>
    <w:link w:val="Footer"/>
    <w:uiPriority w:val="99"/>
    <w:rsid w:val="008F3C8E"/>
  </w:style>
  <w:style w:type="paragraph" w:styleId="TOC2">
    <w:name w:val="toc 2"/>
    <w:basedOn w:val="Normal"/>
    <w:next w:val="Normal"/>
    <w:autoRedefine/>
    <w:uiPriority w:val="39"/>
    <w:unhideWhenUsed/>
    <w:locked/>
    <w:rsid w:val="00567B93"/>
    <w:pPr>
      <w:spacing w:after="100" w:line="259" w:lineRule="auto"/>
      <w:ind w:left="220"/>
    </w:pPr>
    <w:rPr>
      <w:rFonts w:cs="Times New Roman"/>
      <w:sz w:val="22"/>
      <w:szCs w:val="22"/>
    </w:rPr>
  </w:style>
  <w:style w:type="paragraph" w:styleId="TOC1">
    <w:name w:val="toc 1"/>
    <w:basedOn w:val="Normal"/>
    <w:next w:val="Normal"/>
    <w:autoRedefine/>
    <w:uiPriority w:val="39"/>
    <w:unhideWhenUsed/>
    <w:locked/>
    <w:rsid w:val="00567B93"/>
    <w:pPr>
      <w:spacing w:after="100" w:line="259" w:lineRule="auto"/>
    </w:pPr>
    <w:rPr>
      <w:rFonts w:cs="Times New Roman"/>
      <w:sz w:val="22"/>
      <w:szCs w:val="22"/>
    </w:rPr>
  </w:style>
  <w:style w:type="paragraph" w:styleId="TOC3">
    <w:name w:val="toc 3"/>
    <w:basedOn w:val="Normal"/>
    <w:next w:val="Normal"/>
    <w:autoRedefine/>
    <w:uiPriority w:val="39"/>
    <w:unhideWhenUsed/>
    <w:locked/>
    <w:rsid w:val="00567B93"/>
    <w:pPr>
      <w:spacing w:after="100" w:line="259" w:lineRule="auto"/>
      <w:ind w:left="440"/>
    </w:pPr>
    <w:rPr>
      <w:rFonts w:cs="Times New Roman"/>
      <w:sz w:val="22"/>
      <w:szCs w:val="22"/>
    </w:rPr>
  </w:style>
  <w:style w:type="paragraph" w:styleId="TOC4">
    <w:name w:val="toc 4"/>
    <w:basedOn w:val="Normal"/>
    <w:next w:val="Normal"/>
    <w:autoRedefine/>
    <w:uiPriority w:val="39"/>
    <w:unhideWhenUsed/>
    <w:locked/>
    <w:rsid w:val="008D7BE0"/>
    <w:pPr>
      <w:spacing w:after="100" w:line="259" w:lineRule="auto"/>
      <w:ind w:left="660"/>
    </w:pPr>
    <w:rPr>
      <w:sz w:val="22"/>
      <w:szCs w:val="22"/>
    </w:rPr>
  </w:style>
  <w:style w:type="paragraph" w:styleId="TOC5">
    <w:name w:val="toc 5"/>
    <w:basedOn w:val="Normal"/>
    <w:next w:val="Normal"/>
    <w:autoRedefine/>
    <w:uiPriority w:val="39"/>
    <w:unhideWhenUsed/>
    <w:locked/>
    <w:rsid w:val="008D7BE0"/>
    <w:pPr>
      <w:spacing w:after="100" w:line="259" w:lineRule="auto"/>
      <w:ind w:left="880"/>
    </w:pPr>
    <w:rPr>
      <w:sz w:val="22"/>
      <w:szCs w:val="22"/>
    </w:rPr>
  </w:style>
  <w:style w:type="paragraph" w:styleId="TOC6">
    <w:name w:val="toc 6"/>
    <w:basedOn w:val="Normal"/>
    <w:next w:val="Normal"/>
    <w:autoRedefine/>
    <w:uiPriority w:val="39"/>
    <w:unhideWhenUsed/>
    <w:locked/>
    <w:rsid w:val="008D7BE0"/>
    <w:pPr>
      <w:spacing w:after="100" w:line="259" w:lineRule="auto"/>
      <w:ind w:left="1100"/>
    </w:pPr>
    <w:rPr>
      <w:sz w:val="22"/>
      <w:szCs w:val="22"/>
    </w:rPr>
  </w:style>
  <w:style w:type="paragraph" w:styleId="TOC7">
    <w:name w:val="toc 7"/>
    <w:basedOn w:val="Normal"/>
    <w:next w:val="Normal"/>
    <w:autoRedefine/>
    <w:uiPriority w:val="39"/>
    <w:unhideWhenUsed/>
    <w:locked/>
    <w:rsid w:val="008D7BE0"/>
    <w:pPr>
      <w:spacing w:after="100" w:line="259" w:lineRule="auto"/>
      <w:ind w:left="1320"/>
    </w:pPr>
    <w:rPr>
      <w:sz w:val="22"/>
      <w:szCs w:val="22"/>
    </w:rPr>
  </w:style>
  <w:style w:type="paragraph" w:styleId="TOC8">
    <w:name w:val="toc 8"/>
    <w:basedOn w:val="Normal"/>
    <w:next w:val="Normal"/>
    <w:autoRedefine/>
    <w:uiPriority w:val="39"/>
    <w:unhideWhenUsed/>
    <w:locked/>
    <w:rsid w:val="008D7BE0"/>
    <w:pPr>
      <w:spacing w:after="100" w:line="259" w:lineRule="auto"/>
      <w:ind w:left="1540"/>
    </w:pPr>
    <w:rPr>
      <w:sz w:val="22"/>
      <w:szCs w:val="22"/>
    </w:rPr>
  </w:style>
  <w:style w:type="paragraph" w:styleId="TOC9">
    <w:name w:val="toc 9"/>
    <w:basedOn w:val="Normal"/>
    <w:next w:val="Normal"/>
    <w:autoRedefine/>
    <w:uiPriority w:val="39"/>
    <w:unhideWhenUsed/>
    <w:locked/>
    <w:rsid w:val="008D7BE0"/>
    <w:pPr>
      <w:spacing w:after="100" w:line="259" w:lineRule="auto"/>
      <w:ind w:left="1760"/>
    </w:pPr>
    <w:rPr>
      <w:sz w:val="22"/>
      <w:szCs w:val="22"/>
    </w:rPr>
  </w:style>
  <w:style w:type="character" w:styleId="Hyperlink">
    <w:name w:val="Hyperlink"/>
    <w:basedOn w:val="DefaultParagraphFont"/>
    <w:uiPriority w:val="99"/>
    <w:unhideWhenUsed/>
    <w:locked/>
    <w:rsid w:val="008D7BE0"/>
    <w:rPr>
      <w:color w:val="0563C1" w:themeColor="hyperlink"/>
      <w:u w:val="single"/>
    </w:rPr>
  </w:style>
  <w:style w:type="character" w:styleId="UnresolvedMention">
    <w:name w:val="Unresolved Mention"/>
    <w:basedOn w:val="DefaultParagraphFont"/>
    <w:uiPriority w:val="99"/>
    <w:semiHidden/>
    <w:unhideWhenUsed/>
    <w:locked/>
    <w:rsid w:val="008D7BE0"/>
    <w:rPr>
      <w:color w:val="605E5C"/>
      <w:shd w:val="clear" w:color="auto" w:fill="E1DFDD"/>
    </w:rPr>
  </w:style>
  <w:style w:type="character" w:customStyle="1" w:styleId="NoSpacingChar">
    <w:name w:val="No Spacing Char"/>
    <w:basedOn w:val="DefaultParagraphFont"/>
    <w:link w:val="NoSpacing"/>
    <w:uiPriority w:val="1"/>
    <w:rsid w:val="0026758F"/>
  </w:style>
  <w:style w:type="table" w:styleId="TableGrid">
    <w:name w:val="Table Grid"/>
    <w:basedOn w:val="TableNormal"/>
    <w:uiPriority w:val="39"/>
    <w:locked/>
    <w:rsid w:val="00F62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4">
    <w:name w:val="Grid Table 6 Colorful Accent 4"/>
    <w:basedOn w:val="TableNormal"/>
    <w:uiPriority w:val="51"/>
    <w:locked/>
    <w:rsid w:val="008821FB"/>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OrganizationName">
    <w:name w:val="Organization Name"/>
    <w:basedOn w:val="Heading1Char"/>
    <w:uiPriority w:val="1"/>
    <w:locked/>
    <w:rsid w:val="0004240F"/>
    <w:rPr>
      <w:rFonts w:asciiTheme="majorHAnsi" w:eastAsiaTheme="majorEastAsia" w:hAnsiTheme="majorHAnsi" w:cstheme="majorBidi"/>
      <w:caps/>
      <w:spacing w:val="10"/>
      <w:sz w:val="36"/>
      <w:szCs w:val="36"/>
    </w:rPr>
  </w:style>
  <w:style w:type="character" w:customStyle="1" w:styleId="Drop-down">
    <w:name w:val="Drop-down"/>
    <w:basedOn w:val="DefaultParagraphFont"/>
    <w:uiPriority w:val="1"/>
    <w:qFormat/>
    <w:locked/>
    <w:rsid w:val="00C5181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73839">
      <w:bodyDiv w:val="1"/>
      <w:marLeft w:val="0"/>
      <w:marRight w:val="0"/>
      <w:marTop w:val="0"/>
      <w:marBottom w:val="0"/>
      <w:divBdr>
        <w:top w:val="none" w:sz="0" w:space="0" w:color="auto"/>
        <w:left w:val="none" w:sz="0" w:space="0" w:color="auto"/>
        <w:bottom w:val="none" w:sz="0" w:space="0" w:color="auto"/>
        <w:right w:val="none" w:sz="0" w:space="0" w:color="auto"/>
      </w:divBdr>
    </w:div>
    <w:div w:id="20253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0.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s\Dropbox\My%20PC%20(DESKTOP-TBLISUE)\Downloads\KMS%20Assessment%20Discussion%20Framework%20R0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66E9A061324DA49F5918F165B976BF"/>
        <w:category>
          <w:name w:val="General"/>
          <w:gallery w:val="placeholder"/>
        </w:category>
        <w:types>
          <w:type w:val="bbPlcHdr"/>
        </w:types>
        <w:behaviors>
          <w:behavior w:val="content"/>
        </w:behaviors>
        <w:guid w:val="{34BCDD8A-F390-498B-B4F5-B3AB15655B09}"/>
      </w:docPartPr>
      <w:docPartBody>
        <w:p w:rsidR="00F5276C" w:rsidRDefault="00095239">
          <w:pPr>
            <w:pStyle w:val="7F66E9A061324DA49F5918F165B976BF"/>
          </w:pPr>
          <w:r>
            <w:rPr>
              <w:color w:val="2F5496" w:themeColor="accent1" w:themeShade="BF"/>
              <w:sz w:val="24"/>
              <w:szCs w:val="24"/>
            </w:rPr>
            <w:t>[Company name]</w:t>
          </w:r>
        </w:p>
      </w:docPartBody>
    </w:docPart>
    <w:docPart>
      <w:docPartPr>
        <w:name w:val="99E2F2C6890D4E2AB6917D79CD48D155"/>
        <w:category>
          <w:name w:val="General"/>
          <w:gallery w:val="placeholder"/>
        </w:category>
        <w:types>
          <w:type w:val="bbPlcHdr"/>
        </w:types>
        <w:behaviors>
          <w:behavior w:val="content"/>
        </w:behaviors>
        <w:guid w:val="{0848B501-A995-48D7-B5DF-EA7E69A32E3B}"/>
      </w:docPartPr>
      <w:docPartBody>
        <w:p w:rsidR="00F5276C" w:rsidRDefault="00095239">
          <w:pPr>
            <w:pStyle w:val="99E2F2C6890D4E2AB6917D79CD48D155"/>
          </w:pPr>
          <w:r>
            <w:rPr>
              <w:rFonts w:asciiTheme="majorHAnsi" w:eastAsiaTheme="majorEastAsia" w:hAnsiTheme="majorHAnsi" w:cstheme="majorBidi"/>
              <w:color w:val="4472C4" w:themeColor="accent1"/>
              <w:sz w:val="88"/>
              <w:szCs w:val="88"/>
            </w:rPr>
            <w:t>[Document title]</w:t>
          </w:r>
        </w:p>
      </w:docPartBody>
    </w:docPart>
    <w:docPart>
      <w:docPartPr>
        <w:name w:val="AC1291E8A6824120BA3D55F307076401"/>
        <w:category>
          <w:name w:val="General"/>
          <w:gallery w:val="placeholder"/>
        </w:category>
        <w:types>
          <w:type w:val="bbPlcHdr"/>
        </w:types>
        <w:behaviors>
          <w:behavior w:val="content"/>
        </w:behaviors>
        <w:guid w:val="{B413E88C-CF03-47DC-BC9D-5C3C94BED20D}"/>
      </w:docPartPr>
      <w:docPartBody>
        <w:p w:rsidR="00F5276C" w:rsidRDefault="00095239">
          <w:pPr>
            <w:pStyle w:val="AC1291E8A6824120BA3D55F307076401"/>
          </w:pPr>
          <w:r>
            <w:rPr>
              <w:color w:val="2F5496" w:themeColor="accent1" w:themeShade="BF"/>
              <w:sz w:val="24"/>
              <w:szCs w:val="24"/>
            </w:rPr>
            <w:t>[Document subtitle]</w:t>
          </w:r>
        </w:p>
      </w:docPartBody>
    </w:docPart>
    <w:docPart>
      <w:docPartPr>
        <w:name w:val="4EEFF795EBBA41E69B33110749F95B9C"/>
        <w:category>
          <w:name w:val="General"/>
          <w:gallery w:val="placeholder"/>
        </w:category>
        <w:types>
          <w:type w:val="bbPlcHdr"/>
        </w:types>
        <w:behaviors>
          <w:behavior w:val="content"/>
        </w:behaviors>
        <w:guid w:val="{B1AFD792-DD5F-4AA4-8452-FDF8AB8A4E04}"/>
      </w:docPartPr>
      <w:docPartBody>
        <w:p w:rsidR="00F5276C" w:rsidRDefault="00095239">
          <w:pPr>
            <w:pStyle w:val="4EEFF795EBBA41E69B33110749F95B9C"/>
          </w:pPr>
          <w:r w:rsidRPr="00D00611">
            <w:rPr>
              <w:rStyle w:val="PlaceholderText"/>
            </w:rPr>
            <w:t>[Status]</w:t>
          </w:r>
        </w:p>
      </w:docPartBody>
    </w:docPart>
    <w:docPart>
      <w:docPartPr>
        <w:name w:val="625FABA0458B45979E6EC56E5DAFB73F"/>
        <w:category>
          <w:name w:val="General"/>
          <w:gallery w:val="placeholder"/>
        </w:category>
        <w:types>
          <w:type w:val="bbPlcHdr"/>
        </w:types>
        <w:behaviors>
          <w:behavior w:val="content"/>
        </w:behaviors>
        <w:guid w:val="{1332183C-F497-48EE-8CB9-1F7DB43634C7}"/>
      </w:docPartPr>
      <w:docPartBody>
        <w:p w:rsidR="00F5276C" w:rsidRDefault="00095239">
          <w:pPr>
            <w:pStyle w:val="625FABA0458B45979E6EC56E5DAFB73F"/>
          </w:pPr>
          <w:r w:rsidRPr="00211134">
            <w:rPr>
              <w:rStyle w:val="PlaceholderText"/>
            </w:rPr>
            <w:t>[Publish Date]</w:t>
          </w:r>
        </w:p>
      </w:docPartBody>
    </w:docPart>
    <w:docPart>
      <w:docPartPr>
        <w:name w:val="BDD1A69821A54B75B666D2895B01C405"/>
        <w:category>
          <w:name w:val="General"/>
          <w:gallery w:val="placeholder"/>
        </w:category>
        <w:types>
          <w:type w:val="bbPlcHdr"/>
        </w:types>
        <w:behaviors>
          <w:behavior w:val="content"/>
        </w:behaviors>
        <w:guid w:val="{BDA39E7A-A222-46C2-A5AF-26095ABFFDD5}"/>
      </w:docPartPr>
      <w:docPartBody>
        <w:p w:rsidR="00F5276C" w:rsidRDefault="00095239">
          <w:pPr>
            <w:pStyle w:val="BDD1A69821A54B75B666D2895B01C405"/>
          </w:pPr>
          <w:r w:rsidRPr="001268B8">
            <w:rPr>
              <w:rStyle w:val="PlaceholderText"/>
            </w:rPr>
            <w:t>Click or tap here to enter text.</w:t>
          </w:r>
        </w:p>
      </w:docPartBody>
    </w:docPart>
    <w:docPart>
      <w:docPartPr>
        <w:name w:val="E470669837AE4D5BBF9B55CD47A68F12"/>
        <w:category>
          <w:name w:val="General"/>
          <w:gallery w:val="placeholder"/>
        </w:category>
        <w:types>
          <w:type w:val="bbPlcHdr"/>
        </w:types>
        <w:behaviors>
          <w:behavior w:val="content"/>
        </w:behaviors>
        <w:guid w:val="{DAA9EACD-DC10-4A3E-A55A-802493BE56AB}"/>
      </w:docPartPr>
      <w:docPartBody>
        <w:p w:rsidR="00F5276C" w:rsidRDefault="00095239">
          <w:pPr>
            <w:pStyle w:val="E470669837AE4D5BBF9B55CD47A68F12"/>
          </w:pPr>
          <w:r w:rsidRPr="005B2739">
            <w:rPr>
              <w:rStyle w:val="PlaceholderText"/>
              <w:color w:val="0070C0"/>
            </w:rPr>
            <w:t>Click or tap here to enter text.</w:t>
          </w:r>
        </w:p>
      </w:docPartBody>
    </w:docPart>
    <w:docPart>
      <w:docPartPr>
        <w:name w:val="A66245C8FB8D4BA2A0ED32BDDC226C3B"/>
        <w:category>
          <w:name w:val="General"/>
          <w:gallery w:val="placeholder"/>
        </w:category>
        <w:types>
          <w:type w:val="bbPlcHdr"/>
        </w:types>
        <w:behaviors>
          <w:behavior w:val="content"/>
        </w:behaviors>
        <w:guid w:val="{945CD047-00B6-4B86-AF04-E3756BE5ABC2}"/>
      </w:docPartPr>
      <w:docPartBody>
        <w:p w:rsidR="00F5276C" w:rsidRDefault="00095239">
          <w:pPr>
            <w:pStyle w:val="A66245C8FB8D4BA2A0ED32BDDC226C3B"/>
          </w:pPr>
          <w:r w:rsidRPr="005B2739">
            <w:rPr>
              <w:rStyle w:val="PlaceholderText"/>
              <w:color w:val="0070C0"/>
            </w:rPr>
            <w:t>Click or tap here to enter text.</w:t>
          </w:r>
        </w:p>
      </w:docPartBody>
    </w:docPart>
    <w:docPart>
      <w:docPartPr>
        <w:name w:val="BCC74E7409344D03B98264FA82BABF4C"/>
        <w:category>
          <w:name w:val="General"/>
          <w:gallery w:val="placeholder"/>
        </w:category>
        <w:types>
          <w:type w:val="bbPlcHdr"/>
        </w:types>
        <w:behaviors>
          <w:behavior w:val="content"/>
        </w:behaviors>
        <w:guid w:val="{BF928FDF-5224-4CC3-A40D-E55D5A5332A6}"/>
      </w:docPartPr>
      <w:docPartBody>
        <w:p w:rsidR="00F5276C" w:rsidRDefault="00095239">
          <w:pPr>
            <w:pStyle w:val="BCC74E7409344D03B98264FA82BABF4C"/>
          </w:pPr>
          <w:r w:rsidRPr="005B2739">
            <w:rPr>
              <w:rStyle w:val="PlaceholderText"/>
              <w:color w:val="0070C0"/>
            </w:rPr>
            <w:t>Click or tap here to enter text.</w:t>
          </w:r>
        </w:p>
      </w:docPartBody>
    </w:docPart>
    <w:docPart>
      <w:docPartPr>
        <w:name w:val="4B44996EA65249F5A96DCC26400E33D8"/>
        <w:category>
          <w:name w:val="General"/>
          <w:gallery w:val="placeholder"/>
        </w:category>
        <w:types>
          <w:type w:val="bbPlcHdr"/>
        </w:types>
        <w:behaviors>
          <w:behavior w:val="content"/>
        </w:behaviors>
        <w:guid w:val="{A97AD605-518A-44C4-A40C-8F2F8F8D4F97}"/>
      </w:docPartPr>
      <w:docPartBody>
        <w:p w:rsidR="00F5276C" w:rsidRDefault="00095239">
          <w:pPr>
            <w:pStyle w:val="4B44996EA65249F5A96DCC26400E33D8"/>
          </w:pPr>
          <w:r w:rsidRPr="005B2739">
            <w:rPr>
              <w:rStyle w:val="PlaceholderText"/>
              <w:color w:val="0070C0"/>
            </w:rPr>
            <w:t>Click or tap here to enter text.</w:t>
          </w:r>
        </w:p>
      </w:docPartBody>
    </w:docPart>
    <w:docPart>
      <w:docPartPr>
        <w:name w:val="3F9E029C704F49BD9ACDAA9F4A0CC02C"/>
        <w:category>
          <w:name w:val="General"/>
          <w:gallery w:val="placeholder"/>
        </w:category>
        <w:types>
          <w:type w:val="bbPlcHdr"/>
        </w:types>
        <w:behaviors>
          <w:behavior w:val="content"/>
        </w:behaviors>
        <w:guid w:val="{C016C6FB-54D3-427E-95C2-E85192517A7D}"/>
      </w:docPartPr>
      <w:docPartBody>
        <w:p w:rsidR="00F5276C" w:rsidRDefault="00095239">
          <w:pPr>
            <w:pStyle w:val="3F9E029C704F49BD9ACDAA9F4A0CC02C"/>
          </w:pPr>
          <w:r w:rsidRPr="005B2739">
            <w:rPr>
              <w:rStyle w:val="PlaceholderText"/>
              <w:color w:val="0070C0"/>
            </w:rPr>
            <w:t>Click or tap here to enter text.</w:t>
          </w:r>
        </w:p>
      </w:docPartBody>
    </w:docPart>
    <w:docPart>
      <w:docPartPr>
        <w:name w:val="80DED4751DF64E2DBF7146BFF5D112E6"/>
        <w:category>
          <w:name w:val="General"/>
          <w:gallery w:val="placeholder"/>
        </w:category>
        <w:types>
          <w:type w:val="bbPlcHdr"/>
        </w:types>
        <w:behaviors>
          <w:behavior w:val="content"/>
        </w:behaviors>
        <w:guid w:val="{0DA69A12-C4D8-4854-86F3-19EFCE84AB0F}"/>
      </w:docPartPr>
      <w:docPartBody>
        <w:p w:rsidR="00F5276C" w:rsidRDefault="00095239">
          <w:pPr>
            <w:pStyle w:val="80DED4751DF64E2DBF7146BFF5D112E6"/>
          </w:pPr>
          <w:r w:rsidRPr="00EA74E0">
            <w:rPr>
              <w:rStyle w:val="PlaceholderText"/>
              <w:color w:val="0070C0"/>
            </w:rPr>
            <w:t>Click or tap here to enter text.</w:t>
          </w:r>
        </w:p>
      </w:docPartBody>
    </w:docPart>
    <w:docPart>
      <w:docPartPr>
        <w:name w:val="751D5709A39744359107CCD80211F442"/>
        <w:category>
          <w:name w:val="General"/>
          <w:gallery w:val="placeholder"/>
        </w:category>
        <w:types>
          <w:type w:val="bbPlcHdr"/>
        </w:types>
        <w:behaviors>
          <w:behavior w:val="content"/>
        </w:behaviors>
        <w:guid w:val="{6A82EBDF-1AB1-411F-A0EE-6090446294DC}"/>
      </w:docPartPr>
      <w:docPartBody>
        <w:p w:rsidR="00F5276C" w:rsidRDefault="00095239">
          <w:pPr>
            <w:pStyle w:val="751D5709A39744359107CCD80211F442"/>
          </w:pPr>
          <w:r w:rsidRPr="00EA74E0">
            <w:rPr>
              <w:rStyle w:val="PlaceholderText"/>
              <w:color w:val="0070C0"/>
            </w:rPr>
            <w:t>Click or tap here to enter text.</w:t>
          </w:r>
        </w:p>
      </w:docPartBody>
    </w:docPart>
    <w:docPart>
      <w:docPartPr>
        <w:name w:val="3A9564A90F22419884D9E2565E5E92EB"/>
        <w:category>
          <w:name w:val="General"/>
          <w:gallery w:val="placeholder"/>
        </w:category>
        <w:types>
          <w:type w:val="bbPlcHdr"/>
        </w:types>
        <w:behaviors>
          <w:behavior w:val="content"/>
        </w:behaviors>
        <w:guid w:val="{6244665B-D70C-4ADB-B8BD-7E289BC73CB9}"/>
      </w:docPartPr>
      <w:docPartBody>
        <w:p w:rsidR="00F5276C" w:rsidRDefault="00095239">
          <w:pPr>
            <w:pStyle w:val="3A9564A90F22419884D9E2565E5E92EB"/>
          </w:pPr>
          <w:r w:rsidRPr="00EA74E0">
            <w:rPr>
              <w:rStyle w:val="PlaceholderText"/>
              <w:color w:val="0070C0"/>
            </w:rPr>
            <w:t>Click or tap here to enter text.</w:t>
          </w:r>
        </w:p>
      </w:docPartBody>
    </w:docPart>
    <w:docPart>
      <w:docPartPr>
        <w:name w:val="11308973727A4F469A81EA893672B333"/>
        <w:category>
          <w:name w:val="General"/>
          <w:gallery w:val="placeholder"/>
        </w:category>
        <w:types>
          <w:type w:val="bbPlcHdr"/>
        </w:types>
        <w:behaviors>
          <w:behavior w:val="content"/>
        </w:behaviors>
        <w:guid w:val="{30DCB5E8-AF98-428D-BA7F-F15901D0EDC7}"/>
      </w:docPartPr>
      <w:docPartBody>
        <w:p w:rsidR="00F5276C" w:rsidRDefault="00095239">
          <w:pPr>
            <w:pStyle w:val="11308973727A4F469A81EA893672B333"/>
          </w:pPr>
          <w:r w:rsidRPr="00EA74E0">
            <w:rPr>
              <w:rStyle w:val="PlaceholderText"/>
              <w:color w:val="0070C0"/>
            </w:rPr>
            <w:t>Click or tap here to enter text.</w:t>
          </w:r>
        </w:p>
      </w:docPartBody>
    </w:docPart>
    <w:docPart>
      <w:docPartPr>
        <w:name w:val="37DFB679B8AB441E99EFDFE5D75C5A78"/>
        <w:category>
          <w:name w:val="General"/>
          <w:gallery w:val="placeholder"/>
        </w:category>
        <w:types>
          <w:type w:val="bbPlcHdr"/>
        </w:types>
        <w:behaviors>
          <w:behavior w:val="content"/>
        </w:behaviors>
        <w:guid w:val="{5EA125EF-8318-4E11-9FBC-08B32714B2FE}"/>
      </w:docPartPr>
      <w:docPartBody>
        <w:p w:rsidR="00F5276C" w:rsidRDefault="00095239">
          <w:pPr>
            <w:pStyle w:val="37DFB679B8AB441E99EFDFE5D75C5A78"/>
          </w:pPr>
          <w:r w:rsidRPr="00EA74E0">
            <w:rPr>
              <w:rStyle w:val="PlaceholderText"/>
              <w:color w:val="0070C0"/>
            </w:rPr>
            <w:t>Click or tap here to enter text.</w:t>
          </w:r>
        </w:p>
      </w:docPartBody>
    </w:docPart>
    <w:docPart>
      <w:docPartPr>
        <w:name w:val="E9EAB436C55B463BB8F788F2F2905980"/>
        <w:category>
          <w:name w:val="General"/>
          <w:gallery w:val="placeholder"/>
        </w:category>
        <w:types>
          <w:type w:val="bbPlcHdr"/>
        </w:types>
        <w:behaviors>
          <w:behavior w:val="content"/>
        </w:behaviors>
        <w:guid w:val="{CA0AFDF0-C993-4E59-9EE1-5D4ED6460DF5}"/>
      </w:docPartPr>
      <w:docPartBody>
        <w:p w:rsidR="00F5276C" w:rsidRDefault="00095239">
          <w:pPr>
            <w:pStyle w:val="E9EAB436C55B463BB8F788F2F2905980"/>
          </w:pPr>
          <w:r w:rsidRPr="00605DC5">
            <w:rPr>
              <w:rStyle w:val="PlaceholderText"/>
              <w:color w:val="0070C0"/>
            </w:rPr>
            <w:t>Click or tap here to enter text.</w:t>
          </w:r>
        </w:p>
      </w:docPartBody>
    </w:docPart>
    <w:docPart>
      <w:docPartPr>
        <w:name w:val="661CE7F94E0D400A86E8D946100EF797"/>
        <w:category>
          <w:name w:val="General"/>
          <w:gallery w:val="placeholder"/>
        </w:category>
        <w:types>
          <w:type w:val="bbPlcHdr"/>
        </w:types>
        <w:behaviors>
          <w:behavior w:val="content"/>
        </w:behaviors>
        <w:guid w:val="{F35B55D3-4272-4EA9-BB89-53A716923D68}"/>
      </w:docPartPr>
      <w:docPartBody>
        <w:p w:rsidR="00F5276C" w:rsidRDefault="00095239">
          <w:pPr>
            <w:pStyle w:val="661CE7F94E0D400A86E8D946100EF797"/>
          </w:pPr>
          <w:r w:rsidRPr="00605DC5">
            <w:rPr>
              <w:rStyle w:val="PlaceholderText"/>
              <w:color w:val="0070C0"/>
            </w:rPr>
            <w:t>Click or tap here to enter text.</w:t>
          </w:r>
        </w:p>
      </w:docPartBody>
    </w:docPart>
    <w:docPart>
      <w:docPartPr>
        <w:name w:val="4F3DA4EF8B7743DFAE8603024335FAB9"/>
        <w:category>
          <w:name w:val="General"/>
          <w:gallery w:val="placeholder"/>
        </w:category>
        <w:types>
          <w:type w:val="bbPlcHdr"/>
        </w:types>
        <w:behaviors>
          <w:behavior w:val="content"/>
        </w:behaviors>
        <w:guid w:val="{E8406DC0-5A62-46C4-BB8E-73E1E42DA282}"/>
      </w:docPartPr>
      <w:docPartBody>
        <w:p w:rsidR="00F5276C" w:rsidRDefault="00095239">
          <w:pPr>
            <w:pStyle w:val="4F3DA4EF8B7743DFAE8603024335FAB9"/>
          </w:pPr>
          <w:r w:rsidRPr="00BC4612">
            <w:rPr>
              <w:rStyle w:val="PlaceholderText"/>
              <w:color w:val="0070C0"/>
            </w:rPr>
            <w:t>Click or tap here to enter text.</w:t>
          </w:r>
        </w:p>
      </w:docPartBody>
    </w:docPart>
    <w:docPart>
      <w:docPartPr>
        <w:name w:val="BDA796F2FBE14AC4978225B3D16412C9"/>
        <w:category>
          <w:name w:val="General"/>
          <w:gallery w:val="placeholder"/>
        </w:category>
        <w:types>
          <w:type w:val="bbPlcHdr"/>
        </w:types>
        <w:behaviors>
          <w:behavior w:val="content"/>
        </w:behaviors>
        <w:guid w:val="{0D3416ED-7A45-45CD-AFCF-CCD7BC3DEE5B}"/>
      </w:docPartPr>
      <w:docPartBody>
        <w:p w:rsidR="00F5276C" w:rsidRDefault="00095239">
          <w:pPr>
            <w:pStyle w:val="BDA796F2FBE14AC4978225B3D16412C9"/>
          </w:pPr>
          <w:r w:rsidRPr="00BC4612">
            <w:rPr>
              <w:rStyle w:val="PlaceholderText"/>
              <w:color w:val="0070C0"/>
            </w:rPr>
            <w:t>Click or tap here to enter text.</w:t>
          </w:r>
        </w:p>
      </w:docPartBody>
    </w:docPart>
    <w:docPart>
      <w:docPartPr>
        <w:name w:val="51443927563344E38E46FC574F8E715A"/>
        <w:category>
          <w:name w:val="General"/>
          <w:gallery w:val="placeholder"/>
        </w:category>
        <w:types>
          <w:type w:val="bbPlcHdr"/>
        </w:types>
        <w:behaviors>
          <w:behavior w:val="content"/>
        </w:behaviors>
        <w:guid w:val="{22B0EA06-6163-4E58-A9CF-56A79A1B9AB9}"/>
      </w:docPartPr>
      <w:docPartBody>
        <w:p w:rsidR="00F5276C" w:rsidRDefault="00095239">
          <w:pPr>
            <w:pStyle w:val="51443927563344E38E46FC574F8E715A"/>
          </w:pPr>
          <w:r w:rsidRPr="00BC4612">
            <w:rPr>
              <w:rStyle w:val="PlaceholderText"/>
              <w:color w:val="0070C0"/>
            </w:rPr>
            <w:t>Click or tap here to enter text.</w:t>
          </w:r>
        </w:p>
      </w:docPartBody>
    </w:docPart>
    <w:docPart>
      <w:docPartPr>
        <w:name w:val="AB6FBE6259024ED1A5999013DF7D5986"/>
        <w:category>
          <w:name w:val="General"/>
          <w:gallery w:val="placeholder"/>
        </w:category>
        <w:types>
          <w:type w:val="bbPlcHdr"/>
        </w:types>
        <w:behaviors>
          <w:behavior w:val="content"/>
        </w:behaviors>
        <w:guid w:val="{9340538D-5506-4FD7-AB49-CF64FFF3D32B}"/>
      </w:docPartPr>
      <w:docPartBody>
        <w:p w:rsidR="00F5276C" w:rsidRDefault="00095239">
          <w:pPr>
            <w:pStyle w:val="AB6FBE6259024ED1A5999013DF7D5986"/>
          </w:pPr>
          <w:r w:rsidRPr="00BC4612">
            <w:rPr>
              <w:rStyle w:val="PlaceholderText"/>
              <w:color w:val="0070C0"/>
            </w:rPr>
            <w:t>Click or tap here to enter text.</w:t>
          </w:r>
        </w:p>
      </w:docPartBody>
    </w:docPart>
    <w:docPart>
      <w:docPartPr>
        <w:name w:val="6FD6C4731B694D8A9F65DE486D1821D6"/>
        <w:category>
          <w:name w:val="General"/>
          <w:gallery w:val="placeholder"/>
        </w:category>
        <w:types>
          <w:type w:val="bbPlcHdr"/>
        </w:types>
        <w:behaviors>
          <w:behavior w:val="content"/>
        </w:behaviors>
        <w:guid w:val="{41D75EC4-D908-421C-86B6-B58ABCBEB7BE}"/>
      </w:docPartPr>
      <w:docPartBody>
        <w:p w:rsidR="00F5276C" w:rsidRDefault="00095239">
          <w:pPr>
            <w:pStyle w:val="6FD6C4731B694D8A9F65DE486D1821D6"/>
          </w:pPr>
          <w:r w:rsidRPr="00F90C8F">
            <w:rPr>
              <w:rStyle w:val="PlaceholderText"/>
              <w:color w:val="0070C0"/>
            </w:rPr>
            <w:t>Click or tap here to enter text.</w:t>
          </w:r>
        </w:p>
      </w:docPartBody>
    </w:docPart>
    <w:docPart>
      <w:docPartPr>
        <w:name w:val="9C9D534A8791461F824C82ADD9B0E561"/>
        <w:category>
          <w:name w:val="General"/>
          <w:gallery w:val="placeholder"/>
        </w:category>
        <w:types>
          <w:type w:val="bbPlcHdr"/>
        </w:types>
        <w:behaviors>
          <w:behavior w:val="content"/>
        </w:behaviors>
        <w:guid w:val="{ED1D4F37-E094-4D73-B8D4-E273F22228A8}"/>
      </w:docPartPr>
      <w:docPartBody>
        <w:p w:rsidR="00F5276C" w:rsidRDefault="00095239">
          <w:pPr>
            <w:pStyle w:val="9C9D534A8791461F824C82ADD9B0E561"/>
          </w:pPr>
          <w:r w:rsidRPr="001A6B34">
            <w:rPr>
              <w:rStyle w:val="PlaceholderText"/>
              <w:color w:val="0070C0"/>
            </w:rPr>
            <w:t>Click or tap here to enter text.</w:t>
          </w:r>
        </w:p>
      </w:docPartBody>
    </w:docPart>
    <w:docPart>
      <w:docPartPr>
        <w:name w:val="282645F9923D4A72BD6E3C95FD14EC7D"/>
        <w:category>
          <w:name w:val="General"/>
          <w:gallery w:val="placeholder"/>
        </w:category>
        <w:types>
          <w:type w:val="bbPlcHdr"/>
        </w:types>
        <w:behaviors>
          <w:behavior w:val="content"/>
        </w:behaviors>
        <w:guid w:val="{FE896C2E-AAA7-4D56-B01A-6FE942060AB9}"/>
      </w:docPartPr>
      <w:docPartBody>
        <w:p w:rsidR="00F5276C" w:rsidRDefault="00095239">
          <w:pPr>
            <w:pStyle w:val="282645F9923D4A72BD6E3C95FD14EC7D"/>
          </w:pPr>
          <w:r w:rsidRPr="006934DE">
            <w:rPr>
              <w:rStyle w:val="PlaceholderText"/>
              <w:color w:val="0070C0"/>
            </w:rPr>
            <w:t>Click or tap here to enter text.</w:t>
          </w:r>
        </w:p>
      </w:docPartBody>
    </w:docPart>
    <w:docPart>
      <w:docPartPr>
        <w:name w:val="ED32C4221ED54A6E9109AF16B5D2AF8B"/>
        <w:category>
          <w:name w:val="General"/>
          <w:gallery w:val="placeholder"/>
        </w:category>
        <w:types>
          <w:type w:val="bbPlcHdr"/>
        </w:types>
        <w:behaviors>
          <w:behavior w:val="content"/>
        </w:behaviors>
        <w:guid w:val="{2ACF190E-49F0-4B43-BEBF-D81F6CDC3027}"/>
      </w:docPartPr>
      <w:docPartBody>
        <w:p w:rsidR="00F5276C" w:rsidRDefault="00095239">
          <w:pPr>
            <w:pStyle w:val="ED32C4221ED54A6E9109AF16B5D2AF8B"/>
          </w:pPr>
          <w:r w:rsidRPr="006934DE">
            <w:rPr>
              <w:rStyle w:val="PlaceholderText"/>
              <w:color w:val="0070C0"/>
            </w:rPr>
            <w:t>Click or tap here to enter text.</w:t>
          </w:r>
        </w:p>
      </w:docPartBody>
    </w:docPart>
    <w:docPart>
      <w:docPartPr>
        <w:name w:val="9F82CC19251744B28EF1065621159614"/>
        <w:category>
          <w:name w:val="General"/>
          <w:gallery w:val="placeholder"/>
        </w:category>
        <w:types>
          <w:type w:val="bbPlcHdr"/>
        </w:types>
        <w:behaviors>
          <w:behavior w:val="content"/>
        </w:behaviors>
        <w:guid w:val="{73E1C57E-1579-4A3B-8438-9B73F0F545D1}"/>
      </w:docPartPr>
      <w:docPartBody>
        <w:p w:rsidR="00F5276C" w:rsidRDefault="00095239">
          <w:pPr>
            <w:pStyle w:val="9F82CC19251744B28EF1065621159614"/>
          </w:pPr>
          <w:r w:rsidRPr="006934DE">
            <w:rPr>
              <w:rStyle w:val="PlaceholderText"/>
              <w:color w:val="0070C0"/>
            </w:rPr>
            <w:t>Click or tap here to enter text.</w:t>
          </w:r>
        </w:p>
      </w:docPartBody>
    </w:docPart>
    <w:docPart>
      <w:docPartPr>
        <w:name w:val="941D9D0DB42A4A03902CF8CCA057FD71"/>
        <w:category>
          <w:name w:val="General"/>
          <w:gallery w:val="placeholder"/>
        </w:category>
        <w:types>
          <w:type w:val="bbPlcHdr"/>
        </w:types>
        <w:behaviors>
          <w:behavior w:val="content"/>
        </w:behaviors>
        <w:guid w:val="{FDD11D78-2AA7-4B55-AF56-6D1BE7100A2B}"/>
      </w:docPartPr>
      <w:docPartBody>
        <w:p w:rsidR="00F5276C" w:rsidRDefault="00095239">
          <w:pPr>
            <w:pStyle w:val="941D9D0DB42A4A03902CF8CCA057FD71"/>
          </w:pPr>
          <w:r w:rsidRPr="006934DE">
            <w:rPr>
              <w:rStyle w:val="PlaceholderText"/>
              <w:color w:val="0070C0"/>
            </w:rPr>
            <w:t>Click or tap here to enter text.</w:t>
          </w:r>
        </w:p>
      </w:docPartBody>
    </w:docPart>
    <w:docPart>
      <w:docPartPr>
        <w:name w:val="54B2C22F6EB846BB915FFEE9E075E88F"/>
        <w:category>
          <w:name w:val="General"/>
          <w:gallery w:val="placeholder"/>
        </w:category>
        <w:types>
          <w:type w:val="bbPlcHdr"/>
        </w:types>
        <w:behaviors>
          <w:behavior w:val="content"/>
        </w:behaviors>
        <w:guid w:val="{8E48BF11-8FEF-44FC-8C42-B834A8CB5A8E}"/>
      </w:docPartPr>
      <w:docPartBody>
        <w:p w:rsidR="00F5276C" w:rsidRDefault="00095239">
          <w:pPr>
            <w:pStyle w:val="54B2C22F6EB846BB915FFEE9E075E88F"/>
          </w:pPr>
          <w:r w:rsidRPr="006934DE">
            <w:rPr>
              <w:rStyle w:val="PlaceholderText"/>
              <w:color w:val="0070C0"/>
            </w:rPr>
            <w:t>Click or tap here to enter text.</w:t>
          </w:r>
        </w:p>
      </w:docPartBody>
    </w:docPart>
    <w:docPart>
      <w:docPartPr>
        <w:name w:val="47505419D5504A3AB60C78F68E83C19B"/>
        <w:category>
          <w:name w:val="General"/>
          <w:gallery w:val="placeholder"/>
        </w:category>
        <w:types>
          <w:type w:val="bbPlcHdr"/>
        </w:types>
        <w:behaviors>
          <w:behavior w:val="content"/>
        </w:behaviors>
        <w:guid w:val="{973BB431-165A-49B5-B840-F659B55980F7}"/>
      </w:docPartPr>
      <w:docPartBody>
        <w:p w:rsidR="00F5276C" w:rsidRDefault="00095239">
          <w:pPr>
            <w:pStyle w:val="47505419D5504A3AB60C78F68E83C19B"/>
          </w:pPr>
          <w:r w:rsidRPr="008576F9">
            <w:rPr>
              <w:rStyle w:val="PlaceholderText"/>
              <w:color w:val="0070C0"/>
            </w:rPr>
            <w:t>Click or tap here to enter text.</w:t>
          </w:r>
        </w:p>
      </w:docPartBody>
    </w:docPart>
    <w:docPart>
      <w:docPartPr>
        <w:name w:val="F46A64B0DEC14E2BAFDFB1737944C856"/>
        <w:category>
          <w:name w:val="General"/>
          <w:gallery w:val="placeholder"/>
        </w:category>
        <w:types>
          <w:type w:val="bbPlcHdr"/>
        </w:types>
        <w:behaviors>
          <w:behavior w:val="content"/>
        </w:behaviors>
        <w:guid w:val="{DF7C165A-AD96-43C3-B5F4-D814BB529404}"/>
      </w:docPartPr>
      <w:docPartBody>
        <w:p w:rsidR="00F5276C" w:rsidRDefault="00095239">
          <w:pPr>
            <w:pStyle w:val="F46A64B0DEC14E2BAFDFB1737944C856"/>
          </w:pPr>
          <w:r w:rsidRPr="008576F9">
            <w:rPr>
              <w:rStyle w:val="PlaceholderText"/>
              <w:color w:val="0070C0"/>
            </w:rPr>
            <w:t>Click or tap here to enter text.</w:t>
          </w:r>
        </w:p>
      </w:docPartBody>
    </w:docPart>
    <w:docPart>
      <w:docPartPr>
        <w:name w:val="FE688D0E3FA149878BE1B1285565E613"/>
        <w:category>
          <w:name w:val="General"/>
          <w:gallery w:val="placeholder"/>
        </w:category>
        <w:types>
          <w:type w:val="bbPlcHdr"/>
        </w:types>
        <w:behaviors>
          <w:behavior w:val="content"/>
        </w:behaviors>
        <w:guid w:val="{139D3B81-27E3-42E3-8F6E-AD0DA65465B2}"/>
      </w:docPartPr>
      <w:docPartBody>
        <w:p w:rsidR="00F5276C" w:rsidRDefault="00095239">
          <w:pPr>
            <w:pStyle w:val="FE688D0E3FA149878BE1B1285565E613"/>
          </w:pPr>
          <w:r w:rsidRPr="002A1EC9">
            <w:rPr>
              <w:rStyle w:val="PlaceholderText"/>
              <w:color w:val="0070C0"/>
            </w:rPr>
            <w:t>Click or tap here to enter text.</w:t>
          </w:r>
        </w:p>
      </w:docPartBody>
    </w:docPart>
    <w:docPart>
      <w:docPartPr>
        <w:name w:val="93A7BE2A19A442ECAE26C6BDAEAB0B47"/>
        <w:category>
          <w:name w:val="General"/>
          <w:gallery w:val="placeholder"/>
        </w:category>
        <w:types>
          <w:type w:val="bbPlcHdr"/>
        </w:types>
        <w:behaviors>
          <w:behavior w:val="content"/>
        </w:behaviors>
        <w:guid w:val="{50297DB9-7CD9-49D0-A80D-C2776C14F937}"/>
      </w:docPartPr>
      <w:docPartBody>
        <w:p w:rsidR="00F5276C" w:rsidRDefault="00095239">
          <w:pPr>
            <w:pStyle w:val="93A7BE2A19A442ECAE26C6BDAEAB0B47"/>
          </w:pPr>
          <w:r w:rsidRPr="008576F9">
            <w:rPr>
              <w:rStyle w:val="PlaceholderText"/>
              <w:color w:val="0070C0"/>
            </w:rPr>
            <w:t>Click or tap here to enter text.</w:t>
          </w:r>
        </w:p>
      </w:docPartBody>
    </w:docPart>
    <w:docPart>
      <w:docPartPr>
        <w:name w:val="C3BFBCCB0EA54FD1B8C3A04B73AC480B"/>
        <w:category>
          <w:name w:val="General"/>
          <w:gallery w:val="placeholder"/>
        </w:category>
        <w:types>
          <w:type w:val="bbPlcHdr"/>
        </w:types>
        <w:behaviors>
          <w:behavior w:val="content"/>
        </w:behaviors>
        <w:guid w:val="{C08FED9B-E730-4BE8-9AEA-881077406690}"/>
      </w:docPartPr>
      <w:docPartBody>
        <w:p w:rsidR="00F5276C" w:rsidRDefault="00095239">
          <w:pPr>
            <w:pStyle w:val="C3BFBCCB0EA54FD1B8C3A04B73AC480B"/>
          </w:pPr>
          <w:r w:rsidRPr="008576F9">
            <w:rPr>
              <w:rStyle w:val="PlaceholderText"/>
              <w:color w:val="0070C0"/>
            </w:rPr>
            <w:t>Click or tap here to enter text.</w:t>
          </w:r>
        </w:p>
      </w:docPartBody>
    </w:docPart>
    <w:docPart>
      <w:docPartPr>
        <w:name w:val="C8C3D826077649568FE84396191266D8"/>
        <w:category>
          <w:name w:val="General"/>
          <w:gallery w:val="placeholder"/>
        </w:category>
        <w:types>
          <w:type w:val="bbPlcHdr"/>
        </w:types>
        <w:behaviors>
          <w:behavior w:val="content"/>
        </w:behaviors>
        <w:guid w:val="{57ADE0C6-4617-4EBD-9B62-48BF4F4F65AE}"/>
      </w:docPartPr>
      <w:docPartBody>
        <w:p w:rsidR="00F5276C" w:rsidRDefault="00095239">
          <w:pPr>
            <w:pStyle w:val="C8C3D826077649568FE84396191266D8"/>
          </w:pPr>
          <w:r w:rsidRPr="008576F9">
            <w:rPr>
              <w:rStyle w:val="PlaceholderText"/>
              <w:color w:val="0070C0"/>
            </w:rPr>
            <w:t>Click or tap here to enter text.</w:t>
          </w:r>
        </w:p>
      </w:docPartBody>
    </w:docPart>
    <w:docPart>
      <w:docPartPr>
        <w:name w:val="D4EF146E375549C6A5F42E3AD5530657"/>
        <w:category>
          <w:name w:val="General"/>
          <w:gallery w:val="placeholder"/>
        </w:category>
        <w:types>
          <w:type w:val="bbPlcHdr"/>
        </w:types>
        <w:behaviors>
          <w:behavior w:val="content"/>
        </w:behaviors>
        <w:guid w:val="{5964B81D-1775-4459-A0D2-DB082F5E4802}"/>
      </w:docPartPr>
      <w:docPartBody>
        <w:p w:rsidR="00F5276C" w:rsidRDefault="00095239">
          <w:pPr>
            <w:pStyle w:val="D4EF146E375549C6A5F42E3AD5530657"/>
          </w:pPr>
          <w:r w:rsidRPr="00A24A1C">
            <w:rPr>
              <w:rStyle w:val="PlaceholderText"/>
              <w:color w:val="0070C0"/>
            </w:rPr>
            <w:t>Click or tap here to enter text.</w:t>
          </w:r>
        </w:p>
      </w:docPartBody>
    </w:docPart>
    <w:docPart>
      <w:docPartPr>
        <w:name w:val="C83E4D4057114FBE8844C672B5955D3A"/>
        <w:category>
          <w:name w:val="General"/>
          <w:gallery w:val="placeholder"/>
        </w:category>
        <w:types>
          <w:type w:val="bbPlcHdr"/>
        </w:types>
        <w:behaviors>
          <w:behavior w:val="content"/>
        </w:behaviors>
        <w:guid w:val="{9F35D994-CEF9-4359-B9CC-A713BC42A32D}"/>
      </w:docPartPr>
      <w:docPartBody>
        <w:p w:rsidR="00F5276C" w:rsidRDefault="00095239">
          <w:pPr>
            <w:pStyle w:val="C83E4D4057114FBE8844C672B5955D3A"/>
          </w:pPr>
          <w:r w:rsidRPr="00A24A1C">
            <w:rPr>
              <w:rStyle w:val="PlaceholderText"/>
              <w:color w:val="0070C0"/>
            </w:rPr>
            <w:t>Click or tap here to enter text.</w:t>
          </w:r>
        </w:p>
      </w:docPartBody>
    </w:docPart>
    <w:docPart>
      <w:docPartPr>
        <w:name w:val="74E4CF9FCB784262AE89EE8E699F4558"/>
        <w:category>
          <w:name w:val="General"/>
          <w:gallery w:val="placeholder"/>
        </w:category>
        <w:types>
          <w:type w:val="bbPlcHdr"/>
        </w:types>
        <w:behaviors>
          <w:behavior w:val="content"/>
        </w:behaviors>
        <w:guid w:val="{9036F4F0-BCCE-40C1-A3CD-ED0BA3F6DE13}"/>
      </w:docPartPr>
      <w:docPartBody>
        <w:p w:rsidR="00F5276C" w:rsidRDefault="00095239">
          <w:pPr>
            <w:pStyle w:val="74E4CF9FCB784262AE89EE8E699F4558"/>
          </w:pPr>
          <w:r w:rsidRPr="002A1EC9">
            <w:rPr>
              <w:rStyle w:val="PlaceholderText"/>
              <w:color w:val="0070C0"/>
            </w:rPr>
            <w:t>Click or tap here to enter text.</w:t>
          </w:r>
        </w:p>
      </w:docPartBody>
    </w:docPart>
    <w:docPart>
      <w:docPartPr>
        <w:name w:val="A71810239ABE4F54A3D67D71325665AF"/>
        <w:category>
          <w:name w:val="General"/>
          <w:gallery w:val="placeholder"/>
        </w:category>
        <w:types>
          <w:type w:val="bbPlcHdr"/>
        </w:types>
        <w:behaviors>
          <w:behavior w:val="content"/>
        </w:behaviors>
        <w:guid w:val="{D01D08F7-612A-401C-BD55-61ECB71F7B91}"/>
      </w:docPartPr>
      <w:docPartBody>
        <w:p w:rsidR="00F5276C" w:rsidRDefault="00095239">
          <w:pPr>
            <w:pStyle w:val="A71810239ABE4F54A3D67D71325665AF"/>
          </w:pPr>
          <w:r w:rsidRPr="00A24A1C">
            <w:rPr>
              <w:rStyle w:val="PlaceholderText"/>
              <w:color w:val="0070C0"/>
            </w:rPr>
            <w:t>Click or tap here to enter text.</w:t>
          </w:r>
        </w:p>
      </w:docPartBody>
    </w:docPart>
    <w:docPart>
      <w:docPartPr>
        <w:name w:val="916195BA478241E9803EE1E16CC0F2E5"/>
        <w:category>
          <w:name w:val="General"/>
          <w:gallery w:val="placeholder"/>
        </w:category>
        <w:types>
          <w:type w:val="bbPlcHdr"/>
        </w:types>
        <w:behaviors>
          <w:behavior w:val="content"/>
        </w:behaviors>
        <w:guid w:val="{D39BBB94-7D4E-437A-9693-79C1C9201777}"/>
      </w:docPartPr>
      <w:docPartBody>
        <w:p w:rsidR="00F5276C" w:rsidRDefault="00095239">
          <w:pPr>
            <w:pStyle w:val="916195BA478241E9803EE1E16CC0F2E5"/>
          </w:pPr>
          <w:r w:rsidRPr="006E4786">
            <w:rPr>
              <w:rStyle w:val="PlaceholderText"/>
              <w:color w:val="0070C0"/>
            </w:rPr>
            <w:t>Click or tap here to enter text.</w:t>
          </w:r>
        </w:p>
      </w:docPartBody>
    </w:docPart>
    <w:docPart>
      <w:docPartPr>
        <w:name w:val="969F17A5665C4FE19D429E12DCF75F9E"/>
        <w:category>
          <w:name w:val="General"/>
          <w:gallery w:val="placeholder"/>
        </w:category>
        <w:types>
          <w:type w:val="bbPlcHdr"/>
        </w:types>
        <w:behaviors>
          <w:behavior w:val="content"/>
        </w:behaviors>
        <w:guid w:val="{AF4B34C9-E316-4D1F-9799-7F019A4FBADD}"/>
      </w:docPartPr>
      <w:docPartBody>
        <w:p w:rsidR="00F5276C" w:rsidRDefault="00095239">
          <w:pPr>
            <w:pStyle w:val="969F17A5665C4FE19D429E12DCF75F9E"/>
          </w:pPr>
          <w:r w:rsidRPr="006E4786">
            <w:rPr>
              <w:rStyle w:val="PlaceholderText"/>
              <w:color w:val="0070C0"/>
            </w:rPr>
            <w:t>Click or tap here to enter text.</w:t>
          </w:r>
        </w:p>
      </w:docPartBody>
    </w:docPart>
    <w:docPart>
      <w:docPartPr>
        <w:name w:val="B6A755D4FDCE4D4BBF29D9C5D035E066"/>
        <w:category>
          <w:name w:val="General"/>
          <w:gallery w:val="placeholder"/>
        </w:category>
        <w:types>
          <w:type w:val="bbPlcHdr"/>
        </w:types>
        <w:behaviors>
          <w:behavior w:val="content"/>
        </w:behaviors>
        <w:guid w:val="{9CF3DE6F-C9A9-4E05-8B01-A6B1BD0AB9E5}"/>
      </w:docPartPr>
      <w:docPartBody>
        <w:p w:rsidR="00F5276C" w:rsidRDefault="00095239">
          <w:pPr>
            <w:pStyle w:val="B6A755D4FDCE4D4BBF29D9C5D035E066"/>
          </w:pPr>
          <w:r w:rsidRPr="006E4786">
            <w:rPr>
              <w:rStyle w:val="PlaceholderText"/>
              <w:color w:val="0070C0"/>
            </w:rPr>
            <w:t>Click or tap here to enter text.</w:t>
          </w:r>
        </w:p>
      </w:docPartBody>
    </w:docPart>
    <w:docPart>
      <w:docPartPr>
        <w:name w:val="62E85468EF794E6D9B2D91DDDBA25795"/>
        <w:category>
          <w:name w:val="General"/>
          <w:gallery w:val="placeholder"/>
        </w:category>
        <w:types>
          <w:type w:val="bbPlcHdr"/>
        </w:types>
        <w:behaviors>
          <w:behavior w:val="content"/>
        </w:behaviors>
        <w:guid w:val="{8D30420C-B5F7-48B5-8F57-90120E41CE99}"/>
      </w:docPartPr>
      <w:docPartBody>
        <w:p w:rsidR="00F5276C" w:rsidRDefault="00095239">
          <w:pPr>
            <w:pStyle w:val="62E85468EF794E6D9B2D91DDDBA25795"/>
          </w:pPr>
          <w:r w:rsidRPr="006E4786">
            <w:rPr>
              <w:rStyle w:val="PlaceholderText"/>
              <w:color w:val="0070C0"/>
            </w:rPr>
            <w:t>Click or tap here to enter text.</w:t>
          </w:r>
        </w:p>
      </w:docPartBody>
    </w:docPart>
    <w:docPart>
      <w:docPartPr>
        <w:name w:val="1A45BBBC750143A79DA807C0737B4761"/>
        <w:category>
          <w:name w:val="General"/>
          <w:gallery w:val="placeholder"/>
        </w:category>
        <w:types>
          <w:type w:val="bbPlcHdr"/>
        </w:types>
        <w:behaviors>
          <w:behavior w:val="content"/>
        </w:behaviors>
        <w:guid w:val="{1AAAB1B3-C833-429E-ACE2-51DA4D2C2FC0}"/>
      </w:docPartPr>
      <w:docPartBody>
        <w:p w:rsidR="00F5276C" w:rsidRDefault="00095239">
          <w:pPr>
            <w:pStyle w:val="1A45BBBC750143A79DA807C0737B4761"/>
          </w:pPr>
          <w:r w:rsidRPr="006E4786">
            <w:rPr>
              <w:rStyle w:val="PlaceholderText"/>
              <w:color w:val="0070C0"/>
            </w:rPr>
            <w:t>Click or tap here to enter text.</w:t>
          </w:r>
        </w:p>
      </w:docPartBody>
    </w:docPart>
    <w:docPart>
      <w:docPartPr>
        <w:name w:val="F406BFF29DDB4DD590C1B6531250D9AE"/>
        <w:category>
          <w:name w:val="General"/>
          <w:gallery w:val="placeholder"/>
        </w:category>
        <w:types>
          <w:type w:val="bbPlcHdr"/>
        </w:types>
        <w:behaviors>
          <w:behavior w:val="content"/>
        </w:behaviors>
        <w:guid w:val="{3CF1CB57-496E-4B4C-A02D-716139E7A811}"/>
      </w:docPartPr>
      <w:docPartBody>
        <w:p w:rsidR="00F5276C" w:rsidRDefault="00095239">
          <w:pPr>
            <w:pStyle w:val="F406BFF29DDB4DD590C1B6531250D9AE"/>
          </w:pPr>
          <w:r w:rsidRPr="006E4786">
            <w:rPr>
              <w:rStyle w:val="PlaceholderText"/>
              <w:color w:val="0070C0"/>
            </w:rPr>
            <w:t>Click or tap here to enter text.</w:t>
          </w:r>
        </w:p>
      </w:docPartBody>
    </w:docPart>
    <w:docPart>
      <w:docPartPr>
        <w:name w:val="EEF5AAD25D1D42C78DA2AF779F83BA6C"/>
        <w:category>
          <w:name w:val="General"/>
          <w:gallery w:val="placeholder"/>
        </w:category>
        <w:types>
          <w:type w:val="bbPlcHdr"/>
        </w:types>
        <w:behaviors>
          <w:behavior w:val="content"/>
        </w:behaviors>
        <w:guid w:val="{8226359A-1D57-44FF-9B72-44998B259BD2}"/>
      </w:docPartPr>
      <w:docPartBody>
        <w:p w:rsidR="00F5276C" w:rsidRDefault="00095239">
          <w:pPr>
            <w:pStyle w:val="EEF5AAD25D1D42C78DA2AF779F83BA6C"/>
          </w:pPr>
          <w:r w:rsidRPr="006E4786">
            <w:rPr>
              <w:rStyle w:val="PlaceholderText"/>
              <w:color w:val="0070C0"/>
            </w:rPr>
            <w:t>Click or tap here to enter text.</w:t>
          </w:r>
        </w:p>
      </w:docPartBody>
    </w:docPart>
    <w:docPart>
      <w:docPartPr>
        <w:name w:val="0245EB10051E44C59699690503E9F71F"/>
        <w:category>
          <w:name w:val="General"/>
          <w:gallery w:val="placeholder"/>
        </w:category>
        <w:types>
          <w:type w:val="bbPlcHdr"/>
        </w:types>
        <w:behaviors>
          <w:behavior w:val="content"/>
        </w:behaviors>
        <w:guid w:val="{FC5C97AB-44F0-4A8A-8973-84BA2E83EC5F}"/>
      </w:docPartPr>
      <w:docPartBody>
        <w:p w:rsidR="00F5276C" w:rsidRDefault="00095239">
          <w:pPr>
            <w:pStyle w:val="0245EB10051E44C59699690503E9F71F"/>
          </w:pPr>
          <w:r w:rsidRPr="006E4786">
            <w:rPr>
              <w:rStyle w:val="PlaceholderText"/>
              <w:color w:val="0070C0"/>
            </w:rPr>
            <w:t>Click or tap here to enter text.</w:t>
          </w:r>
        </w:p>
      </w:docPartBody>
    </w:docPart>
    <w:docPart>
      <w:docPartPr>
        <w:name w:val="B964D0F57265410A80A8E5DBD630B183"/>
        <w:category>
          <w:name w:val="General"/>
          <w:gallery w:val="placeholder"/>
        </w:category>
        <w:types>
          <w:type w:val="bbPlcHdr"/>
        </w:types>
        <w:behaviors>
          <w:behavior w:val="content"/>
        </w:behaviors>
        <w:guid w:val="{48162F74-AC65-47BF-93D5-5A7BE4EE770A}"/>
      </w:docPartPr>
      <w:docPartBody>
        <w:p w:rsidR="00F5276C" w:rsidRDefault="00095239">
          <w:pPr>
            <w:pStyle w:val="B964D0F57265410A80A8E5DBD630B183"/>
          </w:pPr>
          <w:r w:rsidRPr="006E4786">
            <w:rPr>
              <w:rStyle w:val="PlaceholderText"/>
              <w:color w:val="0070C0"/>
            </w:rPr>
            <w:t>Click or tap here to enter text.</w:t>
          </w:r>
        </w:p>
      </w:docPartBody>
    </w:docPart>
    <w:docPart>
      <w:docPartPr>
        <w:name w:val="67CA80E79F7F46F0AD059ED8FF0C76F9"/>
        <w:category>
          <w:name w:val="General"/>
          <w:gallery w:val="placeholder"/>
        </w:category>
        <w:types>
          <w:type w:val="bbPlcHdr"/>
        </w:types>
        <w:behaviors>
          <w:behavior w:val="content"/>
        </w:behaviors>
        <w:guid w:val="{65C7033F-4AED-4BA9-B55E-E94E747B41A5}"/>
      </w:docPartPr>
      <w:docPartBody>
        <w:p w:rsidR="00F5276C" w:rsidRDefault="00095239">
          <w:pPr>
            <w:pStyle w:val="67CA80E79F7F46F0AD059ED8FF0C76F9"/>
          </w:pPr>
          <w:r w:rsidRPr="006E4786">
            <w:rPr>
              <w:rStyle w:val="PlaceholderText"/>
              <w:color w:val="0070C0"/>
            </w:rPr>
            <w:t>Click or tap here to enter text.</w:t>
          </w:r>
        </w:p>
      </w:docPartBody>
    </w:docPart>
    <w:docPart>
      <w:docPartPr>
        <w:name w:val="74CB3182D0F14D6698BAEA8274004BF2"/>
        <w:category>
          <w:name w:val="General"/>
          <w:gallery w:val="placeholder"/>
        </w:category>
        <w:types>
          <w:type w:val="bbPlcHdr"/>
        </w:types>
        <w:behaviors>
          <w:behavior w:val="content"/>
        </w:behaviors>
        <w:guid w:val="{49895869-3B9F-4A2E-B0FB-1F9392ED88EB}"/>
      </w:docPartPr>
      <w:docPartBody>
        <w:p w:rsidR="00F5276C" w:rsidRDefault="00095239">
          <w:pPr>
            <w:pStyle w:val="74CB3182D0F14D6698BAEA8274004BF2"/>
          </w:pPr>
          <w:r w:rsidRPr="006E4786">
            <w:rPr>
              <w:rStyle w:val="PlaceholderText"/>
              <w:color w:val="0070C0"/>
            </w:rPr>
            <w:t>Click or tap here to enter text.</w:t>
          </w:r>
        </w:p>
      </w:docPartBody>
    </w:docPart>
    <w:docPart>
      <w:docPartPr>
        <w:name w:val="7F26C5123E0B43588837BDAE0BFA4392"/>
        <w:category>
          <w:name w:val="General"/>
          <w:gallery w:val="placeholder"/>
        </w:category>
        <w:types>
          <w:type w:val="bbPlcHdr"/>
        </w:types>
        <w:behaviors>
          <w:behavior w:val="content"/>
        </w:behaviors>
        <w:guid w:val="{E4BDF13D-F99E-4B9B-B14B-07CA75BB694A}"/>
      </w:docPartPr>
      <w:docPartBody>
        <w:p w:rsidR="00F5276C" w:rsidRDefault="00095239">
          <w:pPr>
            <w:pStyle w:val="7F26C5123E0B43588837BDAE0BFA4392"/>
          </w:pPr>
          <w:r w:rsidRPr="006E4786">
            <w:rPr>
              <w:rStyle w:val="PlaceholderText"/>
              <w:color w:val="0070C0"/>
            </w:rPr>
            <w:t>Click or tap here to enter text.</w:t>
          </w:r>
        </w:p>
      </w:docPartBody>
    </w:docPart>
    <w:docPart>
      <w:docPartPr>
        <w:name w:val="0AB5A016731A4000BF06DE368B3A2B2F"/>
        <w:category>
          <w:name w:val="General"/>
          <w:gallery w:val="placeholder"/>
        </w:category>
        <w:types>
          <w:type w:val="bbPlcHdr"/>
        </w:types>
        <w:behaviors>
          <w:behavior w:val="content"/>
        </w:behaviors>
        <w:guid w:val="{4C770D39-6B73-4C77-B316-2F918B021E60}"/>
      </w:docPartPr>
      <w:docPartBody>
        <w:p w:rsidR="00F5276C" w:rsidRDefault="00095239">
          <w:pPr>
            <w:pStyle w:val="0AB5A016731A4000BF06DE368B3A2B2F"/>
          </w:pPr>
          <w:r w:rsidRPr="006E4786">
            <w:rPr>
              <w:rStyle w:val="PlaceholderText"/>
              <w:color w:val="0070C0"/>
            </w:rPr>
            <w:t>Click or tap here to enter text.</w:t>
          </w:r>
        </w:p>
      </w:docPartBody>
    </w:docPart>
    <w:docPart>
      <w:docPartPr>
        <w:name w:val="FC50E19AE26249EE912A0AF6952FEC8A"/>
        <w:category>
          <w:name w:val="General"/>
          <w:gallery w:val="placeholder"/>
        </w:category>
        <w:types>
          <w:type w:val="bbPlcHdr"/>
        </w:types>
        <w:behaviors>
          <w:behavior w:val="content"/>
        </w:behaviors>
        <w:guid w:val="{4B98EDE7-36AF-49EB-896C-1163E981E9F7}"/>
      </w:docPartPr>
      <w:docPartBody>
        <w:p w:rsidR="00F5276C" w:rsidRDefault="00095239">
          <w:pPr>
            <w:pStyle w:val="FC50E19AE26249EE912A0AF6952FEC8A"/>
          </w:pPr>
          <w:r w:rsidRPr="006E4786">
            <w:rPr>
              <w:rStyle w:val="PlaceholderText"/>
              <w:color w:val="0070C0"/>
            </w:rPr>
            <w:t>Click or tap here to enter text.</w:t>
          </w:r>
        </w:p>
      </w:docPartBody>
    </w:docPart>
    <w:docPart>
      <w:docPartPr>
        <w:name w:val="8CDC09A2FA7A485E97B20A8558CA67D9"/>
        <w:category>
          <w:name w:val="General"/>
          <w:gallery w:val="placeholder"/>
        </w:category>
        <w:types>
          <w:type w:val="bbPlcHdr"/>
        </w:types>
        <w:behaviors>
          <w:behavior w:val="content"/>
        </w:behaviors>
        <w:guid w:val="{5BD2512E-9B37-411D-AC35-EE4F1CA2626E}"/>
      </w:docPartPr>
      <w:docPartBody>
        <w:p w:rsidR="00F5276C" w:rsidRDefault="00095239">
          <w:pPr>
            <w:pStyle w:val="8CDC09A2FA7A485E97B20A8558CA67D9"/>
          </w:pPr>
          <w:r w:rsidRPr="006E4786">
            <w:rPr>
              <w:rStyle w:val="PlaceholderText"/>
              <w:color w:val="0070C0"/>
            </w:rPr>
            <w:t>Click or tap here to enter text.</w:t>
          </w:r>
        </w:p>
      </w:docPartBody>
    </w:docPart>
    <w:docPart>
      <w:docPartPr>
        <w:name w:val="5A160D53064146B4A8E867DC534876B6"/>
        <w:category>
          <w:name w:val="General"/>
          <w:gallery w:val="placeholder"/>
        </w:category>
        <w:types>
          <w:type w:val="bbPlcHdr"/>
        </w:types>
        <w:behaviors>
          <w:behavior w:val="content"/>
        </w:behaviors>
        <w:guid w:val="{6496B3EB-D990-4066-BDEF-030B06DCD672}"/>
      </w:docPartPr>
      <w:docPartBody>
        <w:p w:rsidR="00F5276C" w:rsidRDefault="00095239">
          <w:pPr>
            <w:pStyle w:val="5A160D53064146B4A8E867DC534876B6"/>
          </w:pPr>
          <w:r w:rsidRPr="006E4786">
            <w:rPr>
              <w:rStyle w:val="PlaceholderText"/>
              <w:color w:val="0070C0"/>
            </w:rPr>
            <w:t>Click or tap here to enter text.</w:t>
          </w:r>
        </w:p>
      </w:docPartBody>
    </w:docPart>
    <w:docPart>
      <w:docPartPr>
        <w:name w:val="2D2D3DEDBA5B450CA830B00841374AD5"/>
        <w:category>
          <w:name w:val="General"/>
          <w:gallery w:val="placeholder"/>
        </w:category>
        <w:types>
          <w:type w:val="bbPlcHdr"/>
        </w:types>
        <w:behaviors>
          <w:behavior w:val="content"/>
        </w:behaviors>
        <w:guid w:val="{20A880EE-26CA-4E1B-A369-219D971D13E2}"/>
      </w:docPartPr>
      <w:docPartBody>
        <w:p w:rsidR="00F5276C" w:rsidRDefault="00095239">
          <w:pPr>
            <w:pStyle w:val="2D2D3DEDBA5B450CA830B00841374AD5"/>
          </w:pPr>
          <w:r w:rsidRPr="00C45154">
            <w:rPr>
              <w:rStyle w:val="PlaceholderText"/>
              <w:color w:val="0070C0"/>
            </w:rPr>
            <w:t>Click or tap here to enter text.</w:t>
          </w:r>
        </w:p>
      </w:docPartBody>
    </w:docPart>
    <w:docPart>
      <w:docPartPr>
        <w:name w:val="7EF0DCB183B1479D9BC6F37AE1ED9A54"/>
        <w:category>
          <w:name w:val="General"/>
          <w:gallery w:val="placeholder"/>
        </w:category>
        <w:types>
          <w:type w:val="bbPlcHdr"/>
        </w:types>
        <w:behaviors>
          <w:behavior w:val="content"/>
        </w:behaviors>
        <w:guid w:val="{B324F6F6-4C7C-42A9-B710-9B72B536E989}"/>
      </w:docPartPr>
      <w:docPartBody>
        <w:p w:rsidR="00F5276C" w:rsidRDefault="00095239">
          <w:pPr>
            <w:pStyle w:val="7EF0DCB183B1479D9BC6F37AE1ED9A54"/>
          </w:pPr>
          <w:r w:rsidRPr="00C45154">
            <w:rPr>
              <w:rStyle w:val="PlaceholderText"/>
              <w:color w:val="0070C0"/>
            </w:rPr>
            <w:t>Click or tap here to enter text.</w:t>
          </w:r>
        </w:p>
      </w:docPartBody>
    </w:docPart>
    <w:docPart>
      <w:docPartPr>
        <w:name w:val="E14EC4EF7AEE403D96A756638481DDB9"/>
        <w:category>
          <w:name w:val="General"/>
          <w:gallery w:val="placeholder"/>
        </w:category>
        <w:types>
          <w:type w:val="bbPlcHdr"/>
        </w:types>
        <w:behaviors>
          <w:behavior w:val="content"/>
        </w:behaviors>
        <w:guid w:val="{EBF95782-CC69-4B04-A234-1026CB301C42}"/>
      </w:docPartPr>
      <w:docPartBody>
        <w:p w:rsidR="00F5276C" w:rsidRDefault="00095239">
          <w:pPr>
            <w:pStyle w:val="E14EC4EF7AEE403D96A756638481DDB9"/>
          </w:pPr>
          <w:r w:rsidRPr="00C45154">
            <w:rPr>
              <w:rStyle w:val="PlaceholderText"/>
              <w:color w:val="0070C0"/>
            </w:rPr>
            <w:t>Click or tap here to enter text.</w:t>
          </w:r>
        </w:p>
      </w:docPartBody>
    </w:docPart>
    <w:docPart>
      <w:docPartPr>
        <w:name w:val="8FCF31637A5C4303BAEC459CF7E70072"/>
        <w:category>
          <w:name w:val="General"/>
          <w:gallery w:val="placeholder"/>
        </w:category>
        <w:types>
          <w:type w:val="bbPlcHdr"/>
        </w:types>
        <w:behaviors>
          <w:behavior w:val="content"/>
        </w:behaviors>
        <w:guid w:val="{9E52B6B6-3306-4962-AAC0-BFDF1ECD89B3}"/>
      </w:docPartPr>
      <w:docPartBody>
        <w:p w:rsidR="00F5276C" w:rsidRDefault="00095239">
          <w:pPr>
            <w:pStyle w:val="8FCF31637A5C4303BAEC459CF7E70072"/>
          </w:pPr>
          <w:r w:rsidRPr="00C45154">
            <w:rPr>
              <w:rStyle w:val="PlaceholderText"/>
              <w:color w:val="0070C0"/>
            </w:rPr>
            <w:t>Click or tap here to enter text.</w:t>
          </w:r>
        </w:p>
      </w:docPartBody>
    </w:docPart>
    <w:docPart>
      <w:docPartPr>
        <w:name w:val="5B178F59D19B4D0E9B561BEFFEB4E0DD"/>
        <w:category>
          <w:name w:val="General"/>
          <w:gallery w:val="placeholder"/>
        </w:category>
        <w:types>
          <w:type w:val="bbPlcHdr"/>
        </w:types>
        <w:behaviors>
          <w:behavior w:val="content"/>
        </w:behaviors>
        <w:guid w:val="{F5A15727-A4F4-4D30-B2F0-00C6BD6275C8}"/>
      </w:docPartPr>
      <w:docPartBody>
        <w:p w:rsidR="00F5276C" w:rsidRDefault="00095239">
          <w:pPr>
            <w:pStyle w:val="5B178F59D19B4D0E9B561BEFFEB4E0DD"/>
          </w:pPr>
          <w:r w:rsidRPr="00C45154">
            <w:rPr>
              <w:rStyle w:val="PlaceholderText"/>
              <w:color w:val="0070C0"/>
            </w:rPr>
            <w:t>Click or tap here to enter text.</w:t>
          </w:r>
        </w:p>
      </w:docPartBody>
    </w:docPart>
    <w:docPart>
      <w:docPartPr>
        <w:name w:val="A45C6CE4AEF449FC82A239399B43275F"/>
        <w:category>
          <w:name w:val="General"/>
          <w:gallery w:val="placeholder"/>
        </w:category>
        <w:types>
          <w:type w:val="bbPlcHdr"/>
        </w:types>
        <w:behaviors>
          <w:behavior w:val="content"/>
        </w:behaviors>
        <w:guid w:val="{D093BD81-09B9-4BA2-8BC8-A02D27661349}"/>
      </w:docPartPr>
      <w:docPartBody>
        <w:p w:rsidR="00F5276C" w:rsidRDefault="00095239">
          <w:pPr>
            <w:pStyle w:val="A45C6CE4AEF449FC82A239399B43275F"/>
          </w:pPr>
          <w:r w:rsidRPr="00C45154">
            <w:rPr>
              <w:rStyle w:val="PlaceholderText"/>
              <w:color w:val="0070C0"/>
            </w:rPr>
            <w:t>Click or tap here to enter text.</w:t>
          </w:r>
        </w:p>
      </w:docPartBody>
    </w:docPart>
    <w:docPart>
      <w:docPartPr>
        <w:name w:val="F13EA854FAFE40B78F96908519B998FC"/>
        <w:category>
          <w:name w:val="General"/>
          <w:gallery w:val="placeholder"/>
        </w:category>
        <w:types>
          <w:type w:val="bbPlcHdr"/>
        </w:types>
        <w:behaviors>
          <w:behavior w:val="content"/>
        </w:behaviors>
        <w:guid w:val="{0D52A857-6112-40A2-90AA-489E8A9FD86C}"/>
      </w:docPartPr>
      <w:docPartBody>
        <w:p w:rsidR="00F5276C" w:rsidRDefault="00095239">
          <w:pPr>
            <w:pStyle w:val="F13EA854FAFE40B78F96908519B998FC"/>
          </w:pPr>
          <w:r w:rsidRPr="00C45154">
            <w:rPr>
              <w:rStyle w:val="PlaceholderText"/>
              <w:color w:val="0070C0"/>
            </w:rPr>
            <w:t>Click or tap here to enter text.</w:t>
          </w:r>
        </w:p>
      </w:docPartBody>
    </w:docPart>
    <w:docPart>
      <w:docPartPr>
        <w:name w:val="1E6087DED68749B3806FFB2544B8BE02"/>
        <w:category>
          <w:name w:val="General"/>
          <w:gallery w:val="placeholder"/>
        </w:category>
        <w:types>
          <w:type w:val="bbPlcHdr"/>
        </w:types>
        <w:behaviors>
          <w:behavior w:val="content"/>
        </w:behaviors>
        <w:guid w:val="{268C6A42-2FD0-47B3-80D9-ED5F36F91D47}"/>
      </w:docPartPr>
      <w:docPartBody>
        <w:p w:rsidR="00F5276C" w:rsidRDefault="00095239">
          <w:pPr>
            <w:pStyle w:val="1E6087DED68749B3806FFB2544B8BE02"/>
          </w:pPr>
          <w:r w:rsidRPr="002F11F0">
            <w:rPr>
              <w:rStyle w:val="PlaceholderText"/>
              <w:color w:val="0070C0"/>
            </w:rPr>
            <w:t>Click or tap here to enter text.</w:t>
          </w:r>
        </w:p>
      </w:docPartBody>
    </w:docPart>
    <w:docPart>
      <w:docPartPr>
        <w:name w:val="6C2A923265EE492089C3A43FF64180D9"/>
        <w:category>
          <w:name w:val="General"/>
          <w:gallery w:val="placeholder"/>
        </w:category>
        <w:types>
          <w:type w:val="bbPlcHdr"/>
        </w:types>
        <w:behaviors>
          <w:behavior w:val="content"/>
        </w:behaviors>
        <w:guid w:val="{DC3C151E-76EB-4432-85F2-D9B013CA0A9E}"/>
      </w:docPartPr>
      <w:docPartBody>
        <w:p w:rsidR="00F5276C" w:rsidRDefault="00095239">
          <w:pPr>
            <w:pStyle w:val="6C2A923265EE492089C3A43FF64180D9"/>
          </w:pPr>
          <w:r w:rsidRPr="002F11F0">
            <w:rPr>
              <w:rStyle w:val="PlaceholderText"/>
              <w:color w:val="0070C0"/>
            </w:rPr>
            <w:t>Click or tap here to enter text.</w:t>
          </w:r>
        </w:p>
      </w:docPartBody>
    </w:docPart>
    <w:docPart>
      <w:docPartPr>
        <w:name w:val="126D5A4AF11C45F59718B2DD3658D7C8"/>
        <w:category>
          <w:name w:val="General"/>
          <w:gallery w:val="placeholder"/>
        </w:category>
        <w:types>
          <w:type w:val="bbPlcHdr"/>
        </w:types>
        <w:behaviors>
          <w:behavior w:val="content"/>
        </w:behaviors>
        <w:guid w:val="{40189F3C-4AD2-4B0D-A109-9D42C96AA06A}"/>
      </w:docPartPr>
      <w:docPartBody>
        <w:p w:rsidR="00F5276C" w:rsidRDefault="00095239">
          <w:pPr>
            <w:pStyle w:val="126D5A4AF11C45F59718B2DD3658D7C8"/>
          </w:pPr>
          <w:r w:rsidRPr="002F11F0">
            <w:rPr>
              <w:rStyle w:val="PlaceholderText"/>
              <w:color w:val="0070C0"/>
            </w:rPr>
            <w:t>Click or tap here to enter text.</w:t>
          </w:r>
        </w:p>
      </w:docPartBody>
    </w:docPart>
    <w:docPart>
      <w:docPartPr>
        <w:name w:val="220E1965778641A7A9E00CF4443C46E4"/>
        <w:category>
          <w:name w:val="General"/>
          <w:gallery w:val="placeholder"/>
        </w:category>
        <w:types>
          <w:type w:val="bbPlcHdr"/>
        </w:types>
        <w:behaviors>
          <w:behavior w:val="content"/>
        </w:behaviors>
        <w:guid w:val="{0913C339-788B-4B3B-9083-02E0539F3029}"/>
      </w:docPartPr>
      <w:docPartBody>
        <w:p w:rsidR="00F5276C" w:rsidRDefault="00095239">
          <w:pPr>
            <w:pStyle w:val="220E1965778641A7A9E00CF4443C46E4"/>
          </w:pPr>
          <w:r w:rsidRPr="002F11F0">
            <w:rPr>
              <w:rStyle w:val="PlaceholderText"/>
              <w:color w:val="0070C0"/>
            </w:rPr>
            <w:t>Click or tap here to enter text.</w:t>
          </w:r>
        </w:p>
      </w:docPartBody>
    </w:docPart>
    <w:docPart>
      <w:docPartPr>
        <w:name w:val="65065D59BBEC4A538086E008B863A263"/>
        <w:category>
          <w:name w:val="General"/>
          <w:gallery w:val="placeholder"/>
        </w:category>
        <w:types>
          <w:type w:val="bbPlcHdr"/>
        </w:types>
        <w:behaviors>
          <w:behavior w:val="content"/>
        </w:behaviors>
        <w:guid w:val="{4BD5A4FC-702B-4BC0-80F0-8BE0F77CC3EE}"/>
      </w:docPartPr>
      <w:docPartBody>
        <w:p w:rsidR="00F5276C" w:rsidRDefault="00095239">
          <w:pPr>
            <w:pStyle w:val="65065D59BBEC4A538086E008B863A263"/>
          </w:pPr>
          <w:r w:rsidRPr="002F11F0">
            <w:rPr>
              <w:rStyle w:val="PlaceholderText"/>
              <w:color w:val="0070C0"/>
            </w:rPr>
            <w:t>Click or tap here to enter text.</w:t>
          </w:r>
        </w:p>
      </w:docPartBody>
    </w:docPart>
    <w:docPart>
      <w:docPartPr>
        <w:name w:val="EFD656496F3C4DD7B6BC236C7190FD52"/>
        <w:category>
          <w:name w:val="General"/>
          <w:gallery w:val="placeholder"/>
        </w:category>
        <w:types>
          <w:type w:val="bbPlcHdr"/>
        </w:types>
        <w:behaviors>
          <w:behavior w:val="content"/>
        </w:behaviors>
        <w:guid w:val="{8364D401-89D3-4995-B948-DFE8841BEF75}"/>
      </w:docPartPr>
      <w:docPartBody>
        <w:p w:rsidR="00F5276C" w:rsidRDefault="00095239">
          <w:pPr>
            <w:pStyle w:val="EFD656496F3C4DD7B6BC236C7190FD52"/>
          </w:pPr>
          <w:r w:rsidRPr="002F11F0">
            <w:rPr>
              <w:rStyle w:val="PlaceholderText"/>
              <w:color w:val="0070C0"/>
            </w:rPr>
            <w:t>Click or tap here to enter text.</w:t>
          </w:r>
        </w:p>
      </w:docPartBody>
    </w:docPart>
    <w:docPart>
      <w:docPartPr>
        <w:name w:val="28571B9D93E54B9893C4D1E675167E76"/>
        <w:category>
          <w:name w:val="General"/>
          <w:gallery w:val="placeholder"/>
        </w:category>
        <w:types>
          <w:type w:val="bbPlcHdr"/>
        </w:types>
        <w:behaviors>
          <w:behavior w:val="content"/>
        </w:behaviors>
        <w:guid w:val="{E55F6A75-C1F6-4522-A0A5-5E7F1FB5EA2E}"/>
      </w:docPartPr>
      <w:docPartBody>
        <w:p w:rsidR="00F5276C" w:rsidRDefault="00095239">
          <w:pPr>
            <w:pStyle w:val="28571B9D93E54B9893C4D1E675167E76"/>
          </w:pPr>
          <w:r w:rsidRPr="003D4CC5">
            <w:rPr>
              <w:rStyle w:val="PlaceholderText"/>
              <w:color w:val="0070C0"/>
            </w:rPr>
            <w:t>Click or tap here to enter text.</w:t>
          </w:r>
        </w:p>
      </w:docPartBody>
    </w:docPart>
    <w:docPart>
      <w:docPartPr>
        <w:name w:val="63047D732B3C4F7CB987122D05F819A9"/>
        <w:category>
          <w:name w:val="General"/>
          <w:gallery w:val="placeholder"/>
        </w:category>
        <w:types>
          <w:type w:val="bbPlcHdr"/>
        </w:types>
        <w:behaviors>
          <w:behavior w:val="content"/>
        </w:behaviors>
        <w:guid w:val="{9E86D64B-98B8-4213-A99E-DE9B21B9B1C1}"/>
      </w:docPartPr>
      <w:docPartBody>
        <w:p w:rsidR="00F5276C" w:rsidRDefault="00095239">
          <w:pPr>
            <w:pStyle w:val="63047D732B3C4F7CB987122D05F819A9"/>
          </w:pPr>
          <w:r w:rsidRPr="003D4CC5">
            <w:rPr>
              <w:rStyle w:val="PlaceholderText"/>
              <w:color w:val="0070C0"/>
            </w:rPr>
            <w:t>Click or tap here to enter text.</w:t>
          </w:r>
        </w:p>
      </w:docPartBody>
    </w:docPart>
    <w:docPart>
      <w:docPartPr>
        <w:name w:val="43DE3EC9E77343639388B6AB48AF25E9"/>
        <w:category>
          <w:name w:val="General"/>
          <w:gallery w:val="placeholder"/>
        </w:category>
        <w:types>
          <w:type w:val="bbPlcHdr"/>
        </w:types>
        <w:behaviors>
          <w:behavior w:val="content"/>
        </w:behaviors>
        <w:guid w:val="{F41AF8D0-9281-4FA1-9E51-2CD7F25DAB23}"/>
      </w:docPartPr>
      <w:docPartBody>
        <w:p w:rsidR="00F5276C" w:rsidRDefault="00095239">
          <w:pPr>
            <w:pStyle w:val="43DE3EC9E77343639388B6AB48AF25E9"/>
          </w:pPr>
          <w:r w:rsidRPr="003D4CC5">
            <w:rPr>
              <w:rStyle w:val="PlaceholderText"/>
              <w:color w:val="0070C0"/>
            </w:rPr>
            <w:t>Click or tap here to enter text.</w:t>
          </w:r>
        </w:p>
      </w:docPartBody>
    </w:docPart>
    <w:docPart>
      <w:docPartPr>
        <w:name w:val="8A84172E17EC429EBF16AC225415D498"/>
        <w:category>
          <w:name w:val="General"/>
          <w:gallery w:val="placeholder"/>
        </w:category>
        <w:types>
          <w:type w:val="bbPlcHdr"/>
        </w:types>
        <w:behaviors>
          <w:behavior w:val="content"/>
        </w:behaviors>
        <w:guid w:val="{19824B92-39DC-41E2-BA5B-EA075FFE22DB}"/>
      </w:docPartPr>
      <w:docPartBody>
        <w:p w:rsidR="00F5276C" w:rsidRDefault="00095239">
          <w:pPr>
            <w:pStyle w:val="8A84172E17EC429EBF16AC225415D498"/>
          </w:pPr>
          <w:r w:rsidRPr="003D4CC5">
            <w:rPr>
              <w:rStyle w:val="PlaceholderText"/>
              <w:color w:val="0070C0"/>
            </w:rPr>
            <w:t>Click or tap here to enter text.</w:t>
          </w:r>
        </w:p>
      </w:docPartBody>
    </w:docPart>
    <w:docPart>
      <w:docPartPr>
        <w:name w:val="6A050EA32CB847AA8FD0E70D40AB27FB"/>
        <w:category>
          <w:name w:val="General"/>
          <w:gallery w:val="placeholder"/>
        </w:category>
        <w:types>
          <w:type w:val="bbPlcHdr"/>
        </w:types>
        <w:behaviors>
          <w:behavior w:val="content"/>
        </w:behaviors>
        <w:guid w:val="{04E64574-1FE0-4702-946C-112F625EDDFA}"/>
      </w:docPartPr>
      <w:docPartBody>
        <w:p w:rsidR="00F5276C" w:rsidRDefault="00095239">
          <w:pPr>
            <w:pStyle w:val="6A050EA32CB847AA8FD0E70D40AB27FB"/>
          </w:pPr>
          <w:r w:rsidRPr="003D4CC5">
            <w:rPr>
              <w:rStyle w:val="PlaceholderText"/>
              <w:color w:val="0070C0"/>
            </w:rPr>
            <w:t>Click or tap here to enter text.</w:t>
          </w:r>
        </w:p>
      </w:docPartBody>
    </w:docPart>
    <w:docPart>
      <w:docPartPr>
        <w:name w:val="25A1A475F61D4D4EB259182379804028"/>
        <w:category>
          <w:name w:val="General"/>
          <w:gallery w:val="placeholder"/>
        </w:category>
        <w:types>
          <w:type w:val="bbPlcHdr"/>
        </w:types>
        <w:behaviors>
          <w:behavior w:val="content"/>
        </w:behaviors>
        <w:guid w:val="{6EA7314A-09F6-45C7-9764-1F6DAA55EABA}"/>
      </w:docPartPr>
      <w:docPartBody>
        <w:p w:rsidR="00F5276C" w:rsidRDefault="00095239">
          <w:pPr>
            <w:pStyle w:val="25A1A475F61D4D4EB259182379804028"/>
          </w:pPr>
          <w:r w:rsidRPr="003D4CC5">
            <w:rPr>
              <w:rStyle w:val="PlaceholderText"/>
              <w:color w:val="0070C0"/>
            </w:rPr>
            <w:t>Click or tap here to enter text.</w:t>
          </w:r>
        </w:p>
      </w:docPartBody>
    </w:docPart>
    <w:docPart>
      <w:docPartPr>
        <w:name w:val="3CC2214CBA1D4269832DC8B79C7EE42B"/>
        <w:category>
          <w:name w:val="General"/>
          <w:gallery w:val="placeholder"/>
        </w:category>
        <w:types>
          <w:type w:val="bbPlcHdr"/>
        </w:types>
        <w:behaviors>
          <w:behavior w:val="content"/>
        </w:behaviors>
        <w:guid w:val="{629F3253-97C1-432C-8C02-989C49320D79}"/>
      </w:docPartPr>
      <w:docPartBody>
        <w:p w:rsidR="00F5276C" w:rsidRDefault="00095239">
          <w:pPr>
            <w:pStyle w:val="3CC2214CBA1D4269832DC8B79C7EE42B"/>
          </w:pPr>
          <w:r w:rsidRPr="004B3081">
            <w:rPr>
              <w:rStyle w:val="PlaceholderText"/>
              <w:color w:val="0070C0"/>
            </w:rPr>
            <w:t>Click or tap here to enter text.</w:t>
          </w:r>
        </w:p>
      </w:docPartBody>
    </w:docPart>
    <w:docPart>
      <w:docPartPr>
        <w:name w:val="8085E32854E74269A997A3639197E12A"/>
        <w:category>
          <w:name w:val="General"/>
          <w:gallery w:val="placeholder"/>
        </w:category>
        <w:types>
          <w:type w:val="bbPlcHdr"/>
        </w:types>
        <w:behaviors>
          <w:behavior w:val="content"/>
        </w:behaviors>
        <w:guid w:val="{E9E82B5C-F2A1-485D-8889-A5394292C4A7}"/>
      </w:docPartPr>
      <w:docPartBody>
        <w:p w:rsidR="00F5276C" w:rsidRDefault="00095239">
          <w:pPr>
            <w:pStyle w:val="8085E32854E74269A997A3639197E12A"/>
          </w:pPr>
          <w:r w:rsidRPr="004B3081">
            <w:rPr>
              <w:rStyle w:val="PlaceholderText"/>
              <w:color w:val="0070C0"/>
            </w:rPr>
            <w:t>Click or tap here to enter text.</w:t>
          </w:r>
        </w:p>
      </w:docPartBody>
    </w:docPart>
    <w:docPart>
      <w:docPartPr>
        <w:name w:val="C5E1E2B26F3B42978D752ACAFF31802D"/>
        <w:category>
          <w:name w:val="General"/>
          <w:gallery w:val="placeholder"/>
        </w:category>
        <w:types>
          <w:type w:val="bbPlcHdr"/>
        </w:types>
        <w:behaviors>
          <w:behavior w:val="content"/>
        </w:behaviors>
        <w:guid w:val="{44E15054-D055-46FE-BB9D-9255E416BFBC}"/>
      </w:docPartPr>
      <w:docPartBody>
        <w:p w:rsidR="00F5276C" w:rsidRDefault="00095239">
          <w:pPr>
            <w:pStyle w:val="C5E1E2B26F3B42978D752ACAFF31802D"/>
          </w:pPr>
          <w:r w:rsidRPr="004B3081">
            <w:rPr>
              <w:rStyle w:val="PlaceholderText"/>
              <w:color w:val="0070C0"/>
            </w:rPr>
            <w:t>Click or tap here to enter text.</w:t>
          </w:r>
        </w:p>
      </w:docPartBody>
    </w:docPart>
    <w:docPart>
      <w:docPartPr>
        <w:name w:val="237FE84338034EA5AD137275D220BBA9"/>
        <w:category>
          <w:name w:val="General"/>
          <w:gallery w:val="placeholder"/>
        </w:category>
        <w:types>
          <w:type w:val="bbPlcHdr"/>
        </w:types>
        <w:behaviors>
          <w:behavior w:val="content"/>
        </w:behaviors>
        <w:guid w:val="{5D18F59D-43BC-4A2B-B3E2-D60B8B33FA6F}"/>
      </w:docPartPr>
      <w:docPartBody>
        <w:p w:rsidR="00F5276C" w:rsidRDefault="00095239">
          <w:pPr>
            <w:pStyle w:val="237FE84338034EA5AD137275D220BBA9"/>
          </w:pPr>
          <w:r w:rsidRPr="004B3081">
            <w:rPr>
              <w:rStyle w:val="PlaceholderText"/>
              <w:color w:val="0070C0"/>
            </w:rPr>
            <w:t>Click or tap here to enter text.</w:t>
          </w:r>
        </w:p>
      </w:docPartBody>
    </w:docPart>
    <w:docPart>
      <w:docPartPr>
        <w:name w:val="211CCD1173BC439BAFE222BF59799117"/>
        <w:category>
          <w:name w:val="General"/>
          <w:gallery w:val="placeholder"/>
        </w:category>
        <w:types>
          <w:type w:val="bbPlcHdr"/>
        </w:types>
        <w:behaviors>
          <w:behavior w:val="content"/>
        </w:behaviors>
        <w:guid w:val="{C24706FB-D40A-43F8-A1E0-FA32765D8548}"/>
      </w:docPartPr>
      <w:docPartBody>
        <w:p w:rsidR="00F5276C" w:rsidRDefault="00095239">
          <w:pPr>
            <w:pStyle w:val="211CCD1173BC439BAFE222BF59799117"/>
          </w:pPr>
          <w:r w:rsidRPr="004B3081">
            <w:rPr>
              <w:rStyle w:val="PlaceholderText"/>
              <w:color w:val="0070C0"/>
            </w:rPr>
            <w:t>Click or tap here to enter text.</w:t>
          </w:r>
        </w:p>
      </w:docPartBody>
    </w:docPart>
    <w:docPart>
      <w:docPartPr>
        <w:name w:val="1D233AD53F3A4CDE9A65D6C5AD42107E"/>
        <w:category>
          <w:name w:val="General"/>
          <w:gallery w:val="placeholder"/>
        </w:category>
        <w:types>
          <w:type w:val="bbPlcHdr"/>
        </w:types>
        <w:behaviors>
          <w:behavior w:val="content"/>
        </w:behaviors>
        <w:guid w:val="{6A2B659C-6442-46A0-889B-DBE0B481CAA4}"/>
      </w:docPartPr>
      <w:docPartBody>
        <w:p w:rsidR="00F5276C" w:rsidRDefault="00095239">
          <w:pPr>
            <w:pStyle w:val="1D233AD53F3A4CDE9A65D6C5AD42107E"/>
          </w:pPr>
          <w:r w:rsidRPr="004B3081">
            <w:rPr>
              <w:rStyle w:val="PlaceholderText"/>
              <w:color w:val="0070C0"/>
            </w:rPr>
            <w:t>Click or tap here to enter text.</w:t>
          </w:r>
        </w:p>
      </w:docPartBody>
    </w:docPart>
    <w:docPart>
      <w:docPartPr>
        <w:name w:val="5B67241FF9C04F8891007FD802E448D6"/>
        <w:category>
          <w:name w:val="General"/>
          <w:gallery w:val="placeholder"/>
        </w:category>
        <w:types>
          <w:type w:val="bbPlcHdr"/>
        </w:types>
        <w:behaviors>
          <w:behavior w:val="content"/>
        </w:behaviors>
        <w:guid w:val="{817A9AC0-96E0-4A53-9BD6-DE52EC44DD17}"/>
      </w:docPartPr>
      <w:docPartBody>
        <w:p w:rsidR="00F5276C" w:rsidRDefault="00095239">
          <w:pPr>
            <w:pStyle w:val="5B67241FF9C04F8891007FD802E448D6"/>
          </w:pPr>
          <w:r w:rsidRPr="004B3081">
            <w:rPr>
              <w:rStyle w:val="PlaceholderText"/>
              <w:color w:val="0070C0"/>
            </w:rPr>
            <w:t>Click or tap here to enter text.</w:t>
          </w:r>
        </w:p>
      </w:docPartBody>
    </w:docPart>
    <w:docPart>
      <w:docPartPr>
        <w:name w:val="24AD570037F04E6595175B701F5521EE"/>
        <w:category>
          <w:name w:val="General"/>
          <w:gallery w:val="placeholder"/>
        </w:category>
        <w:types>
          <w:type w:val="bbPlcHdr"/>
        </w:types>
        <w:behaviors>
          <w:behavior w:val="content"/>
        </w:behaviors>
        <w:guid w:val="{E28F14D4-A84A-415D-B88F-D0E724D33232}"/>
      </w:docPartPr>
      <w:docPartBody>
        <w:p w:rsidR="00F5276C" w:rsidRDefault="00095239">
          <w:pPr>
            <w:pStyle w:val="24AD570037F04E6595175B701F5521EE"/>
          </w:pPr>
          <w:r w:rsidRPr="00D24D85">
            <w:rPr>
              <w:rStyle w:val="PlaceholderText"/>
              <w:color w:val="0070C0"/>
            </w:rPr>
            <w:t>Click or tap here to enter text.</w:t>
          </w:r>
        </w:p>
      </w:docPartBody>
    </w:docPart>
    <w:docPart>
      <w:docPartPr>
        <w:name w:val="6D4A64A41E1D4108B72A13B5D5C48F49"/>
        <w:category>
          <w:name w:val="General"/>
          <w:gallery w:val="placeholder"/>
        </w:category>
        <w:types>
          <w:type w:val="bbPlcHdr"/>
        </w:types>
        <w:behaviors>
          <w:behavior w:val="content"/>
        </w:behaviors>
        <w:guid w:val="{0004EF29-A571-46E4-8B13-108450FC5989}"/>
      </w:docPartPr>
      <w:docPartBody>
        <w:p w:rsidR="00F5276C" w:rsidRDefault="00095239">
          <w:pPr>
            <w:pStyle w:val="6D4A64A41E1D4108B72A13B5D5C48F49"/>
          </w:pPr>
          <w:r w:rsidRPr="00D24D85">
            <w:rPr>
              <w:rStyle w:val="PlaceholderText"/>
              <w:color w:val="0070C0"/>
            </w:rPr>
            <w:t>Click or tap here to enter text.</w:t>
          </w:r>
        </w:p>
      </w:docPartBody>
    </w:docPart>
    <w:docPart>
      <w:docPartPr>
        <w:name w:val="174886A811C6413D83E88FFBDF6B2406"/>
        <w:category>
          <w:name w:val="General"/>
          <w:gallery w:val="placeholder"/>
        </w:category>
        <w:types>
          <w:type w:val="bbPlcHdr"/>
        </w:types>
        <w:behaviors>
          <w:behavior w:val="content"/>
        </w:behaviors>
        <w:guid w:val="{934F18B4-E51F-4D69-A73C-9F7635AC39D3}"/>
      </w:docPartPr>
      <w:docPartBody>
        <w:p w:rsidR="00F5276C" w:rsidRDefault="00095239">
          <w:pPr>
            <w:pStyle w:val="174886A811C6413D83E88FFBDF6B2406"/>
          </w:pPr>
          <w:r w:rsidRPr="00D24D85">
            <w:rPr>
              <w:rStyle w:val="PlaceholderText"/>
              <w:color w:val="0070C0"/>
            </w:rPr>
            <w:t>Click or tap here to enter text.</w:t>
          </w:r>
        </w:p>
      </w:docPartBody>
    </w:docPart>
    <w:docPart>
      <w:docPartPr>
        <w:name w:val="E4587A91EFB44DDBB87340255A6A9AF0"/>
        <w:category>
          <w:name w:val="General"/>
          <w:gallery w:val="placeholder"/>
        </w:category>
        <w:types>
          <w:type w:val="bbPlcHdr"/>
        </w:types>
        <w:behaviors>
          <w:behavior w:val="content"/>
        </w:behaviors>
        <w:guid w:val="{C99A7608-E02C-46C8-B3CB-8EE7D67959B2}"/>
      </w:docPartPr>
      <w:docPartBody>
        <w:p w:rsidR="00F5276C" w:rsidRDefault="00095239">
          <w:pPr>
            <w:pStyle w:val="E4587A91EFB44DDBB87340255A6A9AF0"/>
          </w:pPr>
          <w:r w:rsidRPr="00D24D85">
            <w:rPr>
              <w:rStyle w:val="PlaceholderText"/>
              <w:color w:val="0070C0"/>
            </w:rPr>
            <w:t>Click or tap here to enter text.</w:t>
          </w:r>
        </w:p>
      </w:docPartBody>
    </w:docPart>
    <w:docPart>
      <w:docPartPr>
        <w:name w:val="7EFB9ED62F734F35B466DC3F364A8348"/>
        <w:category>
          <w:name w:val="General"/>
          <w:gallery w:val="placeholder"/>
        </w:category>
        <w:types>
          <w:type w:val="bbPlcHdr"/>
        </w:types>
        <w:behaviors>
          <w:behavior w:val="content"/>
        </w:behaviors>
        <w:guid w:val="{06566542-B845-40A7-A552-1D967F99EF64}"/>
      </w:docPartPr>
      <w:docPartBody>
        <w:p w:rsidR="00F5276C" w:rsidRDefault="00095239">
          <w:pPr>
            <w:pStyle w:val="7EFB9ED62F734F35B466DC3F364A8348"/>
          </w:pPr>
          <w:r w:rsidRPr="00D24D85">
            <w:rPr>
              <w:rStyle w:val="PlaceholderText"/>
              <w:color w:val="0070C0"/>
            </w:rPr>
            <w:t>Click or tap here to enter text.</w:t>
          </w:r>
        </w:p>
      </w:docPartBody>
    </w:docPart>
    <w:docPart>
      <w:docPartPr>
        <w:name w:val="8F705F637DFA49D5946C631DC859D1FF"/>
        <w:category>
          <w:name w:val="General"/>
          <w:gallery w:val="placeholder"/>
        </w:category>
        <w:types>
          <w:type w:val="bbPlcHdr"/>
        </w:types>
        <w:behaviors>
          <w:behavior w:val="content"/>
        </w:behaviors>
        <w:guid w:val="{3B0C11A3-4DB9-42C7-B1C3-70BF51852216}"/>
      </w:docPartPr>
      <w:docPartBody>
        <w:p w:rsidR="00F5276C" w:rsidRDefault="00095239">
          <w:pPr>
            <w:pStyle w:val="8F705F637DFA49D5946C631DC859D1FF"/>
          </w:pPr>
          <w:r w:rsidRPr="001E7DB9">
            <w:rPr>
              <w:rStyle w:val="PlaceholderText"/>
              <w:color w:val="0070C0"/>
            </w:rPr>
            <w:t>Click or tap here to enter text.</w:t>
          </w:r>
        </w:p>
      </w:docPartBody>
    </w:docPart>
    <w:docPart>
      <w:docPartPr>
        <w:name w:val="C034E18E5CA841C38D4479864D7DF81D"/>
        <w:category>
          <w:name w:val="General"/>
          <w:gallery w:val="placeholder"/>
        </w:category>
        <w:types>
          <w:type w:val="bbPlcHdr"/>
        </w:types>
        <w:behaviors>
          <w:behavior w:val="content"/>
        </w:behaviors>
        <w:guid w:val="{362FEEAF-82C2-4A74-9214-33EFDFA05696}"/>
      </w:docPartPr>
      <w:docPartBody>
        <w:p w:rsidR="00F5276C" w:rsidRDefault="00095239">
          <w:pPr>
            <w:pStyle w:val="C034E18E5CA841C38D4479864D7DF81D"/>
          </w:pPr>
          <w:r w:rsidRPr="001E7DB9">
            <w:rPr>
              <w:rStyle w:val="PlaceholderText"/>
              <w:color w:val="0070C0"/>
            </w:rPr>
            <w:t>Click or tap here to enter text.</w:t>
          </w:r>
        </w:p>
      </w:docPartBody>
    </w:docPart>
    <w:docPart>
      <w:docPartPr>
        <w:name w:val="1B2E5E99C1B34B5FB917D29D3AC23F32"/>
        <w:category>
          <w:name w:val="General"/>
          <w:gallery w:val="placeholder"/>
        </w:category>
        <w:types>
          <w:type w:val="bbPlcHdr"/>
        </w:types>
        <w:behaviors>
          <w:behavior w:val="content"/>
        </w:behaviors>
        <w:guid w:val="{C937A2EE-7D06-4163-84F7-42A51CD3576B}"/>
      </w:docPartPr>
      <w:docPartBody>
        <w:p w:rsidR="00F5276C" w:rsidRDefault="00095239">
          <w:pPr>
            <w:pStyle w:val="1B2E5E99C1B34B5FB917D29D3AC23F32"/>
          </w:pPr>
          <w:r w:rsidRPr="001E7DB9">
            <w:rPr>
              <w:rStyle w:val="PlaceholderText"/>
              <w:color w:val="0070C0"/>
            </w:rPr>
            <w:t>Click or tap here to enter text.</w:t>
          </w:r>
        </w:p>
      </w:docPartBody>
    </w:docPart>
    <w:docPart>
      <w:docPartPr>
        <w:name w:val="63833906B50D41BAA69C27E1870F9A8A"/>
        <w:category>
          <w:name w:val="General"/>
          <w:gallery w:val="placeholder"/>
        </w:category>
        <w:types>
          <w:type w:val="bbPlcHdr"/>
        </w:types>
        <w:behaviors>
          <w:behavior w:val="content"/>
        </w:behaviors>
        <w:guid w:val="{7505D6ED-AEC9-4AE7-9F13-ED21EE0439FE}"/>
      </w:docPartPr>
      <w:docPartBody>
        <w:p w:rsidR="00F5276C" w:rsidRDefault="00095239">
          <w:pPr>
            <w:pStyle w:val="63833906B50D41BAA69C27E1870F9A8A"/>
          </w:pPr>
          <w:r w:rsidRPr="001E7DB9">
            <w:rPr>
              <w:rStyle w:val="PlaceholderText"/>
              <w:color w:val="0070C0"/>
            </w:rPr>
            <w:t>Click or tap here to enter text.</w:t>
          </w:r>
        </w:p>
      </w:docPartBody>
    </w:docPart>
    <w:docPart>
      <w:docPartPr>
        <w:name w:val="EBD0E79CFCAE4259826A1E02F6EC6AE9"/>
        <w:category>
          <w:name w:val="General"/>
          <w:gallery w:val="placeholder"/>
        </w:category>
        <w:types>
          <w:type w:val="bbPlcHdr"/>
        </w:types>
        <w:behaviors>
          <w:behavior w:val="content"/>
        </w:behaviors>
        <w:guid w:val="{C9ED7493-5BE6-41E7-8F13-6DC68A5FB91B}"/>
      </w:docPartPr>
      <w:docPartBody>
        <w:p w:rsidR="00F5276C" w:rsidRDefault="00095239">
          <w:pPr>
            <w:pStyle w:val="EBD0E79CFCAE4259826A1E02F6EC6AE9"/>
          </w:pPr>
          <w:r w:rsidRPr="001E7DB9">
            <w:rPr>
              <w:rStyle w:val="PlaceholderText"/>
              <w:color w:val="0070C0"/>
            </w:rPr>
            <w:t>Click or tap here to enter text.</w:t>
          </w:r>
        </w:p>
      </w:docPartBody>
    </w:docPart>
    <w:docPart>
      <w:docPartPr>
        <w:name w:val="EF82A99C521F441BAAE0C32126725378"/>
        <w:category>
          <w:name w:val="General"/>
          <w:gallery w:val="placeholder"/>
        </w:category>
        <w:types>
          <w:type w:val="bbPlcHdr"/>
        </w:types>
        <w:behaviors>
          <w:behavior w:val="content"/>
        </w:behaviors>
        <w:guid w:val="{F6BA5166-B101-4743-93A8-BB63F98D26DE}"/>
      </w:docPartPr>
      <w:docPartBody>
        <w:p w:rsidR="00F5276C" w:rsidRDefault="00095239">
          <w:pPr>
            <w:pStyle w:val="EF82A99C521F441BAAE0C32126725378"/>
          </w:pPr>
          <w:r w:rsidRPr="001E7DB9">
            <w:rPr>
              <w:rStyle w:val="PlaceholderText"/>
              <w:color w:val="0070C0"/>
            </w:rPr>
            <w:t>Click or tap here to enter text.</w:t>
          </w:r>
        </w:p>
      </w:docPartBody>
    </w:docPart>
    <w:docPart>
      <w:docPartPr>
        <w:name w:val="9B804BA1EB9E45DB8EEE1FD39B202EDD"/>
        <w:category>
          <w:name w:val="General"/>
          <w:gallery w:val="placeholder"/>
        </w:category>
        <w:types>
          <w:type w:val="bbPlcHdr"/>
        </w:types>
        <w:behaviors>
          <w:behavior w:val="content"/>
        </w:behaviors>
        <w:guid w:val="{241812B6-A3D1-44EA-865E-E5F9E875D226}"/>
      </w:docPartPr>
      <w:docPartBody>
        <w:p w:rsidR="00F5276C" w:rsidRDefault="00095239">
          <w:pPr>
            <w:pStyle w:val="9B804BA1EB9E45DB8EEE1FD39B202EDD"/>
          </w:pPr>
          <w:r w:rsidRPr="001E7DB9">
            <w:rPr>
              <w:rStyle w:val="PlaceholderText"/>
              <w:color w:val="0070C0"/>
            </w:rPr>
            <w:t>Click or tap here to enter text.</w:t>
          </w:r>
        </w:p>
      </w:docPartBody>
    </w:docPart>
    <w:docPart>
      <w:docPartPr>
        <w:name w:val="B819B345101E4E9181D9A2813686B8FA"/>
        <w:category>
          <w:name w:val="General"/>
          <w:gallery w:val="placeholder"/>
        </w:category>
        <w:types>
          <w:type w:val="bbPlcHdr"/>
        </w:types>
        <w:behaviors>
          <w:behavior w:val="content"/>
        </w:behaviors>
        <w:guid w:val="{90F254F7-70CF-4280-83E4-921BFBE9CC56}"/>
      </w:docPartPr>
      <w:docPartBody>
        <w:p w:rsidR="00F5276C" w:rsidRDefault="00095239">
          <w:pPr>
            <w:pStyle w:val="B819B345101E4E9181D9A2813686B8FA"/>
          </w:pPr>
          <w:r w:rsidRPr="001E7DB9">
            <w:rPr>
              <w:rStyle w:val="PlaceholderText"/>
              <w:color w:val="0070C0"/>
            </w:rPr>
            <w:t>Click or tap here to enter text.</w:t>
          </w:r>
        </w:p>
      </w:docPartBody>
    </w:docPart>
    <w:docPart>
      <w:docPartPr>
        <w:name w:val="DA4C25B3CF514FA297D69DED7B2AE5BD"/>
        <w:category>
          <w:name w:val="General"/>
          <w:gallery w:val="placeholder"/>
        </w:category>
        <w:types>
          <w:type w:val="bbPlcHdr"/>
        </w:types>
        <w:behaviors>
          <w:behavior w:val="content"/>
        </w:behaviors>
        <w:guid w:val="{E8BF2815-B9A2-456F-95E5-BFBA947AEFBF}"/>
      </w:docPartPr>
      <w:docPartBody>
        <w:p w:rsidR="00F5276C" w:rsidRDefault="00095239">
          <w:pPr>
            <w:pStyle w:val="DA4C25B3CF514FA297D69DED7B2AE5BD"/>
          </w:pPr>
          <w:r w:rsidRPr="001E7DB9">
            <w:rPr>
              <w:rStyle w:val="PlaceholderText"/>
              <w:color w:val="0070C0"/>
            </w:rPr>
            <w:t>Click or tap here to enter text.</w:t>
          </w:r>
        </w:p>
      </w:docPartBody>
    </w:docPart>
    <w:docPart>
      <w:docPartPr>
        <w:name w:val="4B169331D1AE4E0698F778350C98DBC5"/>
        <w:category>
          <w:name w:val="General"/>
          <w:gallery w:val="placeholder"/>
        </w:category>
        <w:types>
          <w:type w:val="bbPlcHdr"/>
        </w:types>
        <w:behaviors>
          <w:behavior w:val="content"/>
        </w:behaviors>
        <w:guid w:val="{531D3BDD-E220-4A6A-9984-6EA64B1D3DF3}"/>
      </w:docPartPr>
      <w:docPartBody>
        <w:p w:rsidR="00F5276C" w:rsidRDefault="00095239">
          <w:pPr>
            <w:pStyle w:val="4B169331D1AE4E0698F778350C98DBC5"/>
          </w:pPr>
          <w:r w:rsidRPr="001E7DB9">
            <w:rPr>
              <w:rStyle w:val="PlaceholderText"/>
              <w:color w:val="0070C0"/>
            </w:rPr>
            <w:t>Click or tap here to enter text.</w:t>
          </w:r>
        </w:p>
      </w:docPartBody>
    </w:docPart>
    <w:docPart>
      <w:docPartPr>
        <w:name w:val="78BBC1C557654638B0EFC6EC2684CF07"/>
        <w:category>
          <w:name w:val="General"/>
          <w:gallery w:val="placeholder"/>
        </w:category>
        <w:types>
          <w:type w:val="bbPlcHdr"/>
        </w:types>
        <w:behaviors>
          <w:behavior w:val="content"/>
        </w:behaviors>
        <w:guid w:val="{C9998D3C-9744-4722-A39D-A670FC6B3EA2}"/>
      </w:docPartPr>
      <w:docPartBody>
        <w:p w:rsidR="00F5276C" w:rsidRDefault="00095239">
          <w:pPr>
            <w:pStyle w:val="78BBC1C557654638B0EFC6EC2684CF07"/>
          </w:pPr>
          <w:r w:rsidRPr="001E7DB9">
            <w:rPr>
              <w:rStyle w:val="PlaceholderText"/>
              <w:color w:val="0070C0"/>
            </w:rPr>
            <w:t>Click or tap here to enter text.</w:t>
          </w:r>
        </w:p>
      </w:docPartBody>
    </w:docPart>
    <w:docPart>
      <w:docPartPr>
        <w:name w:val="7324A6034F034C419C7AD83D0C444061"/>
        <w:category>
          <w:name w:val="General"/>
          <w:gallery w:val="placeholder"/>
        </w:category>
        <w:types>
          <w:type w:val="bbPlcHdr"/>
        </w:types>
        <w:behaviors>
          <w:behavior w:val="content"/>
        </w:behaviors>
        <w:guid w:val="{CC4F24D7-DA9C-4E57-8845-E4F7F55C16FF}"/>
      </w:docPartPr>
      <w:docPartBody>
        <w:p w:rsidR="00F5276C" w:rsidRDefault="00095239">
          <w:pPr>
            <w:pStyle w:val="7324A6034F034C419C7AD83D0C444061"/>
          </w:pPr>
          <w:r w:rsidRPr="001E7DB9">
            <w:rPr>
              <w:rStyle w:val="PlaceholderText"/>
              <w:color w:val="0070C0"/>
            </w:rPr>
            <w:t>Click or tap here to enter text.</w:t>
          </w:r>
        </w:p>
      </w:docPartBody>
    </w:docPart>
    <w:docPart>
      <w:docPartPr>
        <w:name w:val="882BB0A4C0C141BAACBD07AFEF4E46A7"/>
        <w:category>
          <w:name w:val="General"/>
          <w:gallery w:val="placeholder"/>
        </w:category>
        <w:types>
          <w:type w:val="bbPlcHdr"/>
        </w:types>
        <w:behaviors>
          <w:behavior w:val="content"/>
        </w:behaviors>
        <w:guid w:val="{B6444412-8379-4AED-AF54-7080104D5DE3}"/>
      </w:docPartPr>
      <w:docPartBody>
        <w:p w:rsidR="00F5276C" w:rsidRDefault="00095239">
          <w:pPr>
            <w:pStyle w:val="882BB0A4C0C141BAACBD07AFEF4E46A7"/>
          </w:pPr>
          <w:r w:rsidRPr="001E7DB9">
            <w:rPr>
              <w:rStyle w:val="PlaceholderText"/>
              <w:color w:val="0070C0"/>
            </w:rPr>
            <w:t>Click or tap here to enter text.</w:t>
          </w:r>
        </w:p>
      </w:docPartBody>
    </w:docPart>
    <w:docPart>
      <w:docPartPr>
        <w:name w:val="0C0506E4C60448F78B750E4FA9924387"/>
        <w:category>
          <w:name w:val="General"/>
          <w:gallery w:val="placeholder"/>
        </w:category>
        <w:types>
          <w:type w:val="bbPlcHdr"/>
        </w:types>
        <w:behaviors>
          <w:behavior w:val="content"/>
        </w:behaviors>
        <w:guid w:val="{03459D17-90E7-4FEA-A3FF-4FCA1618ADCB}"/>
      </w:docPartPr>
      <w:docPartBody>
        <w:p w:rsidR="00F5276C" w:rsidRDefault="00095239">
          <w:pPr>
            <w:pStyle w:val="0C0506E4C60448F78B750E4FA9924387"/>
          </w:pPr>
          <w:r w:rsidRPr="001E7DB9">
            <w:rPr>
              <w:rStyle w:val="PlaceholderText"/>
              <w:color w:val="0070C0"/>
            </w:rPr>
            <w:t>Click or tap here to enter text.</w:t>
          </w:r>
        </w:p>
      </w:docPartBody>
    </w:docPart>
    <w:docPart>
      <w:docPartPr>
        <w:name w:val="EE857AB538CB46118C1471D5697C7E8E"/>
        <w:category>
          <w:name w:val="General"/>
          <w:gallery w:val="placeholder"/>
        </w:category>
        <w:types>
          <w:type w:val="bbPlcHdr"/>
        </w:types>
        <w:behaviors>
          <w:behavior w:val="content"/>
        </w:behaviors>
        <w:guid w:val="{F03CB5E6-45B3-4E2E-8371-F05D4A50078F}"/>
      </w:docPartPr>
      <w:docPartBody>
        <w:p w:rsidR="00F5276C" w:rsidRDefault="00095239">
          <w:pPr>
            <w:pStyle w:val="EE857AB538CB46118C1471D5697C7E8E"/>
          </w:pPr>
          <w:r w:rsidRPr="001E7DB9">
            <w:rPr>
              <w:rStyle w:val="PlaceholderText"/>
              <w:color w:val="0070C0"/>
            </w:rPr>
            <w:t>Click or tap here to enter text.</w:t>
          </w:r>
        </w:p>
      </w:docPartBody>
    </w:docPart>
    <w:docPart>
      <w:docPartPr>
        <w:name w:val="023F694B4AEA41208FC75A71FCEA047F"/>
        <w:category>
          <w:name w:val="General"/>
          <w:gallery w:val="placeholder"/>
        </w:category>
        <w:types>
          <w:type w:val="bbPlcHdr"/>
        </w:types>
        <w:behaviors>
          <w:behavior w:val="content"/>
        </w:behaviors>
        <w:guid w:val="{EC99CD2D-421F-4926-8B80-EB7B50C1D5E0}"/>
      </w:docPartPr>
      <w:docPartBody>
        <w:p w:rsidR="00F5276C" w:rsidRDefault="00095239">
          <w:pPr>
            <w:pStyle w:val="023F694B4AEA41208FC75A71FCEA047F"/>
          </w:pPr>
          <w:r w:rsidRPr="001E7DB9">
            <w:rPr>
              <w:rStyle w:val="PlaceholderText"/>
              <w:color w:val="0070C0"/>
            </w:rPr>
            <w:t>Click or tap here to enter text.</w:t>
          </w:r>
        </w:p>
      </w:docPartBody>
    </w:docPart>
    <w:docPart>
      <w:docPartPr>
        <w:name w:val="C75018580FA2425EB0A3458624EA3778"/>
        <w:category>
          <w:name w:val="General"/>
          <w:gallery w:val="placeholder"/>
        </w:category>
        <w:types>
          <w:type w:val="bbPlcHdr"/>
        </w:types>
        <w:behaviors>
          <w:behavior w:val="content"/>
        </w:behaviors>
        <w:guid w:val="{974E6661-186D-45B9-BFD7-820217FAE094}"/>
      </w:docPartPr>
      <w:docPartBody>
        <w:p w:rsidR="00F5276C" w:rsidRDefault="00095239">
          <w:pPr>
            <w:pStyle w:val="C75018580FA2425EB0A3458624EA3778"/>
          </w:pPr>
          <w:r w:rsidRPr="001E7DB9">
            <w:rPr>
              <w:rStyle w:val="PlaceholderText"/>
              <w:color w:val="0070C0"/>
            </w:rPr>
            <w:t>Click or tap here to enter text.</w:t>
          </w:r>
        </w:p>
      </w:docPartBody>
    </w:docPart>
    <w:docPart>
      <w:docPartPr>
        <w:name w:val="8722F43756054013A42F0D0F4C77A146"/>
        <w:category>
          <w:name w:val="General"/>
          <w:gallery w:val="placeholder"/>
        </w:category>
        <w:types>
          <w:type w:val="bbPlcHdr"/>
        </w:types>
        <w:behaviors>
          <w:behavior w:val="content"/>
        </w:behaviors>
        <w:guid w:val="{398761C8-9382-4F98-B797-1F775F6B41DA}"/>
      </w:docPartPr>
      <w:docPartBody>
        <w:p w:rsidR="00F5276C" w:rsidRDefault="00095239">
          <w:pPr>
            <w:pStyle w:val="8722F43756054013A42F0D0F4C77A146"/>
          </w:pPr>
          <w:r w:rsidRPr="001268B8">
            <w:rPr>
              <w:rStyle w:val="PlaceholderText"/>
            </w:rPr>
            <w:t>Click or tap here to enter text.</w:t>
          </w:r>
        </w:p>
      </w:docPartBody>
    </w:docPart>
    <w:docPart>
      <w:docPartPr>
        <w:name w:val="AF75D7A59DA04DDF86ED2F9DB3250AEA"/>
        <w:category>
          <w:name w:val="General"/>
          <w:gallery w:val="placeholder"/>
        </w:category>
        <w:types>
          <w:type w:val="bbPlcHdr"/>
        </w:types>
        <w:behaviors>
          <w:behavior w:val="content"/>
        </w:behaviors>
        <w:guid w:val="{1CF687C5-3F43-4585-9BB7-B147DEB2860B}"/>
      </w:docPartPr>
      <w:docPartBody>
        <w:p w:rsidR="00F5276C" w:rsidRDefault="00095239">
          <w:pPr>
            <w:pStyle w:val="AF75D7A59DA04DDF86ED2F9DB3250AEA"/>
          </w:pPr>
          <w:r w:rsidRPr="001E7DB9">
            <w:rPr>
              <w:rStyle w:val="PlaceholderText"/>
              <w:color w:val="0070C0"/>
            </w:rPr>
            <w:t>Click or tap here to enter text.</w:t>
          </w:r>
        </w:p>
      </w:docPartBody>
    </w:docPart>
    <w:docPart>
      <w:docPartPr>
        <w:name w:val="4989208D9F0A4D9396403AF59E0B3A7A"/>
        <w:category>
          <w:name w:val="General"/>
          <w:gallery w:val="placeholder"/>
        </w:category>
        <w:types>
          <w:type w:val="bbPlcHdr"/>
        </w:types>
        <w:behaviors>
          <w:behavior w:val="content"/>
        </w:behaviors>
        <w:guid w:val="{D3BE8526-9737-4482-A3FC-D62636F364EE}"/>
      </w:docPartPr>
      <w:docPartBody>
        <w:p w:rsidR="00F5276C" w:rsidRDefault="00095239">
          <w:pPr>
            <w:pStyle w:val="4989208D9F0A4D9396403AF59E0B3A7A"/>
          </w:pPr>
          <w:r w:rsidRPr="001E7DB9">
            <w:rPr>
              <w:rStyle w:val="PlaceholderText"/>
              <w:color w:val="0070C0"/>
            </w:rPr>
            <w:t>Click or tap here to enter text.</w:t>
          </w:r>
        </w:p>
      </w:docPartBody>
    </w:docPart>
    <w:docPart>
      <w:docPartPr>
        <w:name w:val="EE6B58172FE34BB68C63807369970AAE"/>
        <w:category>
          <w:name w:val="General"/>
          <w:gallery w:val="placeholder"/>
        </w:category>
        <w:types>
          <w:type w:val="bbPlcHdr"/>
        </w:types>
        <w:behaviors>
          <w:behavior w:val="content"/>
        </w:behaviors>
        <w:guid w:val="{B03AE26E-56C1-41E4-96D4-AEE11BA3945C}"/>
      </w:docPartPr>
      <w:docPartBody>
        <w:p w:rsidR="00F5276C" w:rsidRDefault="00095239">
          <w:pPr>
            <w:pStyle w:val="EE6B58172FE34BB68C63807369970AAE"/>
          </w:pPr>
          <w:r w:rsidRPr="001E7DB9">
            <w:rPr>
              <w:rStyle w:val="PlaceholderText"/>
              <w:color w:val="0070C0"/>
            </w:rPr>
            <w:t>Click or tap here to enter text.</w:t>
          </w:r>
        </w:p>
      </w:docPartBody>
    </w:docPart>
    <w:docPart>
      <w:docPartPr>
        <w:name w:val="4DFE8A77E1364F18BEADE25A3F252BAF"/>
        <w:category>
          <w:name w:val="General"/>
          <w:gallery w:val="placeholder"/>
        </w:category>
        <w:types>
          <w:type w:val="bbPlcHdr"/>
        </w:types>
        <w:behaviors>
          <w:behavior w:val="content"/>
        </w:behaviors>
        <w:guid w:val="{EF150A3C-8149-4289-9BC5-EC625CBC7D62}"/>
      </w:docPartPr>
      <w:docPartBody>
        <w:p w:rsidR="00F5276C" w:rsidRDefault="00095239">
          <w:pPr>
            <w:pStyle w:val="4DFE8A77E1364F18BEADE25A3F252BAF"/>
          </w:pPr>
          <w:r w:rsidRPr="001E7DB9">
            <w:rPr>
              <w:rStyle w:val="PlaceholderText"/>
              <w:color w:val="0070C0"/>
            </w:rPr>
            <w:t>Click or tap here to enter text.</w:t>
          </w:r>
        </w:p>
      </w:docPartBody>
    </w:docPart>
    <w:docPart>
      <w:docPartPr>
        <w:name w:val="BB5D49BF65364E3CA352C75C64A2FCCD"/>
        <w:category>
          <w:name w:val="General"/>
          <w:gallery w:val="placeholder"/>
        </w:category>
        <w:types>
          <w:type w:val="bbPlcHdr"/>
        </w:types>
        <w:behaviors>
          <w:behavior w:val="content"/>
        </w:behaviors>
        <w:guid w:val="{E00B7654-A47C-4564-BF58-30CFF79FE5B2}"/>
      </w:docPartPr>
      <w:docPartBody>
        <w:p w:rsidR="00F5276C" w:rsidRDefault="00095239">
          <w:pPr>
            <w:pStyle w:val="BB5D49BF65364E3CA352C75C64A2FCCD"/>
          </w:pPr>
          <w:r w:rsidRPr="001E7DB9">
            <w:rPr>
              <w:rStyle w:val="PlaceholderText"/>
              <w:color w:val="0070C0"/>
            </w:rPr>
            <w:t>Click or tap here to enter text.</w:t>
          </w:r>
        </w:p>
      </w:docPartBody>
    </w:docPart>
    <w:docPart>
      <w:docPartPr>
        <w:name w:val="33A22B4E666844498209C585CDE8E116"/>
        <w:category>
          <w:name w:val="General"/>
          <w:gallery w:val="placeholder"/>
        </w:category>
        <w:types>
          <w:type w:val="bbPlcHdr"/>
        </w:types>
        <w:behaviors>
          <w:behavior w:val="content"/>
        </w:behaviors>
        <w:guid w:val="{CF825778-FD06-4D68-88E1-A1EC66392A4E}"/>
      </w:docPartPr>
      <w:docPartBody>
        <w:p w:rsidR="00F5276C" w:rsidRDefault="00095239">
          <w:pPr>
            <w:pStyle w:val="33A22B4E666844498209C585CDE8E116"/>
          </w:pPr>
          <w:r w:rsidRPr="001E7DB9">
            <w:rPr>
              <w:rStyle w:val="PlaceholderText"/>
              <w:color w:val="0070C0"/>
            </w:rPr>
            <w:t>Click or tap here to enter text.</w:t>
          </w:r>
        </w:p>
      </w:docPartBody>
    </w:docPart>
    <w:docPart>
      <w:docPartPr>
        <w:name w:val="F17DA4C532094251B978E3DDFCBFB81A"/>
        <w:category>
          <w:name w:val="General"/>
          <w:gallery w:val="placeholder"/>
        </w:category>
        <w:types>
          <w:type w:val="bbPlcHdr"/>
        </w:types>
        <w:behaviors>
          <w:behavior w:val="content"/>
        </w:behaviors>
        <w:guid w:val="{A91DD33D-3D30-43A0-AFB6-FD83F4F58DE2}"/>
      </w:docPartPr>
      <w:docPartBody>
        <w:p w:rsidR="00F5276C" w:rsidRDefault="00095239">
          <w:pPr>
            <w:pStyle w:val="F17DA4C532094251B978E3DDFCBFB81A"/>
          </w:pPr>
          <w:r w:rsidRPr="001F79BF">
            <w:rPr>
              <w:rStyle w:val="PlaceholderText"/>
              <w:color w:val="0070C0"/>
            </w:rPr>
            <w:t>Click or tap here to enter text.</w:t>
          </w:r>
        </w:p>
      </w:docPartBody>
    </w:docPart>
    <w:docPart>
      <w:docPartPr>
        <w:name w:val="28DEAAD6404246DEBDF805F2F6065B03"/>
        <w:category>
          <w:name w:val="General"/>
          <w:gallery w:val="placeholder"/>
        </w:category>
        <w:types>
          <w:type w:val="bbPlcHdr"/>
        </w:types>
        <w:behaviors>
          <w:behavior w:val="content"/>
        </w:behaviors>
        <w:guid w:val="{81FC7DC8-A8B2-42AF-8FEE-BD1839F076A7}"/>
      </w:docPartPr>
      <w:docPartBody>
        <w:p w:rsidR="00F5276C" w:rsidRDefault="00095239">
          <w:pPr>
            <w:pStyle w:val="28DEAAD6404246DEBDF805F2F6065B03"/>
          </w:pPr>
          <w:r w:rsidRPr="001F79BF">
            <w:rPr>
              <w:rStyle w:val="PlaceholderText"/>
              <w:color w:val="0070C0"/>
            </w:rPr>
            <w:t>Click or tap here to enter text.</w:t>
          </w:r>
        </w:p>
      </w:docPartBody>
    </w:docPart>
    <w:docPart>
      <w:docPartPr>
        <w:name w:val="86D8142A65E944C5A1C9AB9899395208"/>
        <w:category>
          <w:name w:val="General"/>
          <w:gallery w:val="placeholder"/>
        </w:category>
        <w:types>
          <w:type w:val="bbPlcHdr"/>
        </w:types>
        <w:behaviors>
          <w:behavior w:val="content"/>
        </w:behaviors>
        <w:guid w:val="{40F87438-03C0-4BB1-BC5C-70FB18A69584}"/>
      </w:docPartPr>
      <w:docPartBody>
        <w:p w:rsidR="00F5276C" w:rsidRDefault="00095239">
          <w:pPr>
            <w:pStyle w:val="86D8142A65E944C5A1C9AB9899395208"/>
          </w:pPr>
          <w:r w:rsidRPr="000B36CC">
            <w:rPr>
              <w:rStyle w:val="PlaceholderText"/>
              <w:color w:val="0070C0"/>
            </w:rPr>
            <w:t>Click or tap here to enter text.</w:t>
          </w:r>
        </w:p>
      </w:docPartBody>
    </w:docPart>
    <w:docPart>
      <w:docPartPr>
        <w:name w:val="78368A72DB3142D0BB5B97DCFE87CCC7"/>
        <w:category>
          <w:name w:val="General"/>
          <w:gallery w:val="placeholder"/>
        </w:category>
        <w:types>
          <w:type w:val="bbPlcHdr"/>
        </w:types>
        <w:behaviors>
          <w:behavior w:val="content"/>
        </w:behaviors>
        <w:guid w:val="{9E3B6601-2FCF-4F6F-B75C-04CA6FB47DA3}"/>
      </w:docPartPr>
      <w:docPartBody>
        <w:p w:rsidR="00F5276C" w:rsidRDefault="00095239">
          <w:pPr>
            <w:pStyle w:val="78368A72DB3142D0BB5B97DCFE87CCC7"/>
          </w:pPr>
          <w:r w:rsidRPr="000B36CC">
            <w:rPr>
              <w:rStyle w:val="PlaceholderText"/>
              <w:color w:val="0070C0"/>
            </w:rPr>
            <w:t>Click or tap here to enter text.</w:t>
          </w:r>
        </w:p>
      </w:docPartBody>
    </w:docPart>
    <w:docPart>
      <w:docPartPr>
        <w:name w:val="B2C5321021C34AA08BAE29AD644424BC"/>
        <w:category>
          <w:name w:val="General"/>
          <w:gallery w:val="placeholder"/>
        </w:category>
        <w:types>
          <w:type w:val="bbPlcHdr"/>
        </w:types>
        <w:behaviors>
          <w:behavior w:val="content"/>
        </w:behaviors>
        <w:guid w:val="{646FA99D-325F-49B9-97AB-93C2DCD6056E}"/>
      </w:docPartPr>
      <w:docPartBody>
        <w:p w:rsidR="00F5276C" w:rsidRDefault="00095239">
          <w:pPr>
            <w:pStyle w:val="B2C5321021C34AA08BAE29AD644424BC"/>
          </w:pPr>
          <w:r w:rsidRPr="000B36CC">
            <w:rPr>
              <w:rStyle w:val="PlaceholderText"/>
              <w:color w:val="0070C0"/>
            </w:rPr>
            <w:t>Click or tap here to enter text.</w:t>
          </w:r>
        </w:p>
      </w:docPartBody>
    </w:docPart>
    <w:docPart>
      <w:docPartPr>
        <w:name w:val="E5DA10BC5605496ABE6C02E22C002A12"/>
        <w:category>
          <w:name w:val="General"/>
          <w:gallery w:val="placeholder"/>
        </w:category>
        <w:types>
          <w:type w:val="bbPlcHdr"/>
        </w:types>
        <w:behaviors>
          <w:behavior w:val="content"/>
        </w:behaviors>
        <w:guid w:val="{FD27E408-3442-4E39-957C-348D4B8CC49E}"/>
      </w:docPartPr>
      <w:docPartBody>
        <w:p w:rsidR="00F5276C" w:rsidRDefault="00095239">
          <w:pPr>
            <w:pStyle w:val="E5DA10BC5605496ABE6C02E22C002A12"/>
          </w:pPr>
          <w:r w:rsidRPr="000B36CC">
            <w:rPr>
              <w:rStyle w:val="PlaceholderText"/>
              <w:color w:val="0070C0"/>
            </w:rPr>
            <w:t>Click or tap here to enter text.</w:t>
          </w:r>
        </w:p>
      </w:docPartBody>
    </w:docPart>
    <w:docPart>
      <w:docPartPr>
        <w:name w:val="B34079FED5A842B697F4DF2B2C547FA1"/>
        <w:category>
          <w:name w:val="General"/>
          <w:gallery w:val="placeholder"/>
        </w:category>
        <w:types>
          <w:type w:val="bbPlcHdr"/>
        </w:types>
        <w:behaviors>
          <w:behavior w:val="content"/>
        </w:behaviors>
        <w:guid w:val="{E15B69DC-9CBE-4AA2-9326-3527E6620DC8}"/>
      </w:docPartPr>
      <w:docPartBody>
        <w:p w:rsidR="00F5276C" w:rsidRDefault="00095239">
          <w:pPr>
            <w:pStyle w:val="B34079FED5A842B697F4DF2B2C547FA1"/>
          </w:pPr>
          <w:r w:rsidRPr="00394870">
            <w:rPr>
              <w:rStyle w:val="PlaceholderText"/>
              <w:color w:val="0070C0"/>
            </w:rPr>
            <w:t>Click or tap here to enter text.</w:t>
          </w:r>
        </w:p>
      </w:docPartBody>
    </w:docPart>
    <w:docPart>
      <w:docPartPr>
        <w:name w:val="E91181CE7F5E4D65B25FA2BE679F8AC4"/>
        <w:category>
          <w:name w:val="General"/>
          <w:gallery w:val="placeholder"/>
        </w:category>
        <w:types>
          <w:type w:val="bbPlcHdr"/>
        </w:types>
        <w:behaviors>
          <w:behavior w:val="content"/>
        </w:behaviors>
        <w:guid w:val="{108AB888-062C-4493-BACC-D994C51D6170}"/>
      </w:docPartPr>
      <w:docPartBody>
        <w:p w:rsidR="00F5276C" w:rsidRDefault="00095239">
          <w:pPr>
            <w:pStyle w:val="E91181CE7F5E4D65B25FA2BE679F8AC4"/>
          </w:pPr>
          <w:r w:rsidRPr="005B2739">
            <w:rPr>
              <w:rStyle w:val="PlaceholderText"/>
              <w:color w:val="0070C0"/>
            </w:rPr>
            <w:t>Click or tap here to enter text.</w:t>
          </w:r>
        </w:p>
      </w:docPartBody>
    </w:docPart>
    <w:docPart>
      <w:docPartPr>
        <w:name w:val="F1B1F5B1FF0540FFB45372487ED620AB"/>
        <w:category>
          <w:name w:val="General"/>
          <w:gallery w:val="placeholder"/>
        </w:category>
        <w:types>
          <w:type w:val="bbPlcHdr"/>
        </w:types>
        <w:behaviors>
          <w:behavior w:val="content"/>
        </w:behaviors>
        <w:guid w:val="{E069BEB7-8A9C-4A06-B3FD-BCC1236BDF73}"/>
      </w:docPartPr>
      <w:docPartBody>
        <w:p w:rsidR="00F5276C" w:rsidRDefault="00095239">
          <w:pPr>
            <w:pStyle w:val="F1B1F5B1FF0540FFB45372487ED620AB"/>
          </w:pPr>
          <w:r w:rsidRPr="005B2739">
            <w:rPr>
              <w:rStyle w:val="PlaceholderText"/>
              <w:color w:val="0070C0"/>
            </w:rPr>
            <w:t>Click or tap here to enter text.</w:t>
          </w:r>
        </w:p>
      </w:docPartBody>
    </w:docPart>
    <w:docPart>
      <w:docPartPr>
        <w:name w:val="9259D52F22864A37A43E453A5C98E880"/>
        <w:category>
          <w:name w:val="General"/>
          <w:gallery w:val="placeholder"/>
        </w:category>
        <w:types>
          <w:type w:val="bbPlcHdr"/>
        </w:types>
        <w:behaviors>
          <w:behavior w:val="content"/>
        </w:behaviors>
        <w:guid w:val="{0FACA45B-F886-437C-8423-C6DE8587AC17}"/>
      </w:docPartPr>
      <w:docPartBody>
        <w:p w:rsidR="00F5276C" w:rsidRDefault="00095239">
          <w:pPr>
            <w:pStyle w:val="9259D52F22864A37A43E453A5C98E880"/>
          </w:pPr>
          <w:r w:rsidRPr="005B2739">
            <w:rPr>
              <w:rStyle w:val="PlaceholderText"/>
              <w:color w:val="0070C0"/>
            </w:rPr>
            <w:t>Click or tap here to enter text.</w:t>
          </w:r>
        </w:p>
      </w:docPartBody>
    </w:docPart>
    <w:docPart>
      <w:docPartPr>
        <w:name w:val="42893C0950964CD898176FA9522112A2"/>
        <w:category>
          <w:name w:val="General"/>
          <w:gallery w:val="placeholder"/>
        </w:category>
        <w:types>
          <w:type w:val="bbPlcHdr"/>
        </w:types>
        <w:behaviors>
          <w:behavior w:val="content"/>
        </w:behaviors>
        <w:guid w:val="{1AF7260D-3B72-4E61-88AA-142C5EF349E1}"/>
      </w:docPartPr>
      <w:docPartBody>
        <w:p w:rsidR="00F5276C" w:rsidRDefault="00095239">
          <w:pPr>
            <w:pStyle w:val="42893C0950964CD898176FA9522112A2"/>
          </w:pPr>
          <w:r w:rsidRPr="005B2739">
            <w:rPr>
              <w:rStyle w:val="PlaceholderText"/>
              <w:color w:val="0070C0"/>
            </w:rPr>
            <w:t>Click or tap here to enter text.</w:t>
          </w:r>
        </w:p>
      </w:docPartBody>
    </w:docPart>
    <w:docPart>
      <w:docPartPr>
        <w:name w:val="AE9D24AA07094C5EA234862E4D58676E"/>
        <w:category>
          <w:name w:val="General"/>
          <w:gallery w:val="placeholder"/>
        </w:category>
        <w:types>
          <w:type w:val="bbPlcHdr"/>
        </w:types>
        <w:behaviors>
          <w:behavior w:val="content"/>
        </w:behaviors>
        <w:guid w:val="{FC3FAC2C-A41F-4644-924A-4EE0432BF4DF}"/>
      </w:docPartPr>
      <w:docPartBody>
        <w:p w:rsidR="00F5276C" w:rsidRDefault="00095239">
          <w:pPr>
            <w:pStyle w:val="AE9D24AA07094C5EA234862E4D58676E"/>
          </w:pPr>
          <w:r w:rsidRPr="005B2739">
            <w:rPr>
              <w:rStyle w:val="PlaceholderText"/>
              <w:color w:val="0070C0"/>
            </w:rPr>
            <w:t>Click or tap here to enter text.</w:t>
          </w:r>
        </w:p>
      </w:docPartBody>
    </w:docPart>
    <w:docPart>
      <w:docPartPr>
        <w:name w:val="BDC2D4C1546147D6A6DC1C6B769DF8C7"/>
        <w:category>
          <w:name w:val="General"/>
          <w:gallery w:val="placeholder"/>
        </w:category>
        <w:types>
          <w:type w:val="bbPlcHdr"/>
        </w:types>
        <w:behaviors>
          <w:behavior w:val="content"/>
        </w:behaviors>
        <w:guid w:val="{772B0EBC-773E-47EE-AC16-8CC9DC053241}"/>
      </w:docPartPr>
      <w:docPartBody>
        <w:p w:rsidR="00F5276C" w:rsidRDefault="00095239">
          <w:pPr>
            <w:pStyle w:val="BDC2D4C1546147D6A6DC1C6B769DF8C7"/>
          </w:pPr>
          <w:r w:rsidRPr="005B2739">
            <w:rPr>
              <w:rStyle w:val="PlaceholderText"/>
              <w:color w:val="0070C0"/>
            </w:rPr>
            <w:t>Click or tap here to enter text.</w:t>
          </w:r>
        </w:p>
      </w:docPartBody>
    </w:docPart>
    <w:docPart>
      <w:docPartPr>
        <w:name w:val="9262B1504EA14B4FB9D49E58894AB8EF"/>
        <w:category>
          <w:name w:val="General"/>
          <w:gallery w:val="placeholder"/>
        </w:category>
        <w:types>
          <w:type w:val="bbPlcHdr"/>
        </w:types>
        <w:behaviors>
          <w:behavior w:val="content"/>
        </w:behaviors>
        <w:guid w:val="{10E0B953-EBB7-4CB9-A8B4-2CE81E20516D}"/>
      </w:docPartPr>
      <w:docPartBody>
        <w:p w:rsidR="00F5276C" w:rsidRDefault="00095239">
          <w:pPr>
            <w:pStyle w:val="9262B1504EA14B4FB9D49E58894AB8EF"/>
          </w:pPr>
          <w:r w:rsidRPr="005B2739">
            <w:rPr>
              <w:rStyle w:val="PlaceholderText"/>
              <w:color w:val="0070C0"/>
            </w:rPr>
            <w:t>Click or tap here to enter text.</w:t>
          </w:r>
        </w:p>
      </w:docPartBody>
    </w:docPart>
    <w:docPart>
      <w:docPartPr>
        <w:name w:val="3A1FAD87906C4CAFB36E977C9AC5A961"/>
        <w:category>
          <w:name w:val="General"/>
          <w:gallery w:val="placeholder"/>
        </w:category>
        <w:types>
          <w:type w:val="bbPlcHdr"/>
        </w:types>
        <w:behaviors>
          <w:behavior w:val="content"/>
        </w:behaviors>
        <w:guid w:val="{962F055C-99CA-4524-B12F-15AC6079D135}"/>
      </w:docPartPr>
      <w:docPartBody>
        <w:p w:rsidR="00944C65" w:rsidRDefault="00F5276C" w:rsidP="00F5276C">
          <w:pPr>
            <w:pStyle w:val="3A1FAD87906C4CAFB36E977C9AC5A961"/>
          </w:pPr>
          <w:r w:rsidRPr="00BC4612">
            <w:rPr>
              <w:rStyle w:val="PlaceholderText"/>
              <w:color w:val="0070C0"/>
            </w:rPr>
            <w:t>Click or tap here to enter text.</w:t>
          </w:r>
        </w:p>
      </w:docPartBody>
    </w:docPart>
    <w:docPart>
      <w:docPartPr>
        <w:name w:val="09B93EDBDA1C44F8A516483E1B53B14F"/>
        <w:category>
          <w:name w:val="General"/>
          <w:gallery w:val="placeholder"/>
        </w:category>
        <w:types>
          <w:type w:val="bbPlcHdr"/>
        </w:types>
        <w:behaviors>
          <w:behavior w:val="content"/>
        </w:behaviors>
        <w:guid w:val="{148004E2-1D03-4569-997B-F7215E98E8C5}"/>
      </w:docPartPr>
      <w:docPartBody>
        <w:p w:rsidR="000C7DFE" w:rsidRDefault="007C3B5A" w:rsidP="007C3B5A">
          <w:pPr>
            <w:pStyle w:val="09B93EDBDA1C44F8A516483E1B53B14F"/>
          </w:pPr>
          <w:r>
            <w:rPr>
              <w:rStyle w:val="PlaceholderText"/>
              <w:color w:val="0070C0"/>
            </w:rPr>
            <w:t>Click or tap here to enter text.</w:t>
          </w:r>
        </w:p>
      </w:docPartBody>
    </w:docPart>
    <w:docPart>
      <w:docPartPr>
        <w:name w:val="893C835321274F04B899D442655E39C9"/>
        <w:category>
          <w:name w:val="General"/>
          <w:gallery w:val="placeholder"/>
        </w:category>
        <w:types>
          <w:type w:val="bbPlcHdr"/>
        </w:types>
        <w:behaviors>
          <w:behavior w:val="content"/>
        </w:behaviors>
        <w:guid w:val="{373125EB-154B-48CB-99E1-6B516C9B43FB}"/>
      </w:docPartPr>
      <w:docPartBody>
        <w:p w:rsidR="00E117F1" w:rsidRDefault="00437EE5" w:rsidP="00437EE5">
          <w:pPr>
            <w:pStyle w:val="893C835321274F04B899D442655E39C9"/>
          </w:pPr>
          <w:r w:rsidRPr="006E4786">
            <w:rPr>
              <w:rStyle w:val="PlaceholderText"/>
              <w:color w:val="0070C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39"/>
    <w:rsid w:val="00095239"/>
    <w:rsid w:val="000C7DFE"/>
    <w:rsid w:val="00193BBA"/>
    <w:rsid w:val="00437EE5"/>
    <w:rsid w:val="004D76E6"/>
    <w:rsid w:val="00500198"/>
    <w:rsid w:val="005A4B5F"/>
    <w:rsid w:val="007B246B"/>
    <w:rsid w:val="007C3B5A"/>
    <w:rsid w:val="00944C65"/>
    <w:rsid w:val="00C4715B"/>
    <w:rsid w:val="00C95355"/>
    <w:rsid w:val="00D67403"/>
    <w:rsid w:val="00E117F1"/>
    <w:rsid w:val="00F5276C"/>
    <w:rsid w:val="00F7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6E9A061324DA49F5918F165B976BF">
    <w:name w:val="7F66E9A061324DA49F5918F165B976BF"/>
  </w:style>
  <w:style w:type="paragraph" w:customStyle="1" w:styleId="99E2F2C6890D4E2AB6917D79CD48D155">
    <w:name w:val="99E2F2C6890D4E2AB6917D79CD48D155"/>
  </w:style>
  <w:style w:type="paragraph" w:customStyle="1" w:styleId="AC1291E8A6824120BA3D55F307076401">
    <w:name w:val="AC1291E8A6824120BA3D55F307076401"/>
  </w:style>
  <w:style w:type="character" w:styleId="PlaceholderText">
    <w:name w:val="Placeholder Text"/>
    <w:basedOn w:val="DefaultParagraphFont"/>
    <w:uiPriority w:val="99"/>
    <w:semiHidden/>
    <w:rsid w:val="00437EE5"/>
  </w:style>
  <w:style w:type="paragraph" w:customStyle="1" w:styleId="4EEFF795EBBA41E69B33110749F95B9C">
    <w:name w:val="4EEFF795EBBA41E69B33110749F95B9C"/>
  </w:style>
  <w:style w:type="paragraph" w:customStyle="1" w:styleId="625FABA0458B45979E6EC56E5DAFB73F">
    <w:name w:val="625FABA0458B45979E6EC56E5DAFB73F"/>
  </w:style>
  <w:style w:type="paragraph" w:customStyle="1" w:styleId="BDD1A69821A54B75B666D2895B01C405">
    <w:name w:val="BDD1A69821A54B75B666D2895B01C405"/>
  </w:style>
  <w:style w:type="paragraph" w:customStyle="1" w:styleId="E470669837AE4D5BBF9B55CD47A68F12">
    <w:name w:val="E470669837AE4D5BBF9B55CD47A68F12"/>
  </w:style>
  <w:style w:type="paragraph" w:customStyle="1" w:styleId="A66245C8FB8D4BA2A0ED32BDDC226C3B">
    <w:name w:val="A66245C8FB8D4BA2A0ED32BDDC226C3B"/>
  </w:style>
  <w:style w:type="paragraph" w:customStyle="1" w:styleId="BCC74E7409344D03B98264FA82BABF4C">
    <w:name w:val="BCC74E7409344D03B98264FA82BABF4C"/>
  </w:style>
  <w:style w:type="paragraph" w:customStyle="1" w:styleId="4B44996EA65249F5A96DCC26400E33D8">
    <w:name w:val="4B44996EA65249F5A96DCC26400E33D8"/>
  </w:style>
  <w:style w:type="paragraph" w:customStyle="1" w:styleId="3F9E029C704F49BD9ACDAA9F4A0CC02C">
    <w:name w:val="3F9E029C704F49BD9ACDAA9F4A0CC02C"/>
  </w:style>
  <w:style w:type="paragraph" w:customStyle="1" w:styleId="80DED4751DF64E2DBF7146BFF5D112E6">
    <w:name w:val="80DED4751DF64E2DBF7146BFF5D112E6"/>
  </w:style>
  <w:style w:type="paragraph" w:customStyle="1" w:styleId="751D5709A39744359107CCD80211F442">
    <w:name w:val="751D5709A39744359107CCD80211F442"/>
  </w:style>
  <w:style w:type="paragraph" w:customStyle="1" w:styleId="3A9564A90F22419884D9E2565E5E92EB">
    <w:name w:val="3A9564A90F22419884D9E2565E5E92EB"/>
  </w:style>
  <w:style w:type="paragraph" w:customStyle="1" w:styleId="11308973727A4F469A81EA893672B333">
    <w:name w:val="11308973727A4F469A81EA893672B333"/>
  </w:style>
  <w:style w:type="paragraph" w:customStyle="1" w:styleId="37DFB679B8AB441E99EFDFE5D75C5A78">
    <w:name w:val="37DFB679B8AB441E99EFDFE5D75C5A78"/>
  </w:style>
  <w:style w:type="paragraph" w:customStyle="1" w:styleId="E9EAB436C55B463BB8F788F2F2905980">
    <w:name w:val="E9EAB436C55B463BB8F788F2F2905980"/>
  </w:style>
  <w:style w:type="paragraph" w:customStyle="1" w:styleId="661CE7F94E0D400A86E8D946100EF797">
    <w:name w:val="661CE7F94E0D400A86E8D946100EF797"/>
  </w:style>
  <w:style w:type="paragraph" w:customStyle="1" w:styleId="4F3DA4EF8B7743DFAE8603024335FAB9">
    <w:name w:val="4F3DA4EF8B7743DFAE8603024335FAB9"/>
  </w:style>
  <w:style w:type="paragraph" w:customStyle="1" w:styleId="BDA796F2FBE14AC4978225B3D16412C9">
    <w:name w:val="BDA796F2FBE14AC4978225B3D16412C9"/>
  </w:style>
  <w:style w:type="paragraph" w:customStyle="1" w:styleId="51443927563344E38E46FC574F8E715A">
    <w:name w:val="51443927563344E38E46FC574F8E715A"/>
  </w:style>
  <w:style w:type="paragraph" w:customStyle="1" w:styleId="AB6FBE6259024ED1A5999013DF7D5986">
    <w:name w:val="AB6FBE6259024ED1A5999013DF7D5986"/>
  </w:style>
  <w:style w:type="paragraph" w:customStyle="1" w:styleId="6FD6C4731B694D8A9F65DE486D1821D6">
    <w:name w:val="6FD6C4731B694D8A9F65DE486D1821D6"/>
  </w:style>
  <w:style w:type="paragraph" w:customStyle="1" w:styleId="9C9D534A8791461F824C82ADD9B0E561">
    <w:name w:val="9C9D534A8791461F824C82ADD9B0E561"/>
  </w:style>
  <w:style w:type="paragraph" w:customStyle="1" w:styleId="282645F9923D4A72BD6E3C95FD14EC7D">
    <w:name w:val="282645F9923D4A72BD6E3C95FD14EC7D"/>
  </w:style>
  <w:style w:type="paragraph" w:customStyle="1" w:styleId="ED32C4221ED54A6E9109AF16B5D2AF8B">
    <w:name w:val="ED32C4221ED54A6E9109AF16B5D2AF8B"/>
  </w:style>
  <w:style w:type="paragraph" w:customStyle="1" w:styleId="9F82CC19251744B28EF1065621159614">
    <w:name w:val="9F82CC19251744B28EF1065621159614"/>
  </w:style>
  <w:style w:type="paragraph" w:customStyle="1" w:styleId="941D9D0DB42A4A03902CF8CCA057FD71">
    <w:name w:val="941D9D0DB42A4A03902CF8CCA057FD71"/>
  </w:style>
  <w:style w:type="paragraph" w:customStyle="1" w:styleId="54B2C22F6EB846BB915FFEE9E075E88F">
    <w:name w:val="54B2C22F6EB846BB915FFEE9E075E88F"/>
  </w:style>
  <w:style w:type="paragraph" w:customStyle="1" w:styleId="47505419D5504A3AB60C78F68E83C19B">
    <w:name w:val="47505419D5504A3AB60C78F68E83C19B"/>
  </w:style>
  <w:style w:type="paragraph" w:customStyle="1" w:styleId="F46A64B0DEC14E2BAFDFB1737944C856">
    <w:name w:val="F46A64B0DEC14E2BAFDFB1737944C856"/>
  </w:style>
  <w:style w:type="paragraph" w:customStyle="1" w:styleId="FE688D0E3FA149878BE1B1285565E613">
    <w:name w:val="FE688D0E3FA149878BE1B1285565E613"/>
  </w:style>
  <w:style w:type="paragraph" w:customStyle="1" w:styleId="93A7BE2A19A442ECAE26C6BDAEAB0B47">
    <w:name w:val="93A7BE2A19A442ECAE26C6BDAEAB0B47"/>
  </w:style>
  <w:style w:type="paragraph" w:customStyle="1" w:styleId="C3BFBCCB0EA54FD1B8C3A04B73AC480B">
    <w:name w:val="C3BFBCCB0EA54FD1B8C3A04B73AC480B"/>
  </w:style>
  <w:style w:type="paragraph" w:customStyle="1" w:styleId="C8C3D826077649568FE84396191266D8">
    <w:name w:val="C8C3D826077649568FE84396191266D8"/>
  </w:style>
  <w:style w:type="paragraph" w:customStyle="1" w:styleId="D4EF146E375549C6A5F42E3AD5530657">
    <w:name w:val="D4EF146E375549C6A5F42E3AD5530657"/>
  </w:style>
  <w:style w:type="paragraph" w:customStyle="1" w:styleId="C83E4D4057114FBE8844C672B5955D3A">
    <w:name w:val="C83E4D4057114FBE8844C672B5955D3A"/>
  </w:style>
  <w:style w:type="paragraph" w:customStyle="1" w:styleId="74E4CF9FCB784262AE89EE8E699F4558">
    <w:name w:val="74E4CF9FCB784262AE89EE8E699F4558"/>
  </w:style>
  <w:style w:type="paragraph" w:customStyle="1" w:styleId="A71810239ABE4F54A3D67D71325665AF">
    <w:name w:val="A71810239ABE4F54A3D67D71325665AF"/>
  </w:style>
  <w:style w:type="paragraph" w:customStyle="1" w:styleId="916195BA478241E9803EE1E16CC0F2E5">
    <w:name w:val="916195BA478241E9803EE1E16CC0F2E5"/>
  </w:style>
  <w:style w:type="paragraph" w:customStyle="1" w:styleId="969F17A5665C4FE19D429E12DCF75F9E">
    <w:name w:val="969F17A5665C4FE19D429E12DCF75F9E"/>
  </w:style>
  <w:style w:type="paragraph" w:customStyle="1" w:styleId="B6A755D4FDCE4D4BBF29D9C5D035E066">
    <w:name w:val="B6A755D4FDCE4D4BBF29D9C5D035E066"/>
  </w:style>
  <w:style w:type="paragraph" w:customStyle="1" w:styleId="62E85468EF794E6D9B2D91DDDBA25795">
    <w:name w:val="62E85468EF794E6D9B2D91DDDBA25795"/>
  </w:style>
  <w:style w:type="paragraph" w:customStyle="1" w:styleId="1A45BBBC750143A79DA807C0737B4761">
    <w:name w:val="1A45BBBC750143A79DA807C0737B4761"/>
  </w:style>
  <w:style w:type="paragraph" w:customStyle="1" w:styleId="F406BFF29DDB4DD590C1B6531250D9AE">
    <w:name w:val="F406BFF29DDB4DD590C1B6531250D9AE"/>
  </w:style>
  <w:style w:type="paragraph" w:customStyle="1" w:styleId="EEF5AAD25D1D42C78DA2AF779F83BA6C">
    <w:name w:val="EEF5AAD25D1D42C78DA2AF779F83BA6C"/>
  </w:style>
  <w:style w:type="paragraph" w:customStyle="1" w:styleId="0245EB10051E44C59699690503E9F71F">
    <w:name w:val="0245EB10051E44C59699690503E9F71F"/>
  </w:style>
  <w:style w:type="paragraph" w:customStyle="1" w:styleId="B964D0F57265410A80A8E5DBD630B183">
    <w:name w:val="B964D0F57265410A80A8E5DBD630B183"/>
  </w:style>
  <w:style w:type="paragraph" w:customStyle="1" w:styleId="67CA80E79F7F46F0AD059ED8FF0C76F9">
    <w:name w:val="67CA80E79F7F46F0AD059ED8FF0C76F9"/>
  </w:style>
  <w:style w:type="paragraph" w:customStyle="1" w:styleId="74CB3182D0F14D6698BAEA8274004BF2">
    <w:name w:val="74CB3182D0F14D6698BAEA8274004BF2"/>
  </w:style>
  <w:style w:type="paragraph" w:customStyle="1" w:styleId="7F26C5123E0B43588837BDAE0BFA4392">
    <w:name w:val="7F26C5123E0B43588837BDAE0BFA4392"/>
  </w:style>
  <w:style w:type="paragraph" w:customStyle="1" w:styleId="0AB5A016731A4000BF06DE368B3A2B2F">
    <w:name w:val="0AB5A016731A4000BF06DE368B3A2B2F"/>
  </w:style>
  <w:style w:type="paragraph" w:customStyle="1" w:styleId="FC50E19AE26249EE912A0AF6952FEC8A">
    <w:name w:val="FC50E19AE26249EE912A0AF6952FEC8A"/>
  </w:style>
  <w:style w:type="paragraph" w:customStyle="1" w:styleId="8CDC09A2FA7A485E97B20A8558CA67D9">
    <w:name w:val="8CDC09A2FA7A485E97B20A8558CA67D9"/>
  </w:style>
  <w:style w:type="paragraph" w:customStyle="1" w:styleId="5A160D53064146B4A8E867DC534876B6">
    <w:name w:val="5A160D53064146B4A8E867DC534876B6"/>
  </w:style>
  <w:style w:type="paragraph" w:customStyle="1" w:styleId="2D2D3DEDBA5B450CA830B00841374AD5">
    <w:name w:val="2D2D3DEDBA5B450CA830B00841374AD5"/>
  </w:style>
  <w:style w:type="paragraph" w:customStyle="1" w:styleId="7EF0DCB183B1479D9BC6F37AE1ED9A54">
    <w:name w:val="7EF0DCB183B1479D9BC6F37AE1ED9A54"/>
  </w:style>
  <w:style w:type="paragraph" w:customStyle="1" w:styleId="E14EC4EF7AEE403D96A756638481DDB9">
    <w:name w:val="E14EC4EF7AEE403D96A756638481DDB9"/>
  </w:style>
  <w:style w:type="paragraph" w:customStyle="1" w:styleId="8FCF31637A5C4303BAEC459CF7E70072">
    <w:name w:val="8FCF31637A5C4303BAEC459CF7E70072"/>
  </w:style>
  <w:style w:type="paragraph" w:customStyle="1" w:styleId="5B178F59D19B4D0E9B561BEFFEB4E0DD">
    <w:name w:val="5B178F59D19B4D0E9B561BEFFEB4E0DD"/>
  </w:style>
  <w:style w:type="paragraph" w:customStyle="1" w:styleId="A45C6CE4AEF449FC82A239399B43275F">
    <w:name w:val="A45C6CE4AEF449FC82A239399B43275F"/>
  </w:style>
  <w:style w:type="paragraph" w:customStyle="1" w:styleId="F13EA854FAFE40B78F96908519B998FC">
    <w:name w:val="F13EA854FAFE40B78F96908519B998FC"/>
  </w:style>
  <w:style w:type="paragraph" w:customStyle="1" w:styleId="1E6087DED68749B3806FFB2544B8BE02">
    <w:name w:val="1E6087DED68749B3806FFB2544B8BE02"/>
  </w:style>
  <w:style w:type="paragraph" w:customStyle="1" w:styleId="6C2A923265EE492089C3A43FF64180D9">
    <w:name w:val="6C2A923265EE492089C3A43FF64180D9"/>
  </w:style>
  <w:style w:type="paragraph" w:customStyle="1" w:styleId="126D5A4AF11C45F59718B2DD3658D7C8">
    <w:name w:val="126D5A4AF11C45F59718B2DD3658D7C8"/>
  </w:style>
  <w:style w:type="paragraph" w:customStyle="1" w:styleId="220E1965778641A7A9E00CF4443C46E4">
    <w:name w:val="220E1965778641A7A9E00CF4443C46E4"/>
  </w:style>
  <w:style w:type="paragraph" w:customStyle="1" w:styleId="65065D59BBEC4A538086E008B863A263">
    <w:name w:val="65065D59BBEC4A538086E008B863A263"/>
  </w:style>
  <w:style w:type="paragraph" w:customStyle="1" w:styleId="EFD656496F3C4DD7B6BC236C7190FD52">
    <w:name w:val="EFD656496F3C4DD7B6BC236C7190FD52"/>
  </w:style>
  <w:style w:type="paragraph" w:customStyle="1" w:styleId="28571B9D93E54B9893C4D1E675167E76">
    <w:name w:val="28571B9D93E54B9893C4D1E675167E76"/>
  </w:style>
  <w:style w:type="paragraph" w:customStyle="1" w:styleId="63047D732B3C4F7CB987122D05F819A9">
    <w:name w:val="63047D732B3C4F7CB987122D05F819A9"/>
  </w:style>
  <w:style w:type="paragraph" w:customStyle="1" w:styleId="43DE3EC9E77343639388B6AB48AF25E9">
    <w:name w:val="43DE3EC9E77343639388B6AB48AF25E9"/>
  </w:style>
  <w:style w:type="paragraph" w:customStyle="1" w:styleId="8A84172E17EC429EBF16AC225415D498">
    <w:name w:val="8A84172E17EC429EBF16AC225415D498"/>
  </w:style>
  <w:style w:type="paragraph" w:customStyle="1" w:styleId="6A050EA32CB847AA8FD0E70D40AB27FB">
    <w:name w:val="6A050EA32CB847AA8FD0E70D40AB27FB"/>
  </w:style>
  <w:style w:type="paragraph" w:customStyle="1" w:styleId="25A1A475F61D4D4EB259182379804028">
    <w:name w:val="25A1A475F61D4D4EB259182379804028"/>
  </w:style>
  <w:style w:type="paragraph" w:customStyle="1" w:styleId="3CC2214CBA1D4269832DC8B79C7EE42B">
    <w:name w:val="3CC2214CBA1D4269832DC8B79C7EE42B"/>
  </w:style>
  <w:style w:type="paragraph" w:customStyle="1" w:styleId="8085E32854E74269A997A3639197E12A">
    <w:name w:val="8085E32854E74269A997A3639197E12A"/>
  </w:style>
  <w:style w:type="paragraph" w:customStyle="1" w:styleId="C5E1E2B26F3B42978D752ACAFF31802D">
    <w:name w:val="C5E1E2B26F3B42978D752ACAFF31802D"/>
  </w:style>
  <w:style w:type="paragraph" w:customStyle="1" w:styleId="237FE84338034EA5AD137275D220BBA9">
    <w:name w:val="237FE84338034EA5AD137275D220BBA9"/>
  </w:style>
  <w:style w:type="paragraph" w:customStyle="1" w:styleId="211CCD1173BC439BAFE222BF59799117">
    <w:name w:val="211CCD1173BC439BAFE222BF59799117"/>
  </w:style>
  <w:style w:type="paragraph" w:customStyle="1" w:styleId="1D233AD53F3A4CDE9A65D6C5AD42107E">
    <w:name w:val="1D233AD53F3A4CDE9A65D6C5AD42107E"/>
  </w:style>
  <w:style w:type="paragraph" w:customStyle="1" w:styleId="5B67241FF9C04F8891007FD802E448D6">
    <w:name w:val="5B67241FF9C04F8891007FD802E448D6"/>
  </w:style>
  <w:style w:type="paragraph" w:customStyle="1" w:styleId="24AD570037F04E6595175B701F5521EE">
    <w:name w:val="24AD570037F04E6595175B701F5521EE"/>
  </w:style>
  <w:style w:type="paragraph" w:customStyle="1" w:styleId="6D4A64A41E1D4108B72A13B5D5C48F49">
    <w:name w:val="6D4A64A41E1D4108B72A13B5D5C48F49"/>
  </w:style>
  <w:style w:type="paragraph" w:customStyle="1" w:styleId="174886A811C6413D83E88FFBDF6B2406">
    <w:name w:val="174886A811C6413D83E88FFBDF6B2406"/>
  </w:style>
  <w:style w:type="paragraph" w:customStyle="1" w:styleId="E4587A91EFB44DDBB87340255A6A9AF0">
    <w:name w:val="E4587A91EFB44DDBB87340255A6A9AF0"/>
  </w:style>
  <w:style w:type="paragraph" w:customStyle="1" w:styleId="7EFB9ED62F734F35B466DC3F364A8348">
    <w:name w:val="7EFB9ED62F734F35B466DC3F364A8348"/>
  </w:style>
  <w:style w:type="paragraph" w:customStyle="1" w:styleId="8F705F637DFA49D5946C631DC859D1FF">
    <w:name w:val="8F705F637DFA49D5946C631DC859D1FF"/>
  </w:style>
  <w:style w:type="paragraph" w:customStyle="1" w:styleId="C034E18E5CA841C38D4479864D7DF81D">
    <w:name w:val="C034E18E5CA841C38D4479864D7DF81D"/>
  </w:style>
  <w:style w:type="paragraph" w:customStyle="1" w:styleId="1B2E5E99C1B34B5FB917D29D3AC23F32">
    <w:name w:val="1B2E5E99C1B34B5FB917D29D3AC23F32"/>
  </w:style>
  <w:style w:type="paragraph" w:customStyle="1" w:styleId="63833906B50D41BAA69C27E1870F9A8A">
    <w:name w:val="63833906B50D41BAA69C27E1870F9A8A"/>
  </w:style>
  <w:style w:type="paragraph" w:customStyle="1" w:styleId="EBD0E79CFCAE4259826A1E02F6EC6AE9">
    <w:name w:val="EBD0E79CFCAE4259826A1E02F6EC6AE9"/>
  </w:style>
  <w:style w:type="paragraph" w:customStyle="1" w:styleId="EF82A99C521F441BAAE0C32126725378">
    <w:name w:val="EF82A99C521F441BAAE0C32126725378"/>
  </w:style>
  <w:style w:type="paragraph" w:customStyle="1" w:styleId="9B804BA1EB9E45DB8EEE1FD39B202EDD">
    <w:name w:val="9B804BA1EB9E45DB8EEE1FD39B202EDD"/>
  </w:style>
  <w:style w:type="paragraph" w:customStyle="1" w:styleId="B819B345101E4E9181D9A2813686B8FA">
    <w:name w:val="B819B345101E4E9181D9A2813686B8FA"/>
  </w:style>
  <w:style w:type="paragraph" w:customStyle="1" w:styleId="DA4C25B3CF514FA297D69DED7B2AE5BD">
    <w:name w:val="DA4C25B3CF514FA297D69DED7B2AE5BD"/>
  </w:style>
  <w:style w:type="paragraph" w:customStyle="1" w:styleId="4B169331D1AE4E0698F778350C98DBC5">
    <w:name w:val="4B169331D1AE4E0698F778350C98DBC5"/>
  </w:style>
  <w:style w:type="paragraph" w:customStyle="1" w:styleId="78BBC1C557654638B0EFC6EC2684CF07">
    <w:name w:val="78BBC1C557654638B0EFC6EC2684CF07"/>
  </w:style>
  <w:style w:type="paragraph" w:customStyle="1" w:styleId="7324A6034F034C419C7AD83D0C444061">
    <w:name w:val="7324A6034F034C419C7AD83D0C444061"/>
  </w:style>
  <w:style w:type="paragraph" w:customStyle="1" w:styleId="882BB0A4C0C141BAACBD07AFEF4E46A7">
    <w:name w:val="882BB0A4C0C141BAACBD07AFEF4E46A7"/>
  </w:style>
  <w:style w:type="paragraph" w:customStyle="1" w:styleId="0C0506E4C60448F78B750E4FA9924387">
    <w:name w:val="0C0506E4C60448F78B750E4FA9924387"/>
  </w:style>
  <w:style w:type="paragraph" w:customStyle="1" w:styleId="EE857AB538CB46118C1471D5697C7E8E">
    <w:name w:val="EE857AB538CB46118C1471D5697C7E8E"/>
  </w:style>
  <w:style w:type="paragraph" w:customStyle="1" w:styleId="023F694B4AEA41208FC75A71FCEA047F">
    <w:name w:val="023F694B4AEA41208FC75A71FCEA047F"/>
  </w:style>
  <w:style w:type="paragraph" w:customStyle="1" w:styleId="C75018580FA2425EB0A3458624EA3778">
    <w:name w:val="C75018580FA2425EB0A3458624EA3778"/>
  </w:style>
  <w:style w:type="paragraph" w:customStyle="1" w:styleId="8722F43756054013A42F0D0F4C77A146">
    <w:name w:val="8722F43756054013A42F0D0F4C77A146"/>
  </w:style>
  <w:style w:type="paragraph" w:customStyle="1" w:styleId="AF75D7A59DA04DDF86ED2F9DB3250AEA">
    <w:name w:val="AF75D7A59DA04DDF86ED2F9DB3250AEA"/>
  </w:style>
  <w:style w:type="paragraph" w:customStyle="1" w:styleId="4989208D9F0A4D9396403AF59E0B3A7A">
    <w:name w:val="4989208D9F0A4D9396403AF59E0B3A7A"/>
  </w:style>
  <w:style w:type="paragraph" w:customStyle="1" w:styleId="EE6B58172FE34BB68C63807369970AAE">
    <w:name w:val="EE6B58172FE34BB68C63807369970AAE"/>
  </w:style>
  <w:style w:type="paragraph" w:customStyle="1" w:styleId="4DFE8A77E1364F18BEADE25A3F252BAF">
    <w:name w:val="4DFE8A77E1364F18BEADE25A3F252BAF"/>
  </w:style>
  <w:style w:type="paragraph" w:customStyle="1" w:styleId="BB5D49BF65364E3CA352C75C64A2FCCD">
    <w:name w:val="BB5D49BF65364E3CA352C75C64A2FCCD"/>
  </w:style>
  <w:style w:type="paragraph" w:customStyle="1" w:styleId="33A22B4E666844498209C585CDE8E116">
    <w:name w:val="33A22B4E666844498209C585CDE8E116"/>
  </w:style>
  <w:style w:type="paragraph" w:customStyle="1" w:styleId="F17DA4C532094251B978E3DDFCBFB81A">
    <w:name w:val="F17DA4C532094251B978E3DDFCBFB81A"/>
  </w:style>
  <w:style w:type="paragraph" w:customStyle="1" w:styleId="28DEAAD6404246DEBDF805F2F6065B03">
    <w:name w:val="28DEAAD6404246DEBDF805F2F6065B03"/>
  </w:style>
  <w:style w:type="paragraph" w:customStyle="1" w:styleId="86D8142A65E944C5A1C9AB9899395208">
    <w:name w:val="86D8142A65E944C5A1C9AB9899395208"/>
  </w:style>
  <w:style w:type="paragraph" w:customStyle="1" w:styleId="78368A72DB3142D0BB5B97DCFE87CCC7">
    <w:name w:val="78368A72DB3142D0BB5B97DCFE87CCC7"/>
  </w:style>
  <w:style w:type="paragraph" w:customStyle="1" w:styleId="B2C5321021C34AA08BAE29AD644424BC">
    <w:name w:val="B2C5321021C34AA08BAE29AD644424BC"/>
  </w:style>
  <w:style w:type="paragraph" w:customStyle="1" w:styleId="E5DA10BC5605496ABE6C02E22C002A12">
    <w:name w:val="E5DA10BC5605496ABE6C02E22C002A12"/>
  </w:style>
  <w:style w:type="paragraph" w:customStyle="1" w:styleId="B34079FED5A842B697F4DF2B2C547FA1">
    <w:name w:val="B34079FED5A842B697F4DF2B2C547FA1"/>
  </w:style>
  <w:style w:type="paragraph" w:customStyle="1" w:styleId="E91181CE7F5E4D65B25FA2BE679F8AC4">
    <w:name w:val="E91181CE7F5E4D65B25FA2BE679F8AC4"/>
  </w:style>
  <w:style w:type="paragraph" w:customStyle="1" w:styleId="F1B1F5B1FF0540FFB45372487ED620AB">
    <w:name w:val="F1B1F5B1FF0540FFB45372487ED620AB"/>
  </w:style>
  <w:style w:type="paragraph" w:customStyle="1" w:styleId="9259D52F22864A37A43E453A5C98E880">
    <w:name w:val="9259D52F22864A37A43E453A5C98E880"/>
  </w:style>
  <w:style w:type="paragraph" w:customStyle="1" w:styleId="42893C0950964CD898176FA9522112A2">
    <w:name w:val="42893C0950964CD898176FA9522112A2"/>
  </w:style>
  <w:style w:type="paragraph" w:customStyle="1" w:styleId="AE9D24AA07094C5EA234862E4D58676E">
    <w:name w:val="AE9D24AA07094C5EA234862E4D58676E"/>
  </w:style>
  <w:style w:type="paragraph" w:customStyle="1" w:styleId="BDC2D4C1546147D6A6DC1C6B769DF8C7">
    <w:name w:val="BDC2D4C1546147D6A6DC1C6B769DF8C7"/>
  </w:style>
  <w:style w:type="paragraph" w:customStyle="1" w:styleId="9262B1504EA14B4FB9D49E58894AB8EF">
    <w:name w:val="9262B1504EA14B4FB9D49E58894AB8EF"/>
  </w:style>
  <w:style w:type="paragraph" w:customStyle="1" w:styleId="3A1FAD87906C4CAFB36E977C9AC5A961">
    <w:name w:val="3A1FAD87906C4CAFB36E977C9AC5A961"/>
    <w:rsid w:val="00F5276C"/>
  </w:style>
  <w:style w:type="paragraph" w:customStyle="1" w:styleId="09B93EDBDA1C44F8A516483E1B53B14F">
    <w:name w:val="09B93EDBDA1C44F8A516483E1B53B14F"/>
    <w:rsid w:val="007C3B5A"/>
  </w:style>
  <w:style w:type="paragraph" w:customStyle="1" w:styleId="8F6330F4C2AC40D9AAFF27384A9DBE94">
    <w:name w:val="8F6330F4C2AC40D9AAFF27384A9DBE94"/>
    <w:rsid w:val="00437EE5"/>
  </w:style>
  <w:style w:type="paragraph" w:customStyle="1" w:styleId="893C835321274F04B899D442655E39C9">
    <w:name w:val="893C835321274F04B899D442655E39C9"/>
    <w:rsid w:val="00437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7477F012CAA54DBDD0827A75571262" ma:contentTypeVersion="10" ma:contentTypeDescription="Create a new document." ma:contentTypeScope="" ma:versionID="113347fc01296a025051a836ec286ce3">
  <xsd:schema xmlns:xsd="http://www.w3.org/2001/XMLSchema" xmlns:xs="http://www.w3.org/2001/XMLSchema" xmlns:p="http://schemas.microsoft.com/office/2006/metadata/properties" xmlns:ns2="f9a62d15-ac20-469b-98bb-3dddf7e3b282" targetNamespace="http://schemas.microsoft.com/office/2006/metadata/properties" ma:root="true" ma:fieldsID="a5675b17c6dc55aff6547b5e107a4de9" ns2:_="">
    <xsd:import namespace="f9a62d15-ac20-469b-98bb-3dddf7e3b28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62d15-ac20-469b-98bb-3dddf7e3b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24AAB-481C-48AD-8D8A-21C4DF12A3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66E15A-9D1F-4642-B2D7-ED719459F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62d15-ac20-469b-98bb-3dddf7e3b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27512C-4532-4E3F-9F42-6BF2678205E5}">
  <ds:schemaRefs>
    <ds:schemaRef ds:uri="http://schemas.openxmlformats.org/officeDocument/2006/bibliography"/>
  </ds:schemaRefs>
</ds:datastoreItem>
</file>

<file path=customXml/itemProps5.xml><?xml version="1.0" encoding="utf-8"?>
<ds:datastoreItem xmlns:ds="http://schemas.openxmlformats.org/officeDocument/2006/customXml" ds:itemID="{80DDFCFC-04E7-41A4-808E-9B6F80815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KMS Assessment Discussion Framework R03.2.dotx</Template>
  <TotalTime>20</TotalTime>
  <Pages>19</Pages>
  <Words>5856</Words>
  <Characters>33384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Technology Assessment</vt:lpstr>
    </vt:vector>
  </TitlesOfParts>
  <Company>KMS Technology</Company>
  <LinksUpToDate>false</LinksUpToDate>
  <CharactersWithSpaces>39162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Assessment</dc:title>
  <dc:subject>Discussion Framework</dc:subject>
  <dc:creator>John Jeske</dc:creator>
  <cp:keywords>Document Version R03.3</cp:keywords>
  <dc:description/>
  <cp:lastModifiedBy>John Jeske</cp:lastModifiedBy>
  <cp:revision>6</cp:revision>
  <cp:lastPrinted>2021-08-12T18:15:00Z</cp:lastPrinted>
  <dcterms:created xsi:type="dcterms:W3CDTF">2022-05-15T18:36:00Z</dcterms:created>
  <dcterms:modified xsi:type="dcterms:W3CDTF">2022-05-15T19:10:00Z</dcterms:modified>
  <cp:contentStatus>Document Version R03.3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0x0101002F7477F012CAA54DBDD0827A75571262</vt:lpwstr>
  </property>
</Properties>
</file>